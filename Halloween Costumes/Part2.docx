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ook w:val="0400" w:firstRow="0" w:lastRow="0" w:firstColumn="0" w:lastColumn="0" w:noHBand="0" w:noVBand="1"/>
      </w:tblPr>
      <w:tblGrid>
        <w:gridCol w:w="1355"/>
        <w:gridCol w:w="1675"/>
        <w:gridCol w:w="3102"/>
        <w:gridCol w:w="962"/>
        <w:gridCol w:w="2241"/>
      </w:tblGrid>
      <w:tr w:rsidR="003017DE" w:rsidRPr="00E546C7" w14:paraId="652263D0" w14:textId="77777777" w:rsidTr="00FC4960">
        <w:tc>
          <w:tcPr>
            <w:tcW w:w="13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6A9E586A" w14:textId="77777777" w:rsidR="003017DE" w:rsidRPr="00A27FA7" w:rsidRDefault="003017DE" w:rsidP="00FC4960">
            <w:pPr>
              <w:spacing w:after="0" w:line="240" w:lineRule="auto"/>
              <w:jc w:val="center"/>
              <w:rPr>
                <w:rFonts w:asciiTheme="minorBidi" w:hAnsiTheme="minorBidi" w:cstheme="minorBidi"/>
                <w:rtl/>
              </w:rPr>
            </w:pPr>
            <w:r w:rsidRPr="00A27FA7">
              <w:rPr>
                <w:rFonts w:asciiTheme="minorBidi" w:hAnsiTheme="minorBidi" w:cstheme="minorBidi"/>
                <w:rtl/>
              </w:rPr>
              <w:t>מס' קבוצה</w:t>
            </w:r>
          </w:p>
        </w:tc>
        <w:tc>
          <w:tcPr>
            <w:tcW w:w="5811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57B2CE59" w14:textId="77777777" w:rsidR="003017DE" w:rsidRPr="00A27FA7" w:rsidRDefault="003017DE" w:rsidP="00FC4960">
            <w:pPr>
              <w:spacing w:after="0" w:line="240" w:lineRule="auto"/>
              <w:jc w:val="center"/>
              <w:rPr>
                <w:rFonts w:asciiTheme="minorBidi" w:hAnsiTheme="minorBidi" w:cstheme="minorBidi"/>
                <w:rtl/>
              </w:rPr>
            </w:pPr>
            <w:r w:rsidRPr="00A27FA7">
              <w:rPr>
                <w:rFonts w:asciiTheme="minorBidi" w:hAnsiTheme="minorBidi" w:cstheme="minorBidi"/>
                <w:rtl/>
              </w:rPr>
              <w:t>אתר</w:t>
            </w:r>
          </w:p>
        </w:tc>
        <w:tc>
          <w:tcPr>
            <w:tcW w:w="22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01A2FF22" w14:textId="77777777" w:rsidR="003017DE" w:rsidRPr="00A27FA7" w:rsidRDefault="003017DE" w:rsidP="00FC4960">
            <w:pPr>
              <w:spacing w:after="0" w:line="240" w:lineRule="auto"/>
              <w:jc w:val="center"/>
              <w:rPr>
                <w:rFonts w:asciiTheme="minorBidi" w:hAnsiTheme="minorBidi" w:cstheme="minorBidi"/>
                <w:rtl/>
              </w:rPr>
            </w:pPr>
            <w:r w:rsidRPr="00A27FA7">
              <w:rPr>
                <w:rFonts w:asciiTheme="minorBidi" w:hAnsiTheme="minorBidi" w:cstheme="minorBidi"/>
                <w:rtl/>
              </w:rPr>
              <w:t>תאריך הגשה</w:t>
            </w:r>
          </w:p>
        </w:tc>
      </w:tr>
      <w:tr w:rsidR="003017DE" w:rsidRPr="00E546C7" w14:paraId="4A4493AD" w14:textId="77777777" w:rsidTr="00FC4960">
        <w:tc>
          <w:tcPr>
            <w:tcW w:w="13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35BFFB2" w14:textId="7B6DD16F" w:rsidR="003017DE" w:rsidRPr="00A27FA7" w:rsidRDefault="00D01695" w:rsidP="00FC4960">
            <w:pPr>
              <w:spacing w:after="0" w:line="240" w:lineRule="auto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32</w:t>
            </w:r>
          </w:p>
        </w:tc>
        <w:tc>
          <w:tcPr>
            <w:tcW w:w="5811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B6D52DD" w14:textId="24A9506F" w:rsidR="003017DE" w:rsidRPr="00D01695" w:rsidRDefault="00000000" w:rsidP="00D01695">
            <w:pPr>
              <w:bidi w:val="0"/>
              <w:spacing w:after="0" w:line="240" w:lineRule="auto"/>
              <w:jc w:val="center"/>
              <w:rPr>
                <w:rFonts w:ascii="Tahoma" w:hAnsi="Tahoma"/>
              </w:rPr>
            </w:pPr>
            <w:hyperlink r:id="rId8" w:history="1">
              <w:r w:rsidR="00D01695">
                <w:rPr>
                  <w:rStyle w:val="Hyperlink"/>
                </w:rPr>
                <w:t>https://www.halloweencostumes.com/</w:t>
              </w:r>
            </w:hyperlink>
          </w:p>
        </w:tc>
        <w:tc>
          <w:tcPr>
            <w:tcW w:w="22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C10C43A" w14:textId="7357B815" w:rsidR="003017DE" w:rsidRPr="00A27FA7" w:rsidRDefault="00323A91" w:rsidP="00FC4960">
            <w:pPr>
              <w:spacing w:after="0" w:line="240" w:lineRule="auto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13</w:t>
            </w:r>
            <w:r w:rsidR="005517A0">
              <w:rPr>
                <w:rFonts w:asciiTheme="minorBidi" w:hAnsiTheme="minorBidi" w:cstheme="minorBidi" w:hint="cs"/>
                <w:rtl/>
              </w:rPr>
              <w:t>/05</w:t>
            </w:r>
            <w:r>
              <w:rPr>
                <w:rFonts w:asciiTheme="minorBidi" w:hAnsiTheme="minorBidi" w:cstheme="minorBidi" w:hint="cs"/>
                <w:rtl/>
              </w:rPr>
              <w:t>/</w:t>
            </w:r>
            <w:r w:rsidR="005517A0">
              <w:rPr>
                <w:rFonts w:asciiTheme="minorBidi" w:hAnsiTheme="minorBidi" w:cstheme="minorBidi" w:hint="cs"/>
                <w:rtl/>
              </w:rPr>
              <w:t>2023</w:t>
            </w:r>
          </w:p>
        </w:tc>
      </w:tr>
      <w:tr w:rsidR="003017DE" w:rsidRPr="00E546C7" w14:paraId="56E2CBE7" w14:textId="77777777" w:rsidTr="00FC4960">
        <w:tc>
          <w:tcPr>
            <w:tcW w:w="9463" w:type="dxa"/>
            <w:gridSpan w:val="5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43E22CF0" w14:textId="152E471A" w:rsidR="003017DE" w:rsidRPr="00A27FA7" w:rsidRDefault="003017DE" w:rsidP="00FC4960">
            <w:pPr>
              <w:spacing w:after="0" w:line="240" w:lineRule="auto"/>
              <w:jc w:val="center"/>
              <w:rPr>
                <w:rFonts w:asciiTheme="minorBidi" w:hAnsiTheme="minorBidi" w:cstheme="minorBidi"/>
                <w:rtl/>
              </w:rPr>
            </w:pPr>
            <w:r w:rsidRPr="00A27FA7">
              <w:rPr>
                <w:rFonts w:asciiTheme="minorBidi" w:hAnsiTheme="minorBidi" w:cstheme="minorBidi"/>
                <w:rtl/>
              </w:rPr>
              <w:t xml:space="preserve">חברי הצוות </w:t>
            </w:r>
            <w:r w:rsidR="00B22226" w:rsidRPr="00A27FA7">
              <w:rPr>
                <w:rFonts w:asciiTheme="minorBidi" w:hAnsiTheme="minorBidi" w:cstheme="minorBidi"/>
                <w:rtl/>
              </w:rPr>
              <w:t>– מספרי ת.ז</w:t>
            </w:r>
          </w:p>
        </w:tc>
      </w:tr>
      <w:tr w:rsidR="003017DE" w:rsidRPr="00E546C7" w14:paraId="34650622" w14:textId="77777777" w:rsidTr="00FC4960">
        <w:tc>
          <w:tcPr>
            <w:tcW w:w="3084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45E7E03" w14:textId="05AD2CDC" w:rsidR="003017DE" w:rsidRPr="00A27FA7" w:rsidRDefault="00763521" w:rsidP="00FC4960">
            <w:pPr>
              <w:tabs>
                <w:tab w:val="right" w:pos="2686"/>
              </w:tabs>
              <w:spacing w:after="0" w:line="24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316284</w:t>
            </w:r>
            <w:r w:rsidR="005517A0">
              <w:rPr>
                <w:rFonts w:asciiTheme="minorBidi" w:hAnsiTheme="minorBidi" w:cstheme="minorBidi" w:hint="cs"/>
                <w:rtl/>
              </w:rPr>
              <w:t>355</w:t>
            </w:r>
          </w:p>
        </w:tc>
        <w:tc>
          <w:tcPr>
            <w:tcW w:w="311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38EEE3E1" w14:textId="237BAF23" w:rsidR="003017DE" w:rsidRPr="00A27FA7" w:rsidRDefault="00763521" w:rsidP="00FC4960">
            <w:pPr>
              <w:tabs>
                <w:tab w:val="right" w:pos="2686"/>
              </w:tabs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209496843</w:t>
            </w:r>
          </w:p>
        </w:tc>
        <w:tc>
          <w:tcPr>
            <w:tcW w:w="3261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0FA7B9D" w14:textId="65E3A5CD" w:rsidR="003017DE" w:rsidRPr="00A27FA7" w:rsidRDefault="00763521" w:rsidP="00FC4960">
            <w:pPr>
              <w:tabs>
                <w:tab w:val="right" w:pos="2686"/>
              </w:tabs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208385930</w:t>
            </w:r>
          </w:p>
        </w:tc>
      </w:tr>
    </w:tbl>
    <w:p w14:paraId="22A926DC" w14:textId="77777777" w:rsidR="003017DE" w:rsidRPr="00A805C6" w:rsidRDefault="003017DE" w:rsidP="00A805C6">
      <w:pPr>
        <w:pStyle w:val="Heading2"/>
        <w:spacing w:before="0" w:after="120" w:line="240" w:lineRule="auto"/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4E449DF6" w14:textId="77777777" w:rsidR="003017DE" w:rsidRPr="00A805C6" w:rsidRDefault="003017DE" w:rsidP="00A805C6">
      <w:pPr>
        <w:pStyle w:val="Heading2"/>
        <w:spacing w:before="0" w:after="120" w:line="240" w:lineRule="auto"/>
        <w:jc w:val="center"/>
        <w:rPr>
          <w:rFonts w:asciiTheme="minorBidi" w:hAnsiTheme="minorBidi" w:cstheme="minorBidi"/>
          <w:sz w:val="36"/>
          <w:szCs w:val="36"/>
          <w:rtl/>
        </w:rPr>
      </w:pPr>
      <w:r w:rsidRPr="00A805C6">
        <w:rPr>
          <w:rFonts w:asciiTheme="minorBidi" w:hAnsiTheme="minorBidi" w:cstheme="minorBidi"/>
          <w:sz w:val="36"/>
          <w:szCs w:val="36"/>
          <w:rtl/>
        </w:rPr>
        <w:t>פרויקט בסיסי נתונים</w:t>
      </w:r>
    </w:p>
    <w:p w14:paraId="28631E1C" w14:textId="50AC850B" w:rsidR="001963D9" w:rsidRPr="004C4172" w:rsidRDefault="001963D9" w:rsidP="004C4172">
      <w:pPr>
        <w:pStyle w:val="Heading2"/>
        <w:spacing w:before="0" w:after="120" w:line="240" w:lineRule="auto"/>
        <w:rPr>
          <w:rFonts w:asciiTheme="minorBidi" w:hAnsiTheme="minorBidi" w:cstheme="minorBidi"/>
          <w:b w:val="0"/>
          <w:bCs w:val="0"/>
        </w:rPr>
      </w:pPr>
      <w:r>
        <w:rPr>
          <w:rFonts w:asciiTheme="minorBidi" w:hAnsiTheme="minorBidi" w:cstheme="minorBidi"/>
          <w:sz w:val="28"/>
          <w:szCs w:val="28"/>
          <w:rtl/>
        </w:rPr>
        <w:br/>
      </w:r>
      <w:r>
        <w:rPr>
          <w:rFonts w:ascii="Tahoma" w:hAnsi="Tahoma" w:cs="Tahoma"/>
          <w:rtl/>
        </w:rPr>
        <w:t>מטלה מקדימה – ה-</w:t>
      </w:r>
      <w:r>
        <w:rPr>
          <w:rFonts w:ascii="Tahoma" w:hAnsi="Tahoma" w:cs="Tahoma"/>
        </w:rPr>
        <w:t>ERD</w:t>
      </w:r>
      <w:r>
        <w:rPr>
          <w:rFonts w:ascii="Tahoma" w:hAnsi="Tahoma" w:cs="Tahoma"/>
          <w:rtl/>
        </w:rPr>
        <w:t xml:space="preserve"> </w:t>
      </w:r>
      <w:r>
        <w:rPr>
          <w:rFonts w:ascii="Tahoma" w:hAnsi="Tahoma" w:cs="Tahoma" w:hint="cs"/>
          <w:rtl/>
        </w:rPr>
        <w:t>שהוגש בחלק א'</w:t>
      </w:r>
    </w:p>
    <w:p w14:paraId="5D74C7B3" w14:textId="20CFCB86" w:rsidR="00FA48E3" w:rsidRDefault="004254E1" w:rsidP="00A805C6">
      <w:pPr>
        <w:pStyle w:val="Heading2"/>
        <w:spacing w:before="0" w:after="120" w:line="240" w:lineRule="auto"/>
        <w:rPr>
          <w:rFonts w:asciiTheme="minorBidi" w:hAnsiTheme="minorBidi" w:cstheme="minorBidi"/>
          <w:sz w:val="28"/>
          <w:szCs w:val="28"/>
          <w:rtl/>
        </w:rPr>
      </w:pPr>
      <w:r w:rsidRPr="002C24F1">
        <w:rPr>
          <w:rFonts w:asciiTheme="minorBidi" w:hAnsiTheme="minorBidi" w:cstheme="minorBidi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B824558" wp14:editId="4F17CB91">
                <wp:simplePos x="0" y="0"/>
                <wp:positionH relativeFrom="column">
                  <wp:posOffset>2268220</wp:posOffset>
                </wp:positionH>
                <wp:positionV relativeFrom="paragraph">
                  <wp:posOffset>-2540</wp:posOffset>
                </wp:positionV>
                <wp:extent cx="4114800" cy="336550"/>
                <wp:effectExtent l="0" t="0" r="0" b="63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1148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F797A" w14:textId="77777777" w:rsidR="001963D9" w:rsidRDefault="001963D9" w:rsidP="001963D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  <w:t>התרשים בהגשה הקודמת</w:t>
                            </w:r>
                          </w:p>
                          <w:p w14:paraId="32E208C2" w14:textId="5658AE31" w:rsidR="002C24F1" w:rsidRPr="002C24F1" w:rsidRDefault="002C24F1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24558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78.6pt;margin-top:-.2pt;width:324pt;height:26.5pt;flip:x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" stroked="f">
                <v:textbox>
                  <w:txbxContent>
                    <w:p w14:paraId="231F797A" w14:textId="77777777" w:rsidR="001963D9" w:rsidRDefault="001963D9" w:rsidP="001963D9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  <w:rtl/>
                        </w:rPr>
                        <w:t>התרשים בהגשה הקודמת</w:t>
                      </w:r>
                    </w:p>
                    <w:p w14:paraId="32E208C2" w14:textId="5658AE31" w:rsidR="002C24F1" w:rsidRPr="002C24F1" w:rsidRDefault="002C24F1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CD4FC6" w14:textId="02AA198B" w:rsidR="00FA48E3" w:rsidRDefault="006C49C6" w:rsidP="00FA48E3">
      <w:pPr>
        <w:spacing w:after="0" w:line="240" w:lineRule="auto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noProof/>
        </w:rPr>
        <w:drawing>
          <wp:inline distT="0" distB="0" distL="0" distR="0" wp14:anchorId="52A2A5E3" wp14:editId="14168D2E">
            <wp:extent cx="5940425" cy="3965575"/>
            <wp:effectExtent l="0" t="0" r="3175" b="0"/>
            <wp:docPr id="87738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8217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B486" w14:textId="65CECF32" w:rsidR="001963D9" w:rsidRDefault="001963D9" w:rsidP="00FA48E3">
      <w:pPr>
        <w:jc w:val="left"/>
        <w:rPr>
          <w:rFonts w:ascii="Tahoma" w:hAnsi="Tahoma"/>
          <w:u w:val="single"/>
          <w:rtl/>
        </w:rPr>
      </w:pPr>
    </w:p>
    <w:p w14:paraId="49EFAAEC" w14:textId="520D3043" w:rsidR="004C4172" w:rsidRPr="004C4172" w:rsidRDefault="004C4172" w:rsidP="004C4172">
      <w:pPr>
        <w:rPr>
          <w:b/>
          <w:bCs/>
          <w:u w:val="single"/>
          <w:rtl/>
        </w:rPr>
      </w:pPr>
      <w:r w:rsidRPr="00A155EE">
        <w:rPr>
          <w:rFonts w:hint="cs"/>
          <w:b/>
          <w:bCs/>
          <w:u w:val="single"/>
          <w:rtl/>
        </w:rPr>
        <w:t>ההנחות</w:t>
      </w:r>
      <w:r>
        <w:rPr>
          <w:rFonts w:hint="cs"/>
          <w:b/>
          <w:bCs/>
          <w:u w:val="single"/>
          <w:rtl/>
        </w:rPr>
        <w:t xml:space="preserve"> שנרשמו בהגשה הקודמת</w:t>
      </w:r>
    </w:p>
    <w:p w14:paraId="0C655EB7" w14:textId="77777777" w:rsidR="004C4172" w:rsidRDefault="004C4172" w:rsidP="004C4172">
      <w:pPr>
        <w:pStyle w:val="ListParagraph"/>
        <w:numPr>
          <w:ilvl w:val="0"/>
          <w:numId w:val="46"/>
        </w:numPr>
        <w:jc w:val="left"/>
        <w:rPr>
          <w:rFonts w:ascii="Tahoma" w:hAnsi="Tahoma"/>
        </w:rPr>
      </w:pPr>
      <w:r>
        <w:rPr>
          <w:rFonts w:ascii="Tahoma" w:hAnsi="Tahoma"/>
          <w:rtl/>
        </w:rPr>
        <w:t>לקוח נוצר בעת הזמנה מהאתר.</w:t>
      </w:r>
    </w:p>
    <w:p w14:paraId="27EF4CA0" w14:textId="77777777" w:rsidR="004C4172" w:rsidRDefault="004C4172" w:rsidP="004C4172">
      <w:pPr>
        <w:pStyle w:val="ListParagraph"/>
        <w:numPr>
          <w:ilvl w:val="0"/>
          <w:numId w:val="46"/>
        </w:numPr>
        <w:jc w:val="left"/>
        <w:rPr>
          <w:rFonts w:ascii="Tahoma" w:hAnsi="Tahoma"/>
        </w:rPr>
      </w:pPr>
      <w:r>
        <w:rPr>
          <w:rFonts w:ascii="Tahoma" w:hAnsi="Tahoma"/>
          <w:rtl/>
        </w:rPr>
        <w:t xml:space="preserve">לא כל חיפוש מוביל להזמנה. </w:t>
      </w:r>
    </w:p>
    <w:p w14:paraId="225B6E2B" w14:textId="77777777" w:rsidR="004C4172" w:rsidRDefault="004C4172" w:rsidP="004C4172">
      <w:pPr>
        <w:pStyle w:val="ListParagraph"/>
        <w:numPr>
          <w:ilvl w:val="0"/>
          <w:numId w:val="46"/>
        </w:numPr>
        <w:jc w:val="left"/>
        <w:rPr>
          <w:rFonts w:ascii="Tahoma" w:hAnsi="Tahoma"/>
        </w:rPr>
      </w:pPr>
      <w:r>
        <w:rPr>
          <w:rFonts w:ascii="Tahoma" w:hAnsi="Tahoma"/>
          <w:rtl/>
        </w:rPr>
        <w:t>ניתן למצוא מוצר ללא חיפוש (לדוגמה: מוצרים מומלצים).</w:t>
      </w:r>
    </w:p>
    <w:p w14:paraId="289E2B82" w14:textId="77777777" w:rsidR="004C4172" w:rsidRDefault="004C4172" w:rsidP="004C4172">
      <w:pPr>
        <w:pStyle w:val="ListParagraph"/>
        <w:numPr>
          <w:ilvl w:val="0"/>
          <w:numId w:val="46"/>
        </w:numPr>
        <w:jc w:val="left"/>
        <w:rPr>
          <w:rFonts w:ascii="Tahoma" w:hAnsi="Tahoma"/>
        </w:rPr>
      </w:pPr>
      <w:r>
        <w:rPr>
          <w:rFonts w:ascii="Tahoma" w:hAnsi="Tahoma"/>
          <w:rtl/>
        </w:rPr>
        <w:t>לא כל חיפוש מניב מוצר.</w:t>
      </w:r>
    </w:p>
    <w:p w14:paraId="56F7E36E" w14:textId="77777777" w:rsidR="004C4172" w:rsidRDefault="004C4172" w:rsidP="004C4172">
      <w:pPr>
        <w:pStyle w:val="ListParagraph"/>
        <w:numPr>
          <w:ilvl w:val="0"/>
          <w:numId w:val="46"/>
        </w:numPr>
        <w:jc w:val="left"/>
        <w:rPr>
          <w:rFonts w:ascii="Tahoma" w:hAnsi="Tahoma"/>
        </w:rPr>
      </w:pPr>
      <w:r>
        <w:rPr>
          <w:rFonts w:ascii="Tahoma" w:hAnsi="Tahoma"/>
          <w:rtl/>
        </w:rPr>
        <w:t xml:space="preserve">ניתן להזמין בכל הזמנה מספר של מוצרים. </w:t>
      </w:r>
    </w:p>
    <w:p w14:paraId="7EDCDE8E" w14:textId="77777777" w:rsidR="004C4172" w:rsidRDefault="004C4172" w:rsidP="004C4172">
      <w:pPr>
        <w:pStyle w:val="ListParagraph"/>
        <w:numPr>
          <w:ilvl w:val="0"/>
          <w:numId w:val="46"/>
        </w:numPr>
        <w:jc w:val="left"/>
        <w:rPr>
          <w:rFonts w:ascii="Tahoma" w:hAnsi="Tahoma"/>
        </w:rPr>
      </w:pPr>
      <w:r>
        <w:rPr>
          <w:rFonts w:ascii="Tahoma" w:hAnsi="Tahoma"/>
          <w:rtl/>
        </w:rPr>
        <w:t>מחיר מוצר מסוים יכול להשתנות בהזמנות שונות.</w:t>
      </w:r>
    </w:p>
    <w:p w14:paraId="7B2447B1" w14:textId="36FAFBC8" w:rsidR="00AB2C2A" w:rsidRDefault="00AB2C2A" w:rsidP="004C4172">
      <w:pPr>
        <w:pStyle w:val="ListParagraph"/>
        <w:numPr>
          <w:ilvl w:val="0"/>
          <w:numId w:val="46"/>
        </w:numPr>
        <w:jc w:val="left"/>
        <w:rPr>
          <w:rFonts w:ascii="Tahoma" w:hAnsi="Tahoma"/>
        </w:rPr>
      </w:pPr>
      <w:r>
        <w:rPr>
          <w:rFonts w:ascii="Tahoma" w:hAnsi="Tahoma" w:hint="cs"/>
          <w:rtl/>
        </w:rPr>
        <w:t xml:space="preserve">לקוח משלם עם </w:t>
      </w:r>
      <w:r w:rsidR="007158A5">
        <w:rPr>
          <w:rFonts w:ascii="Tahoma" w:hAnsi="Tahoma" w:hint="cs"/>
          <w:rtl/>
        </w:rPr>
        <w:t>כרטיס אשראי אחד בכל הזמנה.</w:t>
      </w:r>
    </w:p>
    <w:p w14:paraId="0EAB88A9" w14:textId="4EA15299" w:rsidR="007158A5" w:rsidRDefault="007158A5" w:rsidP="004C4172">
      <w:pPr>
        <w:pStyle w:val="ListParagraph"/>
        <w:numPr>
          <w:ilvl w:val="0"/>
          <w:numId w:val="46"/>
        </w:numPr>
        <w:jc w:val="left"/>
        <w:rPr>
          <w:rFonts w:ascii="Tahoma" w:hAnsi="Tahoma"/>
        </w:rPr>
      </w:pPr>
      <w:r>
        <w:rPr>
          <w:rFonts w:ascii="Tahoma" w:hAnsi="Tahoma" w:hint="cs"/>
          <w:rtl/>
        </w:rPr>
        <w:lastRenderedPageBreak/>
        <w:t>לקוח יכול לשלם עם כרטיסי אשראי שונים כל הזמנה.</w:t>
      </w:r>
    </w:p>
    <w:p w14:paraId="5987BAFE" w14:textId="77777777" w:rsidR="004C4172" w:rsidRDefault="004C4172" w:rsidP="004C4172">
      <w:pPr>
        <w:pStyle w:val="ListParagraph"/>
        <w:numPr>
          <w:ilvl w:val="0"/>
          <w:numId w:val="46"/>
        </w:numPr>
        <w:jc w:val="left"/>
        <w:rPr>
          <w:rFonts w:ascii="Tahoma" w:hAnsi="Tahoma"/>
        </w:rPr>
      </w:pPr>
      <w:r>
        <w:rPr>
          <w:rFonts w:ascii="Tahoma" w:hAnsi="Tahoma"/>
          <w:rtl/>
        </w:rPr>
        <w:t xml:space="preserve">התהליך העסקי מסתיים ברגע שהלקוח ממלא פרטים ונשלח אליו מייל לאישור. מאחוריי הקלעים הלקוח מאשר ומשלם לנציג שירות. </w:t>
      </w:r>
    </w:p>
    <w:p w14:paraId="471D839B" w14:textId="77777777" w:rsidR="004C4172" w:rsidRDefault="004C4172" w:rsidP="004C4172">
      <w:pPr>
        <w:pStyle w:val="ListParagraph"/>
        <w:numPr>
          <w:ilvl w:val="0"/>
          <w:numId w:val="46"/>
        </w:numPr>
        <w:jc w:val="left"/>
        <w:rPr>
          <w:rFonts w:ascii="Tahoma" w:hAnsi="Tahoma"/>
        </w:rPr>
      </w:pPr>
      <w:r>
        <w:rPr>
          <w:rFonts w:ascii="Tahoma" w:hAnsi="Tahoma"/>
          <w:rtl/>
        </w:rPr>
        <w:t>בביצוע חיפוש על ידי המשתמש, נשמרת כתובת ה</w:t>
      </w:r>
      <w:r>
        <w:rPr>
          <w:rFonts w:ascii="Tahoma" w:hAnsi="Tahoma"/>
        </w:rPr>
        <w:t>IP</w:t>
      </w:r>
      <w:r>
        <w:rPr>
          <w:rFonts w:ascii="Tahoma" w:hAnsi="Tahoma"/>
          <w:rtl/>
        </w:rPr>
        <w:t xml:space="preserve"> של המכשיר. </w:t>
      </w:r>
    </w:p>
    <w:p w14:paraId="01DFE364" w14:textId="77777777" w:rsidR="001963D9" w:rsidRPr="004C4172" w:rsidRDefault="001963D9" w:rsidP="00FA48E3">
      <w:pPr>
        <w:jc w:val="left"/>
        <w:rPr>
          <w:rFonts w:ascii="Tahoma" w:hAnsi="Tahoma"/>
          <w:u w:val="single"/>
          <w:rtl/>
        </w:rPr>
      </w:pPr>
    </w:p>
    <w:p w14:paraId="66F3DB26" w14:textId="14AB2D04" w:rsidR="001963D9" w:rsidRPr="001963D9" w:rsidRDefault="001963D9" w:rsidP="001963D9">
      <w:pPr>
        <w:ind w:left="360"/>
        <w:rPr>
          <w:b/>
          <w:bCs/>
          <w:u w:val="single"/>
        </w:rPr>
      </w:pPr>
      <w:r w:rsidRPr="001963D9">
        <w:rPr>
          <w:b/>
          <w:bCs/>
          <w:u w:val="single"/>
          <w:rtl/>
        </w:rPr>
        <w:t>ההערות שניתנו להגשה הקודמת</w:t>
      </w:r>
    </w:p>
    <w:p w14:paraId="1DF334A1" w14:textId="4A55880A" w:rsidR="003422E3" w:rsidRDefault="002C24F1" w:rsidP="00E21A26">
      <w:pPr>
        <w:pStyle w:val="ListParagraph"/>
        <w:numPr>
          <w:ilvl w:val="0"/>
          <w:numId w:val="41"/>
        </w:numPr>
        <w:jc w:val="left"/>
        <w:rPr>
          <w:rFonts w:ascii="Tahoma" w:hAnsi="Tahoma"/>
        </w:rPr>
      </w:pPr>
      <w:r>
        <w:rPr>
          <w:rFonts w:ascii="Tahoma" w:hAnsi="Tahoma" w:hint="cs"/>
          <w:rtl/>
        </w:rPr>
        <w:t>לא התייחסתם לביקורת.</w:t>
      </w:r>
    </w:p>
    <w:p w14:paraId="0AAAF5AD" w14:textId="2A9396CB" w:rsidR="00E21A26" w:rsidRDefault="00E21A26" w:rsidP="00E21A26">
      <w:pPr>
        <w:pStyle w:val="ListParagraph"/>
        <w:numPr>
          <w:ilvl w:val="0"/>
          <w:numId w:val="41"/>
        </w:numPr>
        <w:jc w:val="left"/>
        <w:rPr>
          <w:rFonts w:ascii="Tahoma" w:hAnsi="Tahoma"/>
        </w:rPr>
      </w:pPr>
      <w:r>
        <w:rPr>
          <w:rFonts w:ascii="Tahoma" w:hAnsi="Tahoma" w:hint="cs"/>
          <w:rtl/>
        </w:rPr>
        <w:t xml:space="preserve">שדה </w:t>
      </w:r>
      <w:r w:rsidR="008C226D">
        <w:rPr>
          <w:rFonts w:ascii="Tahoma" w:hAnsi="Tahoma"/>
        </w:rPr>
        <w:t xml:space="preserve"> </w:t>
      </w:r>
      <w:r>
        <w:rPr>
          <w:rFonts w:ascii="Tahoma" w:hAnsi="Tahoma" w:hint="cs"/>
        </w:rPr>
        <w:t>T</w:t>
      </w:r>
      <w:r>
        <w:rPr>
          <w:rFonts w:ascii="Tahoma" w:hAnsi="Tahoma"/>
        </w:rPr>
        <w:t xml:space="preserve">otal price </w:t>
      </w:r>
      <w:r>
        <w:rPr>
          <w:rFonts w:ascii="Tahoma" w:hAnsi="Tahoma" w:hint="cs"/>
          <w:rtl/>
        </w:rPr>
        <w:t xml:space="preserve">של </w:t>
      </w:r>
      <w:r w:rsidR="008C226D">
        <w:rPr>
          <w:rFonts w:ascii="Tahoma" w:hAnsi="Tahoma" w:hint="cs"/>
        </w:rPr>
        <w:t>O</w:t>
      </w:r>
      <w:r w:rsidR="008C226D">
        <w:rPr>
          <w:rFonts w:ascii="Tahoma" w:hAnsi="Tahoma"/>
        </w:rPr>
        <w:t xml:space="preserve">rder </w:t>
      </w:r>
      <w:r w:rsidR="008C226D">
        <w:rPr>
          <w:rFonts w:ascii="Tahoma" w:hAnsi="Tahoma" w:hint="cs"/>
          <w:rtl/>
        </w:rPr>
        <w:t xml:space="preserve"> הינו שדה מחושב ולא צריך להופיע בתרשים.</w:t>
      </w:r>
    </w:p>
    <w:p w14:paraId="3000ADF9" w14:textId="570BD7DA" w:rsidR="008C226D" w:rsidRDefault="00B532F9" w:rsidP="00E21A26">
      <w:pPr>
        <w:pStyle w:val="ListParagraph"/>
        <w:numPr>
          <w:ilvl w:val="0"/>
          <w:numId w:val="41"/>
        </w:numPr>
        <w:jc w:val="left"/>
        <w:rPr>
          <w:rFonts w:ascii="Tahoma" w:hAnsi="Tahoma"/>
        </w:rPr>
      </w:pPr>
      <w:r>
        <w:rPr>
          <w:rFonts w:ascii="Tahoma" w:hAnsi="Tahoma" w:hint="cs"/>
          <w:rtl/>
        </w:rPr>
        <w:t xml:space="preserve">תחת ישות </w:t>
      </w:r>
      <w:r>
        <w:rPr>
          <w:rFonts w:ascii="Tahoma" w:hAnsi="Tahoma"/>
        </w:rPr>
        <w:t xml:space="preserve"> </w:t>
      </w:r>
      <w:r>
        <w:rPr>
          <w:rFonts w:ascii="Tahoma" w:hAnsi="Tahoma" w:hint="cs"/>
        </w:rPr>
        <w:t xml:space="preserve">CUSTOMER </w:t>
      </w:r>
      <w:r>
        <w:rPr>
          <w:rFonts w:ascii="Tahoma" w:hAnsi="Tahoma" w:hint="cs"/>
          <w:rtl/>
        </w:rPr>
        <w:t>אין סיבה שיהיו שתי מזהים לישות.</w:t>
      </w:r>
    </w:p>
    <w:p w14:paraId="3BEEE459" w14:textId="2FE8F9B7" w:rsidR="00B532F9" w:rsidRDefault="009B0055" w:rsidP="00E21A26">
      <w:pPr>
        <w:pStyle w:val="ListParagraph"/>
        <w:numPr>
          <w:ilvl w:val="0"/>
          <w:numId w:val="41"/>
        </w:numPr>
        <w:jc w:val="left"/>
        <w:rPr>
          <w:rFonts w:ascii="Tahoma" w:hAnsi="Tahoma"/>
        </w:rPr>
      </w:pPr>
      <w:r w:rsidRPr="009B0055">
        <w:rPr>
          <w:rFonts w:ascii="Tahoma" w:hAnsi="Tahoma"/>
          <w:rtl/>
        </w:rPr>
        <w:t xml:space="preserve">- </w:t>
      </w:r>
      <w:r w:rsidRPr="009B0055">
        <w:rPr>
          <w:rFonts w:ascii="Tahoma" w:hAnsi="Tahoma"/>
        </w:rPr>
        <w:t>Customer-Search</w:t>
      </w:r>
      <w:r w:rsidRPr="009B0055">
        <w:rPr>
          <w:rFonts w:ascii="Tahoma" w:hAnsi="Tahoma"/>
          <w:rtl/>
        </w:rPr>
        <w:t xml:space="preserve">  לקוח לא חייב לבצע הזמנה </w:t>
      </w:r>
      <w:r w:rsidR="00450523">
        <w:rPr>
          <w:rFonts w:ascii="Tahoma" w:hAnsi="Tahoma" w:hint="cs"/>
          <w:rtl/>
        </w:rPr>
        <w:t>,</w:t>
      </w:r>
      <w:r w:rsidRPr="009B0055">
        <w:rPr>
          <w:rFonts w:ascii="Tahoma" w:hAnsi="Tahoma"/>
          <w:rtl/>
        </w:rPr>
        <w:t>גם אורחים יכולים לבצע חיפוש, חיפוש יכול להיות מבוצע פעם אחת בלבד</w:t>
      </w:r>
      <w:r>
        <w:rPr>
          <w:rFonts w:ascii="Tahoma" w:hAnsi="Tahoma" w:hint="cs"/>
          <w:rtl/>
        </w:rPr>
        <w:t>.</w:t>
      </w:r>
    </w:p>
    <w:p w14:paraId="46AB3EFA" w14:textId="718FA57D" w:rsidR="00BA0187" w:rsidRDefault="00BA0187" w:rsidP="00E21A26">
      <w:pPr>
        <w:pStyle w:val="ListParagraph"/>
        <w:numPr>
          <w:ilvl w:val="0"/>
          <w:numId w:val="41"/>
        </w:numPr>
        <w:jc w:val="left"/>
        <w:rPr>
          <w:rFonts w:ascii="Tahoma" w:hAnsi="Tahoma"/>
        </w:rPr>
      </w:pPr>
      <w:r w:rsidRPr="00BA0187">
        <w:rPr>
          <w:rFonts w:ascii="Tahoma" w:hAnsi="Tahoma"/>
        </w:rPr>
        <w:t>Costume</w:t>
      </w:r>
      <w:r w:rsidRPr="00BA0187">
        <w:rPr>
          <w:rFonts w:ascii="Tahoma" w:hAnsi="Tahoma"/>
          <w:rtl/>
        </w:rPr>
        <w:t xml:space="preserve"> חסר </w:t>
      </w:r>
      <w:proofErr w:type="spellStart"/>
      <w:r w:rsidRPr="00BA0187">
        <w:rPr>
          <w:rFonts w:ascii="Tahoma" w:hAnsi="Tahoma"/>
          <w:rtl/>
        </w:rPr>
        <w:t>קרדניליות</w:t>
      </w:r>
      <w:proofErr w:type="spellEnd"/>
      <w:r w:rsidRPr="00BA0187">
        <w:rPr>
          <w:rFonts w:ascii="Tahoma" w:hAnsi="Tahoma"/>
          <w:rtl/>
        </w:rPr>
        <w:t xml:space="preserve"> למוצר, שם לא ברור של הישות</w:t>
      </w:r>
      <w:r>
        <w:rPr>
          <w:rFonts w:ascii="Tahoma" w:hAnsi="Tahoma" w:hint="cs"/>
          <w:rtl/>
        </w:rPr>
        <w:t>.</w:t>
      </w:r>
    </w:p>
    <w:p w14:paraId="511AFCD4" w14:textId="05027ACE" w:rsidR="00E3178D" w:rsidRPr="00EE6114" w:rsidRDefault="00E3178D" w:rsidP="00EE6114">
      <w:pPr>
        <w:pStyle w:val="ListParagraph"/>
        <w:numPr>
          <w:ilvl w:val="0"/>
          <w:numId w:val="41"/>
        </w:numPr>
        <w:jc w:val="left"/>
        <w:rPr>
          <w:rFonts w:ascii="Tahoma" w:hAnsi="Tahoma"/>
        </w:rPr>
      </w:pPr>
      <w:r w:rsidRPr="00E3178D">
        <w:rPr>
          <w:rFonts w:ascii="Tahoma" w:hAnsi="Tahoma"/>
          <w:rtl/>
        </w:rPr>
        <w:t>להוסיף קשר בין</w:t>
      </w:r>
      <w:r>
        <w:rPr>
          <w:rFonts w:ascii="Tahoma" w:hAnsi="Tahoma" w:hint="cs"/>
          <w:rtl/>
        </w:rPr>
        <w:t xml:space="preserve"> --&gt;</w:t>
      </w:r>
      <w:r w:rsidR="00EE6114">
        <w:rPr>
          <w:rFonts w:ascii="Tahoma" w:hAnsi="Tahoma" w:hint="cs"/>
          <w:rtl/>
        </w:rPr>
        <w:t xml:space="preserve"> </w:t>
      </w:r>
      <w:r w:rsidRPr="00E3178D">
        <w:rPr>
          <w:rFonts w:ascii="Tahoma" w:hAnsi="Tahoma"/>
          <w:rtl/>
        </w:rPr>
        <w:t>חיפוש-מוצר</w:t>
      </w:r>
      <w:r w:rsidR="00EE6114">
        <w:rPr>
          <w:rFonts w:ascii="Tahoma" w:hAnsi="Tahoma" w:hint="cs"/>
          <w:rtl/>
        </w:rPr>
        <w:t xml:space="preserve"> ובין --&gt;</w:t>
      </w:r>
      <w:r w:rsidRPr="00EE6114">
        <w:rPr>
          <w:rFonts w:ascii="Tahoma" w:hAnsi="Tahoma"/>
          <w:rtl/>
        </w:rPr>
        <w:t>חיפוש-הזמ</w:t>
      </w:r>
      <w:r w:rsidR="00EE6114">
        <w:rPr>
          <w:rFonts w:ascii="Tahoma" w:hAnsi="Tahoma" w:hint="cs"/>
          <w:rtl/>
        </w:rPr>
        <w:t>נ</w:t>
      </w:r>
      <w:r w:rsidRPr="00EE6114">
        <w:rPr>
          <w:rFonts w:ascii="Tahoma" w:hAnsi="Tahoma"/>
          <w:rtl/>
        </w:rPr>
        <w:t>ה</w:t>
      </w:r>
      <w:r w:rsidR="00EE6114">
        <w:rPr>
          <w:rFonts w:ascii="Tahoma" w:hAnsi="Tahoma" w:hint="cs"/>
          <w:rtl/>
        </w:rPr>
        <w:t>.</w:t>
      </w:r>
    </w:p>
    <w:p w14:paraId="52E4607D" w14:textId="0A7C4F22" w:rsidR="001963D9" w:rsidRDefault="001963D9" w:rsidP="001963D9">
      <w:pPr>
        <w:pStyle w:val="Heading2"/>
        <w:spacing w:before="0" w:after="120"/>
        <w:rPr>
          <w:rFonts w:ascii="Tahoma" w:hAnsi="Tahoma" w:cs="Tahoma"/>
        </w:rPr>
      </w:pPr>
      <w:r>
        <w:rPr>
          <w:rFonts w:ascii="Tahoma" w:hAnsi="Tahoma" w:cs="Tahoma"/>
          <w:rtl/>
        </w:rPr>
        <w:t>מטלה 1 (40%) – עיצוב קונספטואלי (תרשים ישויות-קשרים)</w:t>
      </w:r>
    </w:p>
    <w:p w14:paraId="4C233E51" w14:textId="6C7A226E" w:rsidR="00F032C4" w:rsidRDefault="001F7245" w:rsidP="00A23849">
      <w:pPr>
        <w:jc w:val="left"/>
        <w:rPr>
          <w:b/>
          <w:bCs/>
          <w:color w:val="000000" w:themeColor="text1"/>
          <w:sz w:val="20"/>
          <w:szCs w:val="20"/>
        </w:rPr>
      </w:pPr>
      <w:r w:rsidRPr="001F7245">
        <w:rPr>
          <w:b/>
          <w:bCs/>
          <w:noProof/>
          <w:color w:val="000000" w:themeColor="text1"/>
          <w:sz w:val="20"/>
          <w:szCs w:val="20"/>
          <w:rtl/>
        </w:rPr>
        <w:drawing>
          <wp:anchor distT="0" distB="0" distL="114300" distR="114300" simplePos="0" relativeHeight="251662336" behindDoc="0" locked="0" layoutInCell="1" allowOverlap="1" wp14:anchorId="545BE711" wp14:editId="68FF63D3">
            <wp:simplePos x="0" y="0"/>
            <wp:positionH relativeFrom="page">
              <wp:posOffset>343814</wp:posOffset>
            </wp:positionH>
            <wp:positionV relativeFrom="paragraph">
              <wp:posOffset>320420</wp:posOffset>
            </wp:positionV>
            <wp:extent cx="7242048" cy="5287353"/>
            <wp:effectExtent l="0" t="0" r="0" b="8890"/>
            <wp:wrapNone/>
            <wp:docPr id="210918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81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1905" cy="5294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389" w:rsidRPr="009F7389">
        <w:rPr>
          <w:b/>
          <w:bCs/>
          <w:color w:val="000000" w:themeColor="text1"/>
          <w:sz w:val="20"/>
          <w:szCs w:val="20"/>
          <w:rtl/>
        </w:rPr>
        <w:t xml:space="preserve"> </w:t>
      </w:r>
      <w:r w:rsidR="001963D9" w:rsidRPr="001963D9">
        <w:rPr>
          <w:b/>
          <w:bCs/>
          <w:color w:val="000000" w:themeColor="text1"/>
          <w:sz w:val="20"/>
          <w:szCs w:val="20"/>
          <w:rtl/>
        </w:rPr>
        <w:t xml:space="preserve">תרשים </w:t>
      </w:r>
      <w:r w:rsidR="001963D9" w:rsidRPr="001963D9">
        <w:rPr>
          <w:b/>
          <w:bCs/>
          <w:color w:val="000000" w:themeColor="text1"/>
          <w:sz w:val="20"/>
          <w:szCs w:val="20"/>
        </w:rPr>
        <w:t>ERD</w:t>
      </w:r>
      <w:r w:rsidR="001963D9" w:rsidRPr="001963D9">
        <w:rPr>
          <w:b/>
          <w:bCs/>
          <w:color w:val="000000" w:themeColor="text1"/>
          <w:sz w:val="20"/>
          <w:szCs w:val="20"/>
          <w:rtl/>
        </w:rPr>
        <w:t xml:space="preserve"> המתוקן</w:t>
      </w:r>
    </w:p>
    <w:p w14:paraId="0E638E7A" w14:textId="7FBC0E36" w:rsidR="00F032C4" w:rsidRDefault="00F032C4" w:rsidP="001A52D7">
      <w:pPr>
        <w:jc w:val="left"/>
        <w:rPr>
          <w:b/>
          <w:bCs/>
          <w:color w:val="000000" w:themeColor="text1"/>
          <w:sz w:val="20"/>
          <w:szCs w:val="20"/>
        </w:rPr>
      </w:pPr>
    </w:p>
    <w:p w14:paraId="4E9C8F3A" w14:textId="77777777" w:rsidR="00A23849" w:rsidRDefault="00A23849" w:rsidP="00A23849">
      <w:pPr>
        <w:pStyle w:val="Heading2"/>
        <w:rPr>
          <w:color w:val="000000" w:themeColor="text1"/>
          <w:sz w:val="20"/>
          <w:szCs w:val="20"/>
          <w:rtl/>
        </w:rPr>
      </w:pPr>
      <w:r w:rsidRPr="00E546C7">
        <w:rPr>
          <w:rtl/>
        </w:rPr>
        <w:t xml:space="preserve">הנחות מודל ה- </w:t>
      </w:r>
      <w:r w:rsidRPr="00E546C7">
        <w:t>ERD</w:t>
      </w:r>
    </w:p>
    <w:p w14:paraId="4A9E2894" w14:textId="77777777" w:rsidR="00F032C4" w:rsidRDefault="00F032C4" w:rsidP="001A52D7">
      <w:pPr>
        <w:jc w:val="left"/>
        <w:rPr>
          <w:b/>
          <w:bCs/>
          <w:color w:val="000000" w:themeColor="text1"/>
          <w:sz w:val="20"/>
          <w:szCs w:val="20"/>
        </w:rPr>
      </w:pPr>
    </w:p>
    <w:p w14:paraId="5A32CF46" w14:textId="77777777" w:rsidR="00F032C4" w:rsidRDefault="00F032C4" w:rsidP="001A52D7">
      <w:pPr>
        <w:jc w:val="left"/>
        <w:rPr>
          <w:b/>
          <w:bCs/>
          <w:color w:val="000000" w:themeColor="text1"/>
          <w:sz w:val="20"/>
          <w:szCs w:val="20"/>
        </w:rPr>
      </w:pPr>
    </w:p>
    <w:p w14:paraId="3235A815" w14:textId="77777777" w:rsidR="00F032C4" w:rsidRDefault="00F032C4" w:rsidP="001A52D7">
      <w:pPr>
        <w:jc w:val="left"/>
        <w:rPr>
          <w:b/>
          <w:bCs/>
          <w:color w:val="000000" w:themeColor="text1"/>
          <w:sz w:val="20"/>
          <w:szCs w:val="20"/>
        </w:rPr>
      </w:pPr>
    </w:p>
    <w:p w14:paraId="2C56CD4A" w14:textId="77777777" w:rsidR="00F032C4" w:rsidRDefault="00F032C4" w:rsidP="001A52D7">
      <w:pPr>
        <w:jc w:val="left"/>
        <w:rPr>
          <w:b/>
          <w:bCs/>
          <w:color w:val="000000" w:themeColor="text1"/>
          <w:sz w:val="20"/>
          <w:szCs w:val="20"/>
        </w:rPr>
      </w:pPr>
    </w:p>
    <w:p w14:paraId="5928ADCF" w14:textId="77777777" w:rsidR="00F032C4" w:rsidRDefault="00F032C4" w:rsidP="001A52D7">
      <w:pPr>
        <w:jc w:val="left"/>
        <w:rPr>
          <w:b/>
          <w:bCs/>
          <w:color w:val="000000" w:themeColor="text1"/>
          <w:sz w:val="20"/>
          <w:szCs w:val="20"/>
        </w:rPr>
      </w:pPr>
    </w:p>
    <w:p w14:paraId="1A4DD776" w14:textId="77777777" w:rsidR="00F032C4" w:rsidRDefault="00F032C4" w:rsidP="001A52D7">
      <w:pPr>
        <w:jc w:val="left"/>
        <w:rPr>
          <w:b/>
          <w:bCs/>
          <w:color w:val="000000" w:themeColor="text1"/>
          <w:sz w:val="20"/>
          <w:szCs w:val="20"/>
        </w:rPr>
      </w:pPr>
    </w:p>
    <w:p w14:paraId="0079DFC8" w14:textId="77777777" w:rsidR="00F032C4" w:rsidRDefault="00F032C4" w:rsidP="001A52D7">
      <w:pPr>
        <w:jc w:val="left"/>
        <w:rPr>
          <w:b/>
          <w:bCs/>
          <w:color w:val="000000" w:themeColor="text1"/>
          <w:sz w:val="20"/>
          <w:szCs w:val="20"/>
        </w:rPr>
      </w:pPr>
    </w:p>
    <w:p w14:paraId="0939BF5B" w14:textId="77777777" w:rsidR="00F032C4" w:rsidRDefault="00F032C4" w:rsidP="001A52D7">
      <w:pPr>
        <w:jc w:val="left"/>
        <w:rPr>
          <w:b/>
          <w:bCs/>
          <w:color w:val="000000" w:themeColor="text1"/>
          <w:sz w:val="20"/>
          <w:szCs w:val="20"/>
        </w:rPr>
      </w:pPr>
    </w:p>
    <w:p w14:paraId="3F155FD4" w14:textId="77777777" w:rsidR="00F032C4" w:rsidRDefault="00F032C4" w:rsidP="001A52D7">
      <w:pPr>
        <w:jc w:val="left"/>
        <w:rPr>
          <w:b/>
          <w:bCs/>
          <w:color w:val="000000" w:themeColor="text1"/>
          <w:sz w:val="20"/>
          <w:szCs w:val="20"/>
        </w:rPr>
      </w:pPr>
    </w:p>
    <w:p w14:paraId="48E44A30" w14:textId="77777777" w:rsidR="00F032C4" w:rsidRDefault="00F032C4" w:rsidP="001A52D7">
      <w:pPr>
        <w:jc w:val="left"/>
        <w:rPr>
          <w:b/>
          <w:bCs/>
          <w:color w:val="000000" w:themeColor="text1"/>
          <w:sz w:val="20"/>
          <w:szCs w:val="20"/>
        </w:rPr>
      </w:pPr>
    </w:p>
    <w:p w14:paraId="685FDD43" w14:textId="77777777" w:rsidR="00F032C4" w:rsidRDefault="00F032C4" w:rsidP="001A52D7">
      <w:pPr>
        <w:jc w:val="left"/>
        <w:rPr>
          <w:b/>
          <w:bCs/>
          <w:color w:val="000000" w:themeColor="text1"/>
          <w:sz w:val="20"/>
          <w:szCs w:val="20"/>
          <w:rtl/>
        </w:rPr>
      </w:pPr>
    </w:p>
    <w:p w14:paraId="2608B8F5" w14:textId="58ADC6D6" w:rsidR="009F7389" w:rsidRDefault="009F7389" w:rsidP="001A52D7">
      <w:pPr>
        <w:jc w:val="left"/>
        <w:rPr>
          <w:b/>
          <w:bCs/>
          <w:color w:val="000000" w:themeColor="text1"/>
          <w:sz w:val="20"/>
          <w:szCs w:val="20"/>
          <w:rtl/>
        </w:rPr>
      </w:pPr>
    </w:p>
    <w:p w14:paraId="222E28AC" w14:textId="77777777" w:rsidR="009F7389" w:rsidRDefault="009F7389" w:rsidP="001A52D7">
      <w:pPr>
        <w:jc w:val="left"/>
        <w:rPr>
          <w:b/>
          <w:bCs/>
          <w:color w:val="000000" w:themeColor="text1"/>
          <w:sz w:val="20"/>
          <w:szCs w:val="20"/>
          <w:rtl/>
        </w:rPr>
      </w:pPr>
    </w:p>
    <w:p w14:paraId="1ABB56C6" w14:textId="77777777" w:rsidR="009F7389" w:rsidRDefault="009F7389" w:rsidP="001A52D7">
      <w:pPr>
        <w:jc w:val="left"/>
        <w:rPr>
          <w:b/>
          <w:bCs/>
          <w:color w:val="000000" w:themeColor="text1"/>
          <w:sz w:val="20"/>
          <w:szCs w:val="20"/>
          <w:rtl/>
        </w:rPr>
      </w:pPr>
    </w:p>
    <w:tbl>
      <w:tblPr>
        <w:tblStyle w:val="TableGrid"/>
        <w:tblpPr w:leftFromText="180" w:rightFromText="180" w:vertAnchor="page" w:horzAnchor="margin" w:tblpXSpec="center" w:tblpY="2368"/>
        <w:bidiVisual/>
        <w:tblW w:w="7663" w:type="dxa"/>
        <w:tblLook w:val="04A0" w:firstRow="1" w:lastRow="0" w:firstColumn="1" w:lastColumn="0" w:noHBand="0" w:noVBand="1"/>
      </w:tblPr>
      <w:tblGrid>
        <w:gridCol w:w="2268"/>
        <w:gridCol w:w="5395"/>
      </w:tblGrid>
      <w:tr w:rsidR="00F032C4" w:rsidRPr="00A805C6" w14:paraId="45B9FDAA" w14:textId="77777777" w:rsidTr="00F032C4">
        <w:tc>
          <w:tcPr>
            <w:tcW w:w="2268" w:type="dxa"/>
            <w:shd w:val="clear" w:color="auto" w:fill="C6D9F1" w:themeFill="text2" w:themeFillTint="33"/>
          </w:tcPr>
          <w:p w14:paraId="46A8389B" w14:textId="77777777" w:rsidR="00F032C4" w:rsidRPr="00A805C6" w:rsidRDefault="00F032C4" w:rsidP="00F032C4">
            <w:pPr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  <w:rtl/>
              </w:rPr>
            </w:pPr>
            <w:r w:rsidRPr="00A805C6">
              <w:rPr>
                <w:rFonts w:asciiTheme="minorBidi" w:hAnsiTheme="minorBidi" w:cstheme="minorBidi"/>
                <w:b/>
                <w:bCs/>
                <w:rtl/>
              </w:rPr>
              <w:t>מרכיב</w:t>
            </w:r>
          </w:p>
        </w:tc>
        <w:tc>
          <w:tcPr>
            <w:tcW w:w="5395" w:type="dxa"/>
            <w:shd w:val="clear" w:color="auto" w:fill="C6D9F1" w:themeFill="text2" w:themeFillTint="33"/>
          </w:tcPr>
          <w:p w14:paraId="3E906D32" w14:textId="77777777" w:rsidR="00F032C4" w:rsidRPr="00A805C6" w:rsidRDefault="00F032C4" w:rsidP="00F032C4">
            <w:pPr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  <w:rtl/>
              </w:rPr>
            </w:pPr>
            <w:r w:rsidRPr="00A805C6">
              <w:rPr>
                <w:rFonts w:asciiTheme="minorBidi" w:hAnsiTheme="minorBidi" w:cstheme="minorBidi"/>
                <w:b/>
                <w:bCs/>
                <w:rtl/>
              </w:rPr>
              <w:t xml:space="preserve">הנחות </w:t>
            </w:r>
          </w:p>
        </w:tc>
      </w:tr>
      <w:tr w:rsidR="00F032C4" w:rsidRPr="00A805C6" w14:paraId="75E7A4F2" w14:textId="77777777" w:rsidTr="00F032C4">
        <w:tc>
          <w:tcPr>
            <w:tcW w:w="2268" w:type="dxa"/>
          </w:tcPr>
          <w:p w14:paraId="0B454F2F" w14:textId="77777777" w:rsidR="00F032C4" w:rsidRPr="00853EDC" w:rsidRDefault="00F032C4" w:rsidP="00F032C4">
            <w:pPr>
              <w:spacing w:after="0" w:line="240" w:lineRule="auto"/>
              <w:jc w:val="left"/>
              <w:rPr>
                <w:rFonts w:ascii="Tahoma" w:hAnsi="Tahoma"/>
              </w:rPr>
            </w:pPr>
            <w:r w:rsidRPr="00853EDC">
              <w:rPr>
                <w:rFonts w:ascii="Tahoma" w:hAnsi="Tahoma"/>
              </w:rPr>
              <w:t xml:space="preserve">Connection: </w:t>
            </w:r>
            <w:r>
              <w:rPr>
                <w:rFonts w:ascii="Tahoma" w:hAnsi="Tahoma" w:hint="cs"/>
              </w:rPr>
              <w:t>R</w:t>
            </w:r>
            <w:r>
              <w:rPr>
                <w:rFonts w:ascii="Tahoma" w:hAnsi="Tahoma"/>
              </w:rPr>
              <w:t>uns</w:t>
            </w:r>
          </w:p>
        </w:tc>
        <w:tc>
          <w:tcPr>
            <w:tcW w:w="5395" w:type="dxa"/>
          </w:tcPr>
          <w:p w14:paraId="7CFB6B2D" w14:textId="77777777" w:rsidR="00F032C4" w:rsidRPr="00853EDC" w:rsidRDefault="00F032C4" w:rsidP="00F032C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left"/>
              <w:rPr>
                <w:rFonts w:ascii="Tahoma" w:hAnsi="Tahoma"/>
              </w:rPr>
            </w:pPr>
            <w:r w:rsidRPr="00853EDC">
              <w:rPr>
                <w:rFonts w:ascii="Tahoma" w:hAnsi="Tahoma"/>
                <w:rtl/>
              </w:rPr>
              <w:t xml:space="preserve">לא כל חיפוש מוביל להזמנה, לכן קרדינליות של 0:1. </w:t>
            </w:r>
          </w:p>
          <w:p w14:paraId="544BAAE3" w14:textId="77777777" w:rsidR="00F032C4" w:rsidRPr="00853EDC" w:rsidRDefault="00F032C4" w:rsidP="00F032C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r w:rsidRPr="00EF6D23">
              <w:rPr>
                <w:rFonts w:ascii="Tahoma" w:hAnsi="Tahoma"/>
                <w:rtl/>
              </w:rPr>
              <w:t xml:space="preserve">ניתן להזמין מוצר ללא חיפוש, לכן הקרדינליות של </w:t>
            </w:r>
            <w:r w:rsidRPr="00EF6D23">
              <w:rPr>
                <w:rFonts w:ascii="Tahoma" w:hAnsi="Tahoma"/>
              </w:rPr>
              <w:t>N</w:t>
            </w:r>
            <w:r w:rsidRPr="00EF6D23">
              <w:rPr>
                <w:rFonts w:ascii="Tahoma" w:hAnsi="Tahoma"/>
                <w:rtl/>
              </w:rPr>
              <w:t>:0.</w:t>
            </w:r>
            <w:r w:rsidRPr="00853EDC">
              <w:rPr>
                <w:rFonts w:asciiTheme="minorBidi" w:hAnsiTheme="minorBidi" w:cstheme="minorBidi" w:hint="cs"/>
                <w:rtl/>
              </w:rPr>
              <w:t xml:space="preserve"> </w:t>
            </w:r>
          </w:p>
        </w:tc>
      </w:tr>
      <w:tr w:rsidR="00F032C4" w:rsidRPr="00A805C6" w14:paraId="2DB5B9B2" w14:textId="77777777" w:rsidTr="00F032C4">
        <w:tc>
          <w:tcPr>
            <w:tcW w:w="2268" w:type="dxa"/>
          </w:tcPr>
          <w:p w14:paraId="52AFD9FD" w14:textId="77777777" w:rsidR="00F032C4" w:rsidRPr="00853EDC" w:rsidRDefault="00F032C4" w:rsidP="00F032C4">
            <w:pPr>
              <w:spacing w:after="0" w:line="240" w:lineRule="auto"/>
              <w:jc w:val="left"/>
              <w:rPr>
                <w:rFonts w:ascii="Tahoma" w:hAnsi="Tahoma"/>
              </w:rPr>
            </w:pPr>
            <w:r w:rsidRPr="00853EDC">
              <w:rPr>
                <w:rFonts w:ascii="Tahoma" w:hAnsi="Tahoma"/>
              </w:rPr>
              <w:t>Connection: Runs</w:t>
            </w:r>
          </w:p>
        </w:tc>
        <w:tc>
          <w:tcPr>
            <w:tcW w:w="5395" w:type="dxa"/>
          </w:tcPr>
          <w:p w14:paraId="3F4AA556" w14:textId="77777777" w:rsidR="00F032C4" w:rsidRPr="00853EDC" w:rsidRDefault="00F032C4" w:rsidP="00F032C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jc w:val="left"/>
              <w:rPr>
                <w:rFonts w:ascii="Tahoma" w:hAnsi="Tahoma"/>
                <w:rtl/>
              </w:rPr>
            </w:pPr>
            <w:r w:rsidRPr="00853EDC">
              <w:rPr>
                <w:rFonts w:ascii="Tahoma" w:hAnsi="Tahoma" w:hint="cs"/>
                <w:rtl/>
              </w:rPr>
              <w:t xml:space="preserve">לא כל חיפוש מוביל למוצר, לכן קרדינליות של </w:t>
            </w:r>
            <w:r w:rsidRPr="00853EDC">
              <w:rPr>
                <w:rFonts w:ascii="Tahoma" w:hAnsi="Tahoma"/>
              </w:rPr>
              <w:t>0:N</w:t>
            </w:r>
            <w:r w:rsidRPr="00853EDC">
              <w:rPr>
                <w:rFonts w:ascii="Tahoma" w:hAnsi="Tahoma" w:hint="cs"/>
                <w:rtl/>
              </w:rPr>
              <w:t xml:space="preserve">. </w:t>
            </w:r>
          </w:p>
        </w:tc>
      </w:tr>
      <w:tr w:rsidR="00F032C4" w:rsidRPr="00A805C6" w14:paraId="213D9971" w14:textId="77777777" w:rsidTr="00F032C4">
        <w:trPr>
          <w:trHeight w:val="360"/>
        </w:trPr>
        <w:tc>
          <w:tcPr>
            <w:tcW w:w="2268" w:type="dxa"/>
          </w:tcPr>
          <w:p w14:paraId="2FA1B942" w14:textId="77777777" w:rsidR="00F032C4" w:rsidRPr="00853EDC" w:rsidRDefault="00F032C4" w:rsidP="00F032C4">
            <w:pPr>
              <w:spacing w:after="0" w:line="240" w:lineRule="auto"/>
              <w:jc w:val="left"/>
              <w:rPr>
                <w:rFonts w:ascii="Tahoma" w:hAnsi="Tahoma"/>
              </w:rPr>
            </w:pPr>
            <w:r w:rsidRPr="00853EDC">
              <w:rPr>
                <w:rFonts w:ascii="Tahoma" w:hAnsi="Tahoma"/>
              </w:rPr>
              <w:t>Entity: Search</w:t>
            </w:r>
          </w:p>
        </w:tc>
        <w:tc>
          <w:tcPr>
            <w:tcW w:w="5395" w:type="dxa"/>
          </w:tcPr>
          <w:p w14:paraId="6A4CD96A" w14:textId="77777777" w:rsidR="00F032C4" w:rsidRPr="00853EDC" w:rsidRDefault="00F032C4" w:rsidP="00F032C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jc w:val="left"/>
              <w:rPr>
                <w:rFonts w:ascii="Tahoma" w:hAnsi="Tahoma"/>
                <w:rtl/>
              </w:rPr>
            </w:pPr>
            <w:r w:rsidRPr="00853EDC">
              <w:rPr>
                <w:rFonts w:ascii="Tahoma" w:hAnsi="Tahoma" w:hint="cs"/>
                <w:rtl/>
              </w:rPr>
              <w:t>בעת ביצוע החיפוש, נשמרת כתובת ה</w:t>
            </w:r>
            <w:r w:rsidRPr="00853EDC">
              <w:rPr>
                <w:rFonts w:ascii="Tahoma" w:hAnsi="Tahoma" w:hint="cs"/>
              </w:rPr>
              <w:t>IP</w:t>
            </w:r>
            <w:r w:rsidRPr="00853EDC">
              <w:rPr>
                <w:rFonts w:ascii="Tahoma" w:hAnsi="Tahoma" w:hint="cs"/>
                <w:rtl/>
              </w:rPr>
              <w:t xml:space="preserve"> של המכשיר. הכתובת </w:t>
            </w:r>
            <w:r w:rsidRPr="00853EDC">
              <w:rPr>
                <w:rFonts w:ascii="Tahoma" w:hAnsi="Tahoma" w:hint="cs"/>
              </w:rPr>
              <w:t>IP</w:t>
            </w:r>
            <w:r w:rsidRPr="00853EDC">
              <w:rPr>
                <w:rFonts w:ascii="Tahoma" w:hAnsi="Tahoma" w:hint="cs"/>
                <w:rtl/>
              </w:rPr>
              <w:t xml:space="preserve"> וזמן שעה של חיפוש יזהו את החיפוש הספציפי (</w:t>
            </w:r>
            <w:r w:rsidRPr="00853EDC">
              <w:rPr>
                <w:rFonts w:ascii="Tahoma" w:hAnsi="Tahoma"/>
              </w:rPr>
              <w:t>Search DT</w:t>
            </w:r>
            <w:r w:rsidRPr="00853EDC">
              <w:rPr>
                <w:rFonts w:ascii="Tahoma" w:hAnsi="Tahoma" w:hint="cs"/>
                <w:rtl/>
              </w:rPr>
              <w:t>).</w:t>
            </w:r>
          </w:p>
        </w:tc>
      </w:tr>
      <w:tr w:rsidR="00F032C4" w:rsidRPr="00A805C6" w14:paraId="727B703C" w14:textId="77777777" w:rsidTr="00F032C4">
        <w:trPr>
          <w:trHeight w:val="296"/>
        </w:trPr>
        <w:tc>
          <w:tcPr>
            <w:tcW w:w="2268" w:type="dxa"/>
          </w:tcPr>
          <w:p w14:paraId="53344709" w14:textId="77777777" w:rsidR="00F032C4" w:rsidRPr="00853EDC" w:rsidRDefault="00F032C4" w:rsidP="00F032C4">
            <w:pPr>
              <w:spacing w:after="0" w:line="240" w:lineRule="auto"/>
              <w:jc w:val="left"/>
              <w:rPr>
                <w:rFonts w:ascii="Tahoma" w:hAnsi="Tahoma"/>
              </w:rPr>
            </w:pPr>
            <w:r w:rsidRPr="00853EDC">
              <w:rPr>
                <w:rFonts w:ascii="Tahoma" w:hAnsi="Tahoma"/>
              </w:rPr>
              <w:t>Connection:</w:t>
            </w:r>
            <w:r>
              <w:rPr>
                <w:rFonts w:ascii="Tahoma" w:hAnsi="Tahoma"/>
              </w:rPr>
              <w:br/>
            </w:r>
            <w:r>
              <w:rPr>
                <w:rFonts w:ascii="Tahoma" w:hAnsi="Tahoma" w:hint="cs"/>
              </w:rPr>
              <w:t>C</w:t>
            </w:r>
            <w:r>
              <w:rPr>
                <w:rFonts w:ascii="Tahoma" w:hAnsi="Tahoma"/>
              </w:rPr>
              <w:t>ontains</w:t>
            </w:r>
          </w:p>
        </w:tc>
        <w:tc>
          <w:tcPr>
            <w:tcW w:w="5395" w:type="dxa"/>
          </w:tcPr>
          <w:p w14:paraId="17960CF2" w14:textId="77777777" w:rsidR="00F032C4" w:rsidRPr="00853EDC" w:rsidRDefault="00F032C4" w:rsidP="00F032C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בכל הזמנה אפשר לבחור כמה פריטים נרצה להזמין מכל מוצר.</w:t>
            </w:r>
          </w:p>
        </w:tc>
      </w:tr>
      <w:tr w:rsidR="00F032C4" w:rsidRPr="00A805C6" w14:paraId="1A3AEE4C" w14:textId="77777777" w:rsidTr="00F032C4">
        <w:trPr>
          <w:trHeight w:val="258"/>
        </w:trPr>
        <w:tc>
          <w:tcPr>
            <w:tcW w:w="2268" w:type="dxa"/>
          </w:tcPr>
          <w:p w14:paraId="048DA337" w14:textId="77777777" w:rsidR="00F032C4" w:rsidRPr="00853EDC" w:rsidRDefault="00F032C4" w:rsidP="00F032C4">
            <w:pPr>
              <w:spacing w:after="0" w:line="240" w:lineRule="auto"/>
              <w:jc w:val="left"/>
              <w:rPr>
                <w:rFonts w:ascii="Tahoma" w:hAnsi="Tahoma"/>
                <w:rtl/>
              </w:rPr>
            </w:pPr>
            <w:r w:rsidRPr="00853EDC">
              <w:rPr>
                <w:rFonts w:ascii="Tahoma" w:hAnsi="Tahoma"/>
              </w:rPr>
              <w:t xml:space="preserve">Weak entity: </w:t>
            </w:r>
            <w:r>
              <w:rPr>
                <w:rFonts w:ascii="Tahoma" w:hAnsi="Tahoma" w:hint="cs"/>
              </w:rPr>
              <w:t>TYPE</w:t>
            </w:r>
          </w:p>
        </w:tc>
        <w:tc>
          <w:tcPr>
            <w:tcW w:w="5395" w:type="dxa"/>
          </w:tcPr>
          <w:p w14:paraId="48BB1A5F" w14:textId="77777777" w:rsidR="00F032C4" w:rsidRPr="00EF6D23" w:rsidRDefault="00F032C4" w:rsidP="00F032C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jc w:val="left"/>
              <w:rPr>
                <w:rFonts w:ascii="Tahoma" w:hAnsi="Tahoma"/>
                <w:rtl/>
              </w:rPr>
            </w:pPr>
            <w:r w:rsidRPr="00EF6D23">
              <w:rPr>
                <w:rFonts w:ascii="Tahoma" w:hAnsi="Tahoma"/>
                <w:rtl/>
              </w:rPr>
              <w:t xml:space="preserve">הפכנו את הסוג תחפושת  לישות חלשה של מוצרת מכיוון שלכל תחפושת יש מחיר שונה בגלל הגודל של המוצר. </w:t>
            </w:r>
          </w:p>
          <w:p w14:paraId="4CEF7A7D" w14:textId="77777777" w:rsidR="00F032C4" w:rsidRPr="00853EDC" w:rsidRDefault="00F032C4" w:rsidP="00F032C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jc w:val="left"/>
              <w:rPr>
                <w:rFonts w:ascii="Tahoma" w:hAnsi="Tahoma"/>
              </w:rPr>
            </w:pPr>
            <w:r w:rsidRPr="00EF6D23">
              <w:rPr>
                <w:rFonts w:ascii="Tahoma" w:hAnsi="Tahoma"/>
                <w:rtl/>
              </w:rPr>
              <w:t>מוצר יכול להופיע בגדלים שונים ומחירים שונים.</w:t>
            </w:r>
          </w:p>
        </w:tc>
      </w:tr>
      <w:tr w:rsidR="00F032C4" w:rsidRPr="00A805C6" w14:paraId="2DC332E9" w14:textId="77777777" w:rsidTr="00F032C4">
        <w:trPr>
          <w:trHeight w:val="522"/>
        </w:trPr>
        <w:tc>
          <w:tcPr>
            <w:tcW w:w="2268" w:type="dxa"/>
          </w:tcPr>
          <w:p w14:paraId="61D487C3" w14:textId="77777777" w:rsidR="00F032C4" w:rsidRPr="00EF6D23" w:rsidRDefault="00F032C4" w:rsidP="00F032C4">
            <w:pPr>
              <w:spacing w:after="0" w:line="240" w:lineRule="auto"/>
              <w:jc w:val="left"/>
              <w:rPr>
                <w:rFonts w:ascii="Tahoma" w:hAnsi="Tahoma"/>
              </w:rPr>
            </w:pPr>
            <w:r w:rsidRPr="00EF6D23">
              <w:rPr>
                <w:rFonts w:ascii="Tahoma" w:hAnsi="Tahoma"/>
              </w:rPr>
              <w:t>Weak entity: Review</w:t>
            </w:r>
          </w:p>
        </w:tc>
        <w:tc>
          <w:tcPr>
            <w:tcW w:w="5395" w:type="dxa"/>
          </w:tcPr>
          <w:p w14:paraId="31693FD9" w14:textId="77777777" w:rsidR="00F032C4" w:rsidRPr="00EF6D23" w:rsidRDefault="00F032C4" w:rsidP="00F032C4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jc w:val="left"/>
              <w:rPr>
                <w:rFonts w:ascii="Tahoma" w:hAnsi="Tahoma"/>
                <w:rtl/>
              </w:rPr>
            </w:pPr>
            <w:r w:rsidRPr="00EF6D23">
              <w:rPr>
                <w:rFonts w:ascii="Tahoma" w:hAnsi="Tahoma"/>
                <w:rtl/>
              </w:rPr>
              <w:t>לכל מוצר יש ביקורת שהיא על מוצר ספציפית וייחודי לו</w:t>
            </w:r>
          </w:p>
        </w:tc>
      </w:tr>
    </w:tbl>
    <w:p w14:paraId="3341ABDD" w14:textId="77777777" w:rsidR="009F7389" w:rsidRDefault="009F7389" w:rsidP="001A52D7">
      <w:pPr>
        <w:jc w:val="left"/>
        <w:rPr>
          <w:b/>
          <w:bCs/>
          <w:color w:val="000000" w:themeColor="text1"/>
          <w:sz w:val="20"/>
          <w:szCs w:val="20"/>
          <w:rtl/>
        </w:rPr>
      </w:pPr>
    </w:p>
    <w:p w14:paraId="4BB02F0A" w14:textId="069B21A6" w:rsidR="001A52D7" w:rsidRDefault="009F7389" w:rsidP="001963D9">
      <w:pPr>
        <w:rPr>
          <w:rtl/>
        </w:rPr>
      </w:pPr>
      <w:r>
        <w:rPr>
          <w:noProof/>
        </w:rPr>
        <w:t xml:space="preserve"> </w:t>
      </w:r>
      <w:r w:rsidR="001A52D7">
        <w:rPr>
          <w:noProof/>
        </w:rPr>
        <mc:AlternateContent>
          <mc:Choice Requires="wps">
            <w:drawing>
              <wp:inline distT="0" distB="0" distL="0" distR="0" wp14:anchorId="55F69016" wp14:editId="59D7A869">
                <wp:extent cx="304800" cy="304800"/>
                <wp:effectExtent l="0" t="0" r="0" b="0"/>
                <wp:docPr id="4" name="מלבן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383B35" id="מלבן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="005A6C9A" w:rsidRPr="005A6C9A">
        <w:rPr>
          <w:noProof/>
        </w:rPr>
        <w:t xml:space="preserve"> </w:t>
      </w:r>
      <w:r w:rsidR="001A52D7" w:rsidRPr="001A52D7">
        <w:t xml:space="preserve"> </w:t>
      </w:r>
      <w:r w:rsidR="001A52D7">
        <w:rPr>
          <w:noProof/>
        </w:rPr>
        <mc:AlternateContent>
          <mc:Choice Requires="wps">
            <w:drawing>
              <wp:inline distT="0" distB="0" distL="0" distR="0" wp14:anchorId="5C8FF0B3" wp14:editId="3F00EDA8">
                <wp:extent cx="304800" cy="304800"/>
                <wp:effectExtent l="0" t="0" r="0" b="0"/>
                <wp:docPr id="5" name="מלבן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F4795B" id="מלבן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5A881177" w14:textId="77777777" w:rsidR="009F7389" w:rsidRPr="001963D9" w:rsidRDefault="009F7389" w:rsidP="001963D9">
      <w:pPr>
        <w:rPr>
          <w:b/>
          <w:bCs/>
          <w:color w:val="000000" w:themeColor="text1"/>
          <w:sz w:val="20"/>
          <w:szCs w:val="20"/>
          <w:rtl/>
        </w:rPr>
      </w:pPr>
    </w:p>
    <w:p w14:paraId="1A436192" w14:textId="7B8BB07C" w:rsidR="002C24F1" w:rsidRDefault="002C24F1" w:rsidP="00FA48E3">
      <w:pPr>
        <w:spacing w:after="0" w:line="240" w:lineRule="auto"/>
        <w:jc w:val="left"/>
        <w:rPr>
          <w:rFonts w:asciiTheme="minorBidi" w:hAnsiTheme="minorBidi" w:cstheme="minorBidi"/>
          <w:sz w:val="28"/>
          <w:szCs w:val="28"/>
          <w:rtl/>
        </w:rPr>
      </w:pPr>
    </w:p>
    <w:p w14:paraId="54800E62" w14:textId="10122FD0" w:rsidR="002C24F1" w:rsidRDefault="002C24F1" w:rsidP="00FA48E3">
      <w:pPr>
        <w:spacing w:after="0" w:line="240" w:lineRule="auto"/>
        <w:jc w:val="left"/>
        <w:rPr>
          <w:rFonts w:asciiTheme="minorBidi" w:hAnsiTheme="minorBidi" w:cstheme="minorBidi"/>
          <w:sz w:val="28"/>
          <w:szCs w:val="28"/>
          <w:rtl/>
        </w:rPr>
      </w:pPr>
    </w:p>
    <w:p w14:paraId="61D3A703" w14:textId="357E900C" w:rsidR="002C24F1" w:rsidRDefault="002C24F1" w:rsidP="00FA48E3">
      <w:pPr>
        <w:spacing w:after="0" w:line="240" w:lineRule="auto"/>
        <w:jc w:val="left"/>
        <w:rPr>
          <w:rFonts w:asciiTheme="minorBidi" w:hAnsiTheme="minorBidi" w:cstheme="minorBidi"/>
          <w:sz w:val="28"/>
          <w:szCs w:val="28"/>
          <w:rtl/>
        </w:rPr>
      </w:pPr>
    </w:p>
    <w:p w14:paraId="1D428424" w14:textId="77777777" w:rsidR="001963D9" w:rsidRDefault="001963D9" w:rsidP="00FA48E3">
      <w:pPr>
        <w:spacing w:after="0" w:line="240" w:lineRule="auto"/>
        <w:jc w:val="left"/>
        <w:rPr>
          <w:rFonts w:ascii="Tahoma" w:hAnsi="Tahoma"/>
          <w:rtl/>
        </w:rPr>
      </w:pPr>
    </w:p>
    <w:p w14:paraId="324B65BD" w14:textId="77777777" w:rsidR="001963D9" w:rsidRDefault="001963D9" w:rsidP="00FA48E3">
      <w:pPr>
        <w:spacing w:after="0" w:line="240" w:lineRule="auto"/>
        <w:jc w:val="left"/>
        <w:rPr>
          <w:rFonts w:ascii="Tahoma" w:hAnsi="Tahoma"/>
          <w:rtl/>
        </w:rPr>
      </w:pPr>
    </w:p>
    <w:p w14:paraId="17F002B5" w14:textId="77777777" w:rsidR="001963D9" w:rsidRDefault="001963D9" w:rsidP="00FA48E3">
      <w:pPr>
        <w:spacing w:after="0" w:line="240" w:lineRule="auto"/>
        <w:jc w:val="left"/>
        <w:rPr>
          <w:rFonts w:ascii="Tahoma" w:hAnsi="Tahoma"/>
          <w:rtl/>
        </w:rPr>
      </w:pPr>
    </w:p>
    <w:p w14:paraId="6057393D" w14:textId="77777777" w:rsidR="001963D9" w:rsidRDefault="001963D9" w:rsidP="00FA48E3">
      <w:pPr>
        <w:spacing w:after="0" w:line="240" w:lineRule="auto"/>
        <w:jc w:val="left"/>
        <w:rPr>
          <w:rFonts w:ascii="Tahoma" w:hAnsi="Tahoma"/>
          <w:rtl/>
        </w:rPr>
      </w:pPr>
    </w:p>
    <w:p w14:paraId="6AC092F4" w14:textId="77777777" w:rsidR="001963D9" w:rsidRDefault="001963D9" w:rsidP="00FA48E3">
      <w:pPr>
        <w:spacing w:after="0" w:line="240" w:lineRule="auto"/>
        <w:jc w:val="left"/>
        <w:rPr>
          <w:rFonts w:ascii="Tahoma" w:hAnsi="Tahoma"/>
          <w:rtl/>
        </w:rPr>
      </w:pPr>
    </w:p>
    <w:p w14:paraId="2A5C5A39" w14:textId="77777777" w:rsidR="009F7389" w:rsidRDefault="009F7389" w:rsidP="00FA48E3">
      <w:pPr>
        <w:spacing w:after="0" w:line="240" w:lineRule="auto"/>
        <w:jc w:val="left"/>
        <w:rPr>
          <w:rFonts w:ascii="Tahoma" w:hAnsi="Tahoma"/>
          <w:rtl/>
        </w:rPr>
      </w:pPr>
    </w:p>
    <w:p w14:paraId="0DD78961" w14:textId="2E10FF5C" w:rsidR="001963D9" w:rsidRDefault="001963D9" w:rsidP="001963D9">
      <w:pPr>
        <w:pStyle w:val="Heading2"/>
        <w:spacing w:before="0" w:after="120"/>
        <w:rPr>
          <w:rFonts w:ascii="Tahoma" w:hAnsi="Tahoma" w:cs="Tahoma"/>
          <w:rtl/>
        </w:rPr>
      </w:pPr>
    </w:p>
    <w:p w14:paraId="45ADA324" w14:textId="77777777" w:rsidR="001963D9" w:rsidRPr="006C1FEC" w:rsidRDefault="001963D9" w:rsidP="001963D9">
      <w:pPr>
        <w:pStyle w:val="Heading2"/>
        <w:spacing w:before="0" w:after="120"/>
        <w:rPr>
          <w:rFonts w:ascii="Tahoma" w:hAnsi="Tahoma" w:cs="Tahoma"/>
          <w:b w:val="0"/>
          <w:bCs w:val="0"/>
          <w:rtl/>
        </w:rPr>
      </w:pPr>
      <w:r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FA48E3">
        <w:rPr>
          <w:rFonts w:asciiTheme="minorBidi" w:hAnsiTheme="minorBidi" w:cstheme="minorBidi"/>
          <w:sz w:val="28"/>
          <w:szCs w:val="28"/>
          <w:rtl/>
        </w:rPr>
        <w:br w:type="page"/>
      </w:r>
      <w:r w:rsidRPr="006C1FEC">
        <w:rPr>
          <w:rFonts w:ascii="Tahoma" w:hAnsi="Tahoma" w:cs="Tahoma"/>
          <w:b w:val="0"/>
          <w:bCs w:val="0"/>
          <w:rtl/>
        </w:rPr>
        <w:lastRenderedPageBreak/>
        <w:t>מטלה 2 (30%) – עיצוב לוגי (מודל נתונים טבלאי)</w:t>
      </w:r>
    </w:p>
    <w:p w14:paraId="5DC6F368" w14:textId="3C99D862" w:rsidR="001963D9" w:rsidRDefault="001963D9" w:rsidP="001963D9">
      <w:pPr>
        <w:pStyle w:val="ListParagraph"/>
        <w:numPr>
          <w:ilvl w:val="0"/>
          <w:numId w:val="45"/>
        </w:numPr>
        <w:bidi w:val="0"/>
        <w:spacing w:after="160" w:line="259" w:lineRule="auto"/>
        <w:jc w:val="left"/>
      </w:pPr>
      <w:r w:rsidRPr="000C54A7">
        <w:rPr>
          <w:b/>
          <w:bCs/>
        </w:rPr>
        <w:t>CUSTOMERS</w:t>
      </w:r>
      <w:r w:rsidRPr="000C54A7">
        <w:t xml:space="preserve"> (</w:t>
      </w:r>
      <w:proofErr w:type="gramStart"/>
      <w:r w:rsidRPr="000C54A7">
        <w:rPr>
          <w:u w:val="single"/>
        </w:rPr>
        <w:t>Email</w:t>
      </w:r>
      <w:r w:rsidR="000503B9" w:rsidRPr="000C54A7">
        <w:rPr>
          <w:u w:val="single"/>
        </w:rPr>
        <w:t xml:space="preserve"> </w:t>
      </w:r>
      <w:r w:rsidRPr="000C54A7">
        <w:t>,</w:t>
      </w:r>
      <w:proofErr w:type="gramEnd"/>
      <w:r w:rsidR="00EC344C" w:rsidRPr="000C54A7">
        <w:t xml:space="preserve"> </w:t>
      </w:r>
      <w:r w:rsidR="002636F1" w:rsidRPr="000C54A7">
        <w:t>phone,</w:t>
      </w:r>
      <w:r w:rsidRPr="000C54A7">
        <w:t xml:space="preserve"> Name-First, Name-Last</w:t>
      </w:r>
      <w:r w:rsidR="002636F1" w:rsidRPr="000C54A7">
        <w:t xml:space="preserve"> </w:t>
      </w:r>
      <w:r w:rsidRPr="000C54A7">
        <w:t>,</w:t>
      </w:r>
      <w:r w:rsidR="000503B9" w:rsidRPr="000C54A7">
        <w:t xml:space="preserve"> Country,</w:t>
      </w:r>
      <w:r w:rsidRPr="000C54A7">
        <w:t xml:space="preserve"> Address-State, Address-City, Address-Street, Address-Number, Address-ZIP code)</w:t>
      </w:r>
    </w:p>
    <w:p w14:paraId="0A94FC2C" w14:textId="5E5086BB" w:rsidR="002B2323" w:rsidRPr="000C54A7" w:rsidRDefault="002B2323" w:rsidP="002B2323">
      <w:pPr>
        <w:pStyle w:val="ListParagraph"/>
        <w:numPr>
          <w:ilvl w:val="0"/>
          <w:numId w:val="45"/>
        </w:numPr>
        <w:bidi w:val="0"/>
        <w:spacing w:after="160" w:line="259" w:lineRule="auto"/>
        <w:jc w:val="left"/>
      </w:pPr>
      <w:r w:rsidRPr="000C54A7">
        <w:rPr>
          <w:b/>
          <w:bCs/>
        </w:rPr>
        <w:t xml:space="preserve">CREDIT </w:t>
      </w:r>
      <w:proofErr w:type="gramStart"/>
      <w:r w:rsidRPr="000C54A7">
        <w:rPr>
          <w:b/>
          <w:bCs/>
        </w:rPr>
        <w:t>CARDS</w:t>
      </w:r>
      <w:r w:rsidRPr="000C54A7">
        <w:t>(</w:t>
      </w:r>
      <w:proofErr w:type="gramEnd"/>
      <w:r w:rsidRPr="000C54A7">
        <w:rPr>
          <w:u w:val="single"/>
        </w:rPr>
        <w:t>Credit Num</w:t>
      </w:r>
      <w:r w:rsidRPr="000C54A7">
        <w:t xml:space="preserve"> , </w:t>
      </w:r>
      <w:r w:rsidRPr="001D39CD">
        <w:t>Exp DT</w:t>
      </w:r>
      <w:r w:rsidRPr="000C54A7">
        <w:t xml:space="preserve"> , </w:t>
      </w:r>
      <w:r w:rsidR="0008546F">
        <w:t>Holder</w:t>
      </w:r>
      <w:r>
        <w:t xml:space="preserve"> Name</w:t>
      </w:r>
      <w:r w:rsidRPr="000C54A7">
        <w:t xml:space="preserve"> , Owner ID)</w:t>
      </w:r>
    </w:p>
    <w:p w14:paraId="3474BFC3" w14:textId="1622A3E7" w:rsidR="001963D9" w:rsidRPr="000C54A7" w:rsidRDefault="001963D9" w:rsidP="001963D9">
      <w:pPr>
        <w:pStyle w:val="ListParagraph"/>
        <w:numPr>
          <w:ilvl w:val="0"/>
          <w:numId w:val="45"/>
        </w:numPr>
        <w:bidi w:val="0"/>
        <w:spacing w:after="160" w:line="259" w:lineRule="auto"/>
        <w:jc w:val="left"/>
      </w:pPr>
      <w:r w:rsidRPr="000C54A7">
        <w:rPr>
          <w:b/>
          <w:bCs/>
        </w:rPr>
        <w:t>ORDERS</w:t>
      </w:r>
      <w:r w:rsidRPr="000C54A7">
        <w:t xml:space="preserve"> (</w:t>
      </w:r>
      <w:r w:rsidRPr="000C54A7">
        <w:rPr>
          <w:u w:val="single"/>
        </w:rPr>
        <w:t>O</w:t>
      </w:r>
      <w:r w:rsidR="00DD4AC2" w:rsidRPr="000C54A7">
        <w:rPr>
          <w:u w:val="single"/>
        </w:rPr>
        <w:t>rder</w:t>
      </w:r>
      <w:r w:rsidR="00915CB4">
        <w:rPr>
          <w:u w:val="single"/>
        </w:rPr>
        <w:t xml:space="preserve"> </w:t>
      </w:r>
      <w:r w:rsidRPr="000C54A7">
        <w:rPr>
          <w:u w:val="single"/>
        </w:rPr>
        <w:t>ID</w:t>
      </w:r>
      <w:r w:rsidRPr="000C54A7">
        <w:t xml:space="preserve">, Order </w:t>
      </w:r>
      <w:proofErr w:type="gramStart"/>
      <w:r w:rsidRPr="000C54A7">
        <w:t>DT</w:t>
      </w:r>
      <w:r w:rsidR="00085DFA" w:rsidRPr="000C54A7">
        <w:t xml:space="preserve"> </w:t>
      </w:r>
      <w:r w:rsidRPr="000C54A7">
        <w:t>,</w:t>
      </w:r>
      <w:proofErr w:type="gramEnd"/>
      <w:r w:rsidRPr="000C54A7">
        <w:t xml:space="preserve"> Customer</w:t>
      </w:r>
      <w:r w:rsidR="003E6E85">
        <w:t xml:space="preserve"> Email</w:t>
      </w:r>
      <w:r w:rsidRPr="000C54A7">
        <w:t xml:space="preserve"> (CUSTOMERS)</w:t>
      </w:r>
      <w:r w:rsidR="00F779D8" w:rsidRPr="000C54A7">
        <w:t xml:space="preserve"> </w:t>
      </w:r>
      <w:r w:rsidR="00D8532F" w:rsidRPr="000C54A7">
        <w:t xml:space="preserve">, </w:t>
      </w:r>
      <w:r w:rsidR="004C762C" w:rsidRPr="000C54A7">
        <w:t xml:space="preserve"> Credit </w:t>
      </w:r>
      <w:r w:rsidR="00261556">
        <w:t>Num</w:t>
      </w:r>
      <w:r w:rsidR="004C762C" w:rsidRPr="000C54A7">
        <w:t xml:space="preserve">  (Credit Cards)</w:t>
      </w:r>
      <w:r w:rsidRPr="000C54A7">
        <w:t>)</w:t>
      </w:r>
    </w:p>
    <w:p w14:paraId="7DED73A7" w14:textId="38CD7F26" w:rsidR="001963D9" w:rsidRPr="000C54A7" w:rsidRDefault="001963D9" w:rsidP="001963D9">
      <w:pPr>
        <w:pStyle w:val="ListParagraph"/>
        <w:numPr>
          <w:ilvl w:val="0"/>
          <w:numId w:val="45"/>
        </w:numPr>
        <w:bidi w:val="0"/>
        <w:spacing w:after="160" w:line="259" w:lineRule="auto"/>
        <w:jc w:val="left"/>
      </w:pPr>
      <w:r w:rsidRPr="000C54A7">
        <w:rPr>
          <w:b/>
          <w:bCs/>
        </w:rPr>
        <w:t>SEARCHES</w:t>
      </w:r>
      <w:r w:rsidRPr="000C54A7">
        <w:t xml:space="preserve"> (</w:t>
      </w:r>
      <w:r w:rsidRPr="000C54A7">
        <w:rPr>
          <w:u w:val="single"/>
        </w:rPr>
        <w:t>IP Address</w:t>
      </w:r>
      <w:r w:rsidRPr="000C54A7">
        <w:t xml:space="preserve">, </w:t>
      </w:r>
      <w:r w:rsidRPr="000C54A7">
        <w:rPr>
          <w:u w:val="single"/>
        </w:rPr>
        <w:t>Search DT</w:t>
      </w:r>
      <w:r w:rsidRPr="000C54A7">
        <w:t xml:space="preserve">, </w:t>
      </w:r>
      <w:r w:rsidR="00DD4AC2" w:rsidRPr="000C54A7">
        <w:t xml:space="preserve">Words </w:t>
      </w:r>
      <w:proofErr w:type="gramStart"/>
      <w:r w:rsidR="00DD4AC2" w:rsidRPr="000C54A7">
        <w:t>searched</w:t>
      </w:r>
      <w:r w:rsidR="008D0B25" w:rsidRPr="000C54A7">
        <w:t xml:space="preserve"> </w:t>
      </w:r>
      <w:r w:rsidRPr="000C54A7">
        <w:t>,</w:t>
      </w:r>
      <w:proofErr w:type="gramEnd"/>
      <w:r w:rsidRPr="000C54A7">
        <w:t xml:space="preserve"> O</w:t>
      </w:r>
      <w:r w:rsidR="00FC6B18">
        <w:t>rder I</w:t>
      </w:r>
      <w:r w:rsidRPr="000C54A7">
        <w:t xml:space="preserve">D (ORDERS), Customer </w:t>
      </w:r>
      <w:r w:rsidR="00FC6B18">
        <w:t xml:space="preserve">Email </w:t>
      </w:r>
      <w:r w:rsidRPr="000C54A7">
        <w:t>(CUSTOMERS))</w:t>
      </w:r>
    </w:p>
    <w:p w14:paraId="0807DD18" w14:textId="593D231D" w:rsidR="0078698F" w:rsidRPr="000C54A7" w:rsidRDefault="001963D9" w:rsidP="000B4C0C">
      <w:pPr>
        <w:pStyle w:val="ListParagraph"/>
        <w:numPr>
          <w:ilvl w:val="0"/>
          <w:numId w:val="45"/>
        </w:numPr>
        <w:bidi w:val="0"/>
        <w:spacing w:after="160" w:line="259" w:lineRule="auto"/>
        <w:jc w:val="left"/>
      </w:pPr>
      <w:r w:rsidRPr="000C54A7">
        <w:rPr>
          <w:b/>
          <w:bCs/>
        </w:rPr>
        <w:t>PRODUCTS</w:t>
      </w:r>
      <w:r w:rsidRPr="000C54A7">
        <w:t xml:space="preserve"> </w:t>
      </w:r>
      <w:r w:rsidRPr="000C54A7">
        <w:rPr>
          <w:u w:val="single"/>
        </w:rPr>
        <w:t>(P</w:t>
      </w:r>
      <w:r w:rsidR="001B1AB6" w:rsidRPr="000C54A7">
        <w:rPr>
          <w:u w:val="single"/>
        </w:rPr>
        <w:t>roduct</w:t>
      </w:r>
      <w:r w:rsidR="00FC6B18">
        <w:rPr>
          <w:u w:val="single"/>
        </w:rPr>
        <w:t xml:space="preserve"> </w:t>
      </w:r>
      <w:proofErr w:type="gramStart"/>
      <w:r w:rsidR="008D0B25" w:rsidRPr="000C54A7">
        <w:rPr>
          <w:u w:val="single"/>
        </w:rPr>
        <w:t>ID</w:t>
      </w:r>
      <w:r w:rsidR="00AF5142" w:rsidRPr="000C54A7">
        <w:t xml:space="preserve"> </w:t>
      </w:r>
      <w:r w:rsidR="006674FE" w:rsidRPr="000C54A7">
        <w:t>,</w:t>
      </w:r>
      <w:proofErr w:type="gramEnd"/>
      <w:r w:rsidR="006674FE" w:rsidRPr="000C54A7">
        <w:t xml:space="preserve"> Rate </w:t>
      </w:r>
      <w:r w:rsidRPr="000C54A7">
        <w:t>)</w:t>
      </w:r>
    </w:p>
    <w:p w14:paraId="36B95AC9" w14:textId="36E4ABAE" w:rsidR="00AF5142" w:rsidRPr="000C54A7" w:rsidRDefault="00AF5142" w:rsidP="00AF5142">
      <w:pPr>
        <w:pStyle w:val="ListParagraph"/>
        <w:numPr>
          <w:ilvl w:val="0"/>
          <w:numId w:val="45"/>
        </w:numPr>
        <w:bidi w:val="0"/>
        <w:spacing w:after="160" w:line="259" w:lineRule="auto"/>
        <w:jc w:val="left"/>
      </w:pPr>
      <w:proofErr w:type="gramStart"/>
      <w:r w:rsidRPr="000C54A7">
        <w:rPr>
          <w:b/>
          <w:bCs/>
        </w:rPr>
        <w:t>TYPES</w:t>
      </w:r>
      <w:r w:rsidR="006C1FEC" w:rsidRPr="000C54A7">
        <w:t>(</w:t>
      </w:r>
      <w:proofErr w:type="gramEnd"/>
      <w:r w:rsidR="006C1FEC" w:rsidRPr="000C54A7">
        <w:rPr>
          <w:u w:val="single"/>
        </w:rPr>
        <w:t>Product ID</w:t>
      </w:r>
      <w:r w:rsidR="006674FE" w:rsidRPr="000C54A7">
        <w:rPr>
          <w:u w:val="single"/>
        </w:rPr>
        <w:t xml:space="preserve"> </w:t>
      </w:r>
      <w:r w:rsidR="006C1FEC" w:rsidRPr="000C54A7">
        <w:rPr>
          <w:u w:val="single"/>
        </w:rPr>
        <w:t>(Products</w:t>
      </w:r>
      <w:r w:rsidR="009169B8" w:rsidRPr="000C54A7">
        <w:rPr>
          <w:u w:val="single"/>
        </w:rPr>
        <w:t>)</w:t>
      </w:r>
      <w:r w:rsidR="009169B8" w:rsidRPr="000C54A7">
        <w:t xml:space="preserve"> , </w:t>
      </w:r>
      <w:r w:rsidR="00D707E4" w:rsidRPr="000C54A7">
        <w:rPr>
          <w:u w:val="single"/>
        </w:rPr>
        <w:t>Size</w:t>
      </w:r>
      <w:r w:rsidR="00D707E4" w:rsidRPr="000C54A7">
        <w:t xml:space="preserve"> , price)</w:t>
      </w:r>
    </w:p>
    <w:p w14:paraId="24C405D2" w14:textId="035632EB" w:rsidR="008972B4" w:rsidRPr="000C54A7" w:rsidRDefault="008972B4" w:rsidP="008972B4">
      <w:pPr>
        <w:pStyle w:val="ListParagraph"/>
        <w:numPr>
          <w:ilvl w:val="0"/>
          <w:numId w:val="45"/>
        </w:numPr>
        <w:bidi w:val="0"/>
        <w:spacing w:after="160" w:line="259" w:lineRule="auto"/>
        <w:jc w:val="left"/>
      </w:pPr>
      <w:proofErr w:type="gramStart"/>
      <w:r w:rsidRPr="000C54A7">
        <w:rPr>
          <w:b/>
          <w:bCs/>
        </w:rPr>
        <w:t>CO</w:t>
      </w:r>
      <w:r w:rsidR="000056EB" w:rsidRPr="000C54A7">
        <w:rPr>
          <w:b/>
          <w:bCs/>
        </w:rPr>
        <w:t>NTAINS</w:t>
      </w:r>
      <w:r w:rsidR="000056EB" w:rsidRPr="000C54A7">
        <w:t>(</w:t>
      </w:r>
      <w:proofErr w:type="gramEnd"/>
      <w:r w:rsidR="000056EB" w:rsidRPr="000C54A7">
        <w:rPr>
          <w:u w:val="single"/>
        </w:rPr>
        <w:t>Order</w:t>
      </w:r>
      <w:r w:rsidR="00FC6B18">
        <w:rPr>
          <w:u w:val="single"/>
        </w:rPr>
        <w:t xml:space="preserve"> </w:t>
      </w:r>
      <w:r w:rsidR="000056EB" w:rsidRPr="000C54A7">
        <w:rPr>
          <w:u w:val="single"/>
        </w:rPr>
        <w:t>ID</w:t>
      </w:r>
      <w:r w:rsidR="00CC5907" w:rsidRPr="000C54A7">
        <w:rPr>
          <w:u w:val="single"/>
        </w:rPr>
        <w:t xml:space="preserve"> </w:t>
      </w:r>
      <w:r w:rsidR="000056EB" w:rsidRPr="000C54A7">
        <w:rPr>
          <w:u w:val="single"/>
        </w:rPr>
        <w:t>(ORDERS)</w:t>
      </w:r>
      <w:r w:rsidR="000056EB" w:rsidRPr="000C54A7">
        <w:t xml:space="preserve"> , </w:t>
      </w:r>
      <w:r w:rsidR="00994FC5" w:rsidRPr="000C54A7">
        <w:rPr>
          <w:u w:val="single"/>
        </w:rPr>
        <w:t>Product</w:t>
      </w:r>
      <w:r w:rsidR="00FC6B18">
        <w:rPr>
          <w:u w:val="single"/>
        </w:rPr>
        <w:t xml:space="preserve"> </w:t>
      </w:r>
      <w:r w:rsidR="00994FC5" w:rsidRPr="000C54A7">
        <w:rPr>
          <w:u w:val="single"/>
        </w:rPr>
        <w:t>ID(PRODUCTS)</w:t>
      </w:r>
      <w:r w:rsidR="00CC5907" w:rsidRPr="000C54A7">
        <w:rPr>
          <w:u w:val="single"/>
        </w:rPr>
        <w:t xml:space="preserve"> </w:t>
      </w:r>
      <w:r w:rsidR="00994FC5" w:rsidRPr="000C54A7">
        <w:t xml:space="preserve">, </w:t>
      </w:r>
      <w:r w:rsidR="003E0248" w:rsidRPr="000C54A7">
        <w:t>Quantity)</w:t>
      </w:r>
    </w:p>
    <w:p w14:paraId="483F1470" w14:textId="1ACC358A" w:rsidR="00193BD5" w:rsidRPr="000C54A7" w:rsidRDefault="00DF4F2F" w:rsidP="00DF4F2F">
      <w:pPr>
        <w:pStyle w:val="ListParagraph"/>
        <w:numPr>
          <w:ilvl w:val="0"/>
          <w:numId w:val="45"/>
        </w:numPr>
        <w:bidi w:val="0"/>
        <w:spacing w:after="160" w:line="259" w:lineRule="auto"/>
        <w:jc w:val="left"/>
      </w:pPr>
      <w:proofErr w:type="gramStart"/>
      <w:r w:rsidRPr="000C54A7">
        <w:rPr>
          <w:b/>
          <w:bCs/>
        </w:rPr>
        <w:t>SUBMITS</w:t>
      </w:r>
      <w:r w:rsidRPr="000C54A7">
        <w:t>(</w:t>
      </w:r>
      <w:proofErr w:type="gramEnd"/>
      <w:r w:rsidR="00FC6B18">
        <w:rPr>
          <w:u w:val="single"/>
        </w:rPr>
        <w:t>Customers E</w:t>
      </w:r>
      <w:r w:rsidR="00262D1E" w:rsidRPr="000C54A7">
        <w:rPr>
          <w:u w:val="single"/>
        </w:rPr>
        <w:t>mail</w:t>
      </w:r>
      <w:r w:rsidR="001D77AE" w:rsidRPr="000C54A7">
        <w:t xml:space="preserve"> </w:t>
      </w:r>
      <w:r w:rsidR="00262D1E" w:rsidRPr="000C54A7">
        <w:t xml:space="preserve">(CUSTOMERS) , Credit </w:t>
      </w:r>
      <w:r w:rsidR="00261556">
        <w:t>Num</w:t>
      </w:r>
      <w:r w:rsidR="00262D1E" w:rsidRPr="000C54A7">
        <w:t xml:space="preserve"> </w:t>
      </w:r>
      <w:r w:rsidR="007C2783" w:rsidRPr="000C54A7">
        <w:t>(Credit Cards))</w:t>
      </w:r>
    </w:p>
    <w:p w14:paraId="4C25400D" w14:textId="1A3DD7DC" w:rsidR="00DF4F2F" w:rsidRPr="000C54A7" w:rsidRDefault="00E9706E" w:rsidP="00491A27">
      <w:pPr>
        <w:pStyle w:val="ListParagraph"/>
        <w:numPr>
          <w:ilvl w:val="0"/>
          <w:numId w:val="45"/>
        </w:numPr>
        <w:bidi w:val="0"/>
        <w:spacing w:after="160" w:line="259" w:lineRule="auto"/>
        <w:jc w:val="left"/>
      </w:pPr>
      <w:r w:rsidRPr="000C54A7">
        <w:rPr>
          <w:b/>
          <w:bCs/>
        </w:rPr>
        <w:t>R</w:t>
      </w:r>
      <w:r w:rsidR="00A25E94" w:rsidRPr="000C54A7">
        <w:rPr>
          <w:b/>
          <w:bCs/>
        </w:rPr>
        <w:t xml:space="preserve">ECOMMENDED </w:t>
      </w:r>
      <w:proofErr w:type="gramStart"/>
      <w:r w:rsidR="00A25E94" w:rsidRPr="000C54A7">
        <w:rPr>
          <w:b/>
          <w:bCs/>
        </w:rPr>
        <w:t>ACCESS</w:t>
      </w:r>
      <w:r w:rsidR="00B63987" w:rsidRPr="000C54A7">
        <w:rPr>
          <w:b/>
          <w:bCs/>
        </w:rPr>
        <w:t>ORIES</w:t>
      </w:r>
      <w:r w:rsidR="00B63987" w:rsidRPr="000C54A7">
        <w:t>(</w:t>
      </w:r>
      <w:proofErr w:type="gramEnd"/>
      <w:r w:rsidR="001B1AB6" w:rsidRPr="000C54A7">
        <w:rPr>
          <w:u w:val="single"/>
        </w:rPr>
        <w:t>Product</w:t>
      </w:r>
      <w:r w:rsidR="00FC6B18">
        <w:rPr>
          <w:u w:val="single"/>
        </w:rPr>
        <w:t xml:space="preserve"> ID</w:t>
      </w:r>
      <w:r w:rsidR="001B1AB6" w:rsidRPr="000C54A7">
        <w:t xml:space="preserve"> </w:t>
      </w:r>
      <w:r w:rsidR="00B63987" w:rsidRPr="000C54A7">
        <w:t>(</w:t>
      </w:r>
      <w:r w:rsidR="001B1AB6" w:rsidRPr="000C54A7">
        <w:t>PRODUCTS</w:t>
      </w:r>
      <w:r w:rsidR="00B63987" w:rsidRPr="000C54A7">
        <w:t xml:space="preserve">) , </w:t>
      </w:r>
      <w:r w:rsidR="005B6388" w:rsidRPr="000C54A7">
        <w:rPr>
          <w:u w:val="single"/>
        </w:rPr>
        <w:t>Recommended accessories</w:t>
      </w:r>
      <w:r w:rsidR="005B6388" w:rsidRPr="000C54A7">
        <w:t>)</w:t>
      </w:r>
    </w:p>
    <w:p w14:paraId="6864C1D3" w14:textId="3E939864" w:rsidR="00522611" w:rsidRPr="000C54A7" w:rsidRDefault="00062667" w:rsidP="003230B8">
      <w:pPr>
        <w:pStyle w:val="ListParagraph"/>
        <w:numPr>
          <w:ilvl w:val="0"/>
          <w:numId w:val="45"/>
        </w:numPr>
        <w:bidi w:val="0"/>
        <w:spacing w:after="160" w:line="259" w:lineRule="auto"/>
        <w:jc w:val="left"/>
      </w:pPr>
      <w:r w:rsidRPr="000C54A7">
        <w:rPr>
          <w:b/>
          <w:bCs/>
        </w:rPr>
        <w:t>FINDS</w:t>
      </w:r>
      <w:r w:rsidR="001963D9" w:rsidRPr="000C54A7">
        <w:t xml:space="preserve"> (</w:t>
      </w:r>
      <w:r w:rsidR="00A20B4C" w:rsidRPr="000C54A7">
        <w:rPr>
          <w:u w:val="single"/>
        </w:rPr>
        <w:t>Product ID</w:t>
      </w:r>
      <w:r w:rsidR="001963D9" w:rsidRPr="000C54A7">
        <w:t xml:space="preserve"> (PRODUCTS), {</w:t>
      </w:r>
      <w:r w:rsidR="001963D9" w:rsidRPr="000C54A7">
        <w:rPr>
          <w:u w:val="single"/>
        </w:rPr>
        <w:t>IP Address</w:t>
      </w:r>
      <w:r w:rsidR="001963D9" w:rsidRPr="000C54A7">
        <w:t xml:space="preserve">, </w:t>
      </w:r>
      <w:r w:rsidR="001963D9" w:rsidRPr="000C54A7">
        <w:rPr>
          <w:u w:val="single"/>
        </w:rPr>
        <w:t>Search DT}</w:t>
      </w:r>
      <w:r w:rsidR="001963D9" w:rsidRPr="000C54A7">
        <w:t xml:space="preserve"> (SEARCHES))</w:t>
      </w:r>
    </w:p>
    <w:p w14:paraId="3C0CE892" w14:textId="7759FE46" w:rsidR="00EC344C" w:rsidRDefault="001963D9" w:rsidP="007C42D7">
      <w:pPr>
        <w:pStyle w:val="ListParagraph"/>
        <w:numPr>
          <w:ilvl w:val="0"/>
          <w:numId w:val="45"/>
        </w:numPr>
        <w:bidi w:val="0"/>
        <w:spacing w:after="160" w:line="259" w:lineRule="auto"/>
        <w:jc w:val="left"/>
        <w:rPr>
          <w:rtl/>
        </w:rPr>
      </w:pPr>
      <w:r w:rsidRPr="000C54A7">
        <w:rPr>
          <w:b/>
          <w:bCs/>
        </w:rPr>
        <w:t>REVIEWS</w:t>
      </w:r>
      <w:r w:rsidRPr="000C54A7">
        <w:t xml:space="preserve"> (</w:t>
      </w:r>
      <w:r w:rsidR="00515F7F" w:rsidRPr="000C54A7">
        <w:rPr>
          <w:u w:val="single"/>
        </w:rPr>
        <w:t>Product ID</w:t>
      </w:r>
      <w:r w:rsidR="00515F7F" w:rsidRPr="000C54A7">
        <w:t xml:space="preserve"> (PRODUCTS</w:t>
      </w:r>
      <w:r w:rsidRPr="000C54A7">
        <w:t>),</w:t>
      </w:r>
      <w:r w:rsidR="0019025A" w:rsidRPr="000C54A7">
        <w:rPr>
          <w:u w:val="single"/>
        </w:rPr>
        <w:t xml:space="preserve"> Review </w:t>
      </w:r>
      <w:proofErr w:type="gramStart"/>
      <w:r w:rsidR="00F844ED">
        <w:rPr>
          <w:rFonts w:hint="cs"/>
          <w:u w:val="single"/>
        </w:rPr>
        <w:t>ID</w:t>
      </w:r>
      <w:r w:rsidR="0019025A" w:rsidRPr="000C54A7">
        <w:t xml:space="preserve">, </w:t>
      </w:r>
      <w:r w:rsidRPr="000C54A7">
        <w:t xml:space="preserve"> </w:t>
      </w:r>
      <w:r w:rsidR="00F844ED">
        <w:rPr>
          <w:rFonts w:hint="cs"/>
        </w:rPr>
        <w:t>R</w:t>
      </w:r>
      <w:r w:rsidR="00F844ED">
        <w:t>eview</w:t>
      </w:r>
      <w:proofErr w:type="gramEnd"/>
      <w:r w:rsidR="00F844ED">
        <w:t xml:space="preserve"> DT</w:t>
      </w:r>
      <w:r w:rsidR="00515F7F" w:rsidRPr="000C54A7">
        <w:t xml:space="preserve"> </w:t>
      </w:r>
      <w:r w:rsidRPr="000C54A7">
        <w:t>,</w:t>
      </w:r>
      <w:r w:rsidR="00815768" w:rsidRPr="000C54A7">
        <w:t xml:space="preserve"> Text ,</w:t>
      </w:r>
      <w:r w:rsidRPr="000C54A7">
        <w:t xml:space="preserve"> Stars, Customer</w:t>
      </w:r>
      <w:r w:rsidR="00F844ED">
        <w:t xml:space="preserve"> Email</w:t>
      </w:r>
      <w:r w:rsidRPr="000C54A7">
        <w:t xml:space="preserve"> (CUSTOMERS))</w:t>
      </w:r>
    </w:p>
    <w:p w14:paraId="5F64F0D1" w14:textId="341C43C7" w:rsidR="001963D9" w:rsidRDefault="001963D9" w:rsidP="003230B8">
      <w:pPr>
        <w:pStyle w:val="ListParagraph"/>
        <w:bidi w:val="0"/>
        <w:spacing w:after="160" w:line="259" w:lineRule="auto"/>
        <w:jc w:val="left"/>
      </w:pPr>
    </w:p>
    <w:p w14:paraId="3004EF52" w14:textId="77777777" w:rsidR="001963D9" w:rsidRPr="001963D9" w:rsidRDefault="001963D9" w:rsidP="001963D9">
      <w:pPr>
        <w:spacing w:after="120"/>
        <w:ind w:left="360"/>
        <w:rPr>
          <w:rFonts w:ascii="Tahoma" w:hAnsi="Tahoma"/>
          <w:b/>
          <w:bCs/>
          <w:u w:val="single"/>
          <w:rtl/>
        </w:rPr>
      </w:pPr>
      <w:r w:rsidRPr="001963D9">
        <w:rPr>
          <w:rFonts w:ascii="Tahoma" w:hAnsi="Tahoma" w:hint="cs"/>
          <w:b/>
          <w:bCs/>
          <w:u w:val="single"/>
          <w:rtl/>
        </w:rPr>
        <w:t>הנחות והסברים נוספים:</w:t>
      </w:r>
    </w:p>
    <w:p w14:paraId="4BB8948F" w14:textId="77777777" w:rsidR="001963D9" w:rsidRDefault="001963D9" w:rsidP="001963D9">
      <w:pPr>
        <w:pStyle w:val="ListParagraph"/>
        <w:numPr>
          <w:ilvl w:val="0"/>
          <w:numId w:val="45"/>
        </w:numPr>
        <w:spacing w:after="160" w:line="259" w:lineRule="auto"/>
        <w:jc w:val="left"/>
      </w:pPr>
      <w:r>
        <w:rPr>
          <w:rFonts w:hint="cs"/>
          <w:rtl/>
        </w:rPr>
        <w:t>אין צורך לנרמל את המודל וליצור טבלאות נוספות מפני שתרגומו למודל טבלאי יצר מודל מנורמל.</w:t>
      </w:r>
    </w:p>
    <w:p w14:paraId="032809FE" w14:textId="0E7D85A9" w:rsidR="001963D9" w:rsidRDefault="001963D9" w:rsidP="001963D9">
      <w:pPr>
        <w:pStyle w:val="ListParagraph"/>
        <w:numPr>
          <w:ilvl w:val="0"/>
          <w:numId w:val="45"/>
        </w:numPr>
        <w:spacing w:after="160" w:line="259" w:lineRule="auto"/>
        <w:jc w:val="left"/>
      </w:pPr>
      <w:r>
        <w:rPr>
          <w:rFonts w:hint="cs"/>
          <w:rtl/>
        </w:rPr>
        <w:t>יצרנו מפתח זר</w:t>
      </w:r>
      <w:r>
        <w:t xml:space="preserve">Customer </w:t>
      </w:r>
      <w:r>
        <w:rPr>
          <w:rFonts w:hint="cs"/>
          <w:rtl/>
        </w:rPr>
        <w:t xml:space="preserve"> שנמצא ב</w:t>
      </w:r>
      <w:r>
        <w:rPr>
          <w:rFonts w:hint="cs"/>
        </w:rPr>
        <w:t>ORDERS</w:t>
      </w:r>
      <w:r>
        <w:rPr>
          <w:rFonts w:hint="cs"/>
          <w:rtl/>
        </w:rPr>
        <w:t xml:space="preserve"> וב-</w:t>
      </w:r>
      <w:r>
        <w:rPr>
          <w:rFonts w:hint="cs"/>
        </w:rPr>
        <w:t>SEARCHES</w:t>
      </w:r>
      <w:r>
        <w:rPr>
          <w:rFonts w:hint="cs"/>
          <w:rtl/>
        </w:rPr>
        <w:t xml:space="preserve"> אשר שונה משם המזהה הראשי של </w:t>
      </w:r>
      <w:r>
        <w:rPr>
          <w:rFonts w:hint="cs"/>
        </w:rPr>
        <w:t>CUSTOMER</w:t>
      </w:r>
      <w:r>
        <w:rPr>
          <w:rFonts w:hint="cs"/>
          <w:rtl/>
        </w:rPr>
        <w:t xml:space="preserve"> </w:t>
      </w:r>
      <w:r w:rsidR="00894A7B">
        <w:rPr>
          <w:rFonts w:hint="cs"/>
          <w:rtl/>
        </w:rPr>
        <w:t>כדי</w:t>
      </w:r>
      <w:r>
        <w:rPr>
          <w:rFonts w:hint="cs"/>
          <w:rtl/>
        </w:rPr>
        <w:t xml:space="preserve"> </w:t>
      </w:r>
      <w:r w:rsidR="00894A7B">
        <w:rPr>
          <w:rFonts w:hint="cs"/>
          <w:rtl/>
        </w:rPr>
        <w:t>ליצור</w:t>
      </w:r>
      <w:r>
        <w:rPr>
          <w:rFonts w:hint="cs"/>
          <w:rtl/>
        </w:rPr>
        <w:t xml:space="preserve"> נוחות והבנה טובה יותר של המודל.</w:t>
      </w:r>
    </w:p>
    <w:p w14:paraId="3655758C" w14:textId="50E03035" w:rsidR="001963D9" w:rsidRPr="001963D9" w:rsidRDefault="001963D9" w:rsidP="001963D9">
      <w:pPr>
        <w:pStyle w:val="Heading1"/>
        <w:spacing w:before="0" w:after="120"/>
        <w:rPr>
          <w:rFonts w:ascii="Tahoma" w:hAnsi="Tahoma" w:cs="Tahoma"/>
          <w:color w:val="4F81BD"/>
          <w:sz w:val="26"/>
          <w:szCs w:val="26"/>
          <w:rtl/>
        </w:rPr>
      </w:pPr>
      <w:r w:rsidRPr="00E546C7">
        <w:rPr>
          <w:rFonts w:ascii="Tahoma" w:hAnsi="Tahoma" w:cs="Tahoma"/>
          <w:color w:val="4F81BD"/>
          <w:sz w:val="26"/>
          <w:szCs w:val="26"/>
          <w:rtl/>
        </w:rPr>
        <w:t>פירוט שדות בסיס הנתונים והערכת גודל</w:t>
      </w:r>
      <w:r>
        <w:rPr>
          <w:rFonts w:ascii="Tahoma" w:hAnsi="Tahoma" w:cs="Tahoma" w:hint="cs"/>
          <w:color w:val="4F81BD"/>
          <w:sz w:val="26"/>
          <w:szCs w:val="26"/>
          <w:rtl/>
        </w:rPr>
        <w:t>ם</w:t>
      </w:r>
    </w:p>
    <w:tbl>
      <w:tblPr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A0" w:firstRow="1" w:lastRow="0" w:firstColumn="1" w:lastColumn="0" w:noHBand="1" w:noVBand="1"/>
      </w:tblPr>
      <w:tblGrid>
        <w:gridCol w:w="1897"/>
        <w:gridCol w:w="2050"/>
        <w:gridCol w:w="2803"/>
        <w:gridCol w:w="1693"/>
      </w:tblGrid>
      <w:tr w:rsidR="001963D9" w:rsidRPr="00126538" w14:paraId="18BA9322" w14:textId="77777777" w:rsidTr="00A13F38"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078B4585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</w:rPr>
            </w:pPr>
            <w:r w:rsidRPr="00491A62">
              <w:rPr>
                <w:rFonts w:ascii="Tahoma" w:hAnsi="Tahoma"/>
                <w:b/>
                <w:bCs/>
              </w:rPr>
              <w:t>Table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04F6A1A3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</w:rPr>
            </w:pPr>
            <w:r w:rsidRPr="00491A62">
              <w:rPr>
                <w:rFonts w:ascii="Tahoma" w:hAnsi="Tahoma"/>
                <w:b/>
                <w:bCs/>
              </w:rPr>
              <w:t>Field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04A3A50A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  <w:rtl/>
              </w:rPr>
            </w:pPr>
            <w:r w:rsidRPr="00491A62">
              <w:rPr>
                <w:rFonts w:ascii="Tahoma" w:hAnsi="Tahoma"/>
                <w:b/>
                <w:bCs/>
              </w:rPr>
              <w:t>Data Type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14FF144D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  <w:rtl/>
              </w:rPr>
            </w:pPr>
            <w:r w:rsidRPr="00491A62">
              <w:rPr>
                <w:rFonts w:ascii="Tahoma" w:hAnsi="Tahoma"/>
                <w:b/>
                <w:bCs/>
              </w:rPr>
              <w:t>Size (Bytes)</w:t>
            </w:r>
          </w:p>
        </w:tc>
      </w:tr>
      <w:tr w:rsidR="001963D9" w:rsidRPr="00126538" w14:paraId="2685EE64" w14:textId="77777777" w:rsidTr="00A13F38">
        <w:tc>
          <w:tcPr>
            <w:tcW w:w="1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B4BEE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  <w:rtl/>
              </w:rPr>
            </w:pPr>
            <w:r w:rsidRPr="00491A62">
              <w:rPr>
                <w:rFonts w:ascii="Tahoma" w:hAnsi="Tahoma"/>
                <w:b/>
                <w:bCs/>
              </w:rPr>
              <w:t>CUSTOMERS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CB55C" w14:textId="77777777" w:rsidR="001963D9" w:rsidRPr="002B30B3" w:rsidRDefault="001963D9" w:rsidP="00C67D75">
            <w:pPr>
              <w:spacing w:after="0"/>
              <w:rPr>
                <w:rFonts w:ascii="Tahoma" w:hAnsi="Tahoma"/>
                <w:u w:val="single"/>
                <w:rtl/>
              </w:rPr>
            </w:pPr>
            <w:r w:rsidRPr="002B30B3">
              <w:rPr>
                <w:rFonts w:ascii="Tahoma" w:hAnsi="Tahoma"/>
                <w:u w:val="single"/>
              </w:rPr>
              <w:t>Email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68AB3" w14:textId="10CAC2C1" w:rsidR="001963D9" w:rsidRPr="00491A62" w:rsidRDefault="001963D9" w:rsidP="00C67D75">
            <w:pPr>
              <w:spacing w:after="0"/>
              <w:rPr>
                <w:rFonts w:ascii="Tahoma" w:hAnsi="Tahoma"/>
                <w:rtl/>
              </w:rPr>
            </w:pPr>
            <w:proofErr w:type="gramStart"/>
            <w:r w:rsidRPr="00491A62">
              <w:rPr>
                <w:rFonts w:ascii="Tahoma" w:hAnsi="Tahoma"/>
              </w:rPr>
              <w:t>Varchar(</w:t>
            </w:r>
            <w:proofErr w:type="gramEnd"/>
            <w:r w:rsidR="00EC55EC">
              <w:rPr>
                <w:rFonts w:ascii="Tahoma" w:hAnsi="Tahoma"/>
              </w:rPr>
              <w:t>100</w:t>
            </w:r>
            <w:r w:rsidRPr="00491A62">
              <w:rPr>
                <w:rFonts w:ascii="Tahoma" w:hAnsi="Tahoma"/>
              </w:rPr>
              <w:t>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3CDAB" w14:textId="77777777" w:rsidR="001963D9" w:rsidRPr="00491A62" w:rsidRDefault="001963D9" w:rsidP="00C67D75">
            <w:pPr>
              <w:spacing w:after="0"/>
              <w:rPr>
                <w:rFonts w:ascii="Tahoma" w:hAnsi="Tahoma"/>
                <w:rtl/>
              </w:rPr>
            </w:pPr>
            <w:r w:rsidRPr="00491A62">
              <w:rPr>
                <w:rFonts w:ascii="Tahoma" w:hAnsi="Tahoma"/>
              </w:rPr>
              <w:t>50</w:t>
            </w:r>
          </w:p>
        </w:tc>
      </w:tr>
      <w:tr w:rsidR="001963D9" w:rsidRPr="00126538" w14:paraId="3EA09974" w14:textId="77777777" w:rsidTr="00A13F38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1740ED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2B2B1" w14:textId="77777777" w:rsidR="001963D9" w:rsidRPr="00491A62" w:rsidRDefault="001963D9" w:rsidP="00C67D75">
            <w:pPr>
              <w:spacing w:after="0"/>
              <w:rPr>
                <w:rFonts w:ascii="Tahoma" w:hAnsi="Tahoma"/>
                <w:rtl/>
              </w:rPr>
            </w:pPr>
            <w:r w:rsidRPr="00491A62">
              <w:rPr>
                <w:rFonts w:ascii="Tahoma" w:hAnsi="Tahoma"/>
              </w:rPr>
              <w:t>Name-First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E0E09" w14:textId="4584AB0F" w:rsidR="001963D9" w:rsidRPr="00491A62" w:rsidRDefault="001963D9" w:rsidP="00C67D75">
            <w:pPr>
              <w:spacing w:after="0"/>
              <w:rPr>
                <w:rFonts w:ascii="Tahoma" w:hAnsi="Tahoma"/>
                <w:rtl/>
              </w:rPr>
            </w:pPr>
            <w:proofErr w:type="gramStart"/>
            <w:r w:rsidRPr="00491A62">
              <w:rPr>
                <w:rFonts w:ascii="Tahoma" w:hAnsi="Tahoma"/>
              </w:rPr>
              <w:t>Varchar(</w:t>
            </w:r>
            <w:proofErr w:type="gramEnd"/>
            <w:r w:rsidR="00EC55EC">
              <w:rPr>
                <w:rFonts w:ascii="Tahoma" w:hAnsi="Tahoma"/>
              </w:rPr>
              <w:t>50</w:t>
            </w:r>
            <w:r w:rsidRPr="00491A62">
              <w:rPr>
                <w:rFonts w:ascii="Tahoma" w:hAnsi="Tahoma"/>
              </w:rPr>
              <w:t>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D5206" w14:textId="77777777" w:rsidR="001963D9" w:rsidRPr="00491A62" w:rsidRDefault="001963D9" w:rsidP="00C67D75">
            <w:pPr>
              <w:spacing w:after="0"/>
              <w:rPr>
                <w:rFonts w:ascii="Tahoma" w:hAnsi="Tahoma"/>
                <w:rtl/>
              </w:rPr>
            </w:pPr>
            <w:r w:rsidRPr="00491A62">
              <w:rPr>
                <w:rFonts w:ascii="Tahoma" w:hAnsi="Tahoma"/>
              </w:rPr>
              <w:t>20</w:t>
            </w:r>
          </w:p>
        </w:tc>
      </w:tr>
      <w:tr w:rsidR="001963D9" w:rsidRPr="00126538" w14:paraId="14073E5D" w14:textId="77777777" w:rsidTr="00A13F38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2BD8D9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AD146" w14:textId="77777777" w:rsidR="001963D9" w:rsidRPr="00491A62" w:rsidRDefault="001963D9" w:rsidP="00C67D75">
            <w:pPr>
              <w:spacing w:after="0"/>
              <w:rPr>
                <w:rFonts w:ascii="Tahoma" w:hAnsi="Tahoma"/>
                <w:rtl/>
              </w:rPr>
            </w:pPr>
            <w:r w:rsidRPr="00491A62">
              <w:rPr>
                <w:rFonts w:ascii="Tahoma" w:hAnsi="Tahoma"/>
              </w:rPr>
              <w:t>Name-Last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B5F78" w14:textId="4A349ABC" w:rsidR="001963D9" w:rsidRPr="00491A62" w:rsidRDefault="001963D9" w:rsidP="00C67D75">
            <w:pPr>
              <w:spacing w:after="0"/>
              <w:rPr>
                <w:rFonts w:ascii="Tahoma" w:hAnsi="Tahoma"/>
                <w:rtl/>
              </w:rPr>
            </w:pPr>
            <w:proofErr w:type="gramStart"/>
            <w:r w:rsidRPr="00491A62">
              <w:rPr>
                <w:rFonts w:ascii="Tahoma" w:hAnsi="Tahoma"/>
              </w:rPr>
              <w:t>Varchar(</w:t>
            </w:r>
            <w:proofErr w:type="gramEnd"/>
            <w:r w:rsidR="00EC55EC">
              <w:rPr>
                <w:rFonts w:ascii="Tahoma" w:hAnsi="Tahoma"/>
              </w:rPr>
              <w:t>5</w:t>
            </w:r>
            <w:r w:rsidRPr="00491A62">
              <w:rPr>
                <w:rFonts w:ascii="Tahoma" w:hAnsi="Tahoma"/>
              </w:rPr>
              <w:t>0)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A4DCA" w14:textId="77777777" w:rsidR="001963D9" w:rsidRPr="00491A62" w:rsidRDefault="001963D9" w:rsidP="00C67D75">
            <w:pPr>
              <w:spacing w:after="0"/>
              <w:rPr>
                <w:rFonts w:ascii="Tahoma" w:hAnsi="Tahoma"/>
                <w:rtl/>
              </w:rPr>
            </w:pPr>
            <w:r w:rsidRPr="00491A62">
              <w:rPr>
                <w:rFonts w:ascii="Tahoma" w:hAnsi="Tahoma"/>
              </w:rPr>
              <w:t>20</w:t>
            </w:r>
          </w:p>
        </w:tc>
      </w:tr>
      <w:tr w:rsidR="001963D9" w:rsidRPr="00126538" w14:paraId="5D551915" w14:textId="77777777" w:rsidTr="00A13F38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F0328D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030FA" w14:textId="77777777" w:rsidR="001963D9" w:rsidRPr="00491A62" w:rsidRDefault="001963D9" w:rsidP="00C67D75">
            <w:pPr>
              <w:spacing w:after="0"/>
              <w:rPr>
                <w:rFonts w:ascii="Tahoma" w:hAnsi="Tahoma"/>
                <w:rtl/>
              </w:rPr>
            </w:pPr>
            <w:r w:rsidRPr="00491A62">
              <w:rPr>
                <w:rFonts w:ascii="Tahoma" w:hAnsi="Tahoma"/>
              </w:rPr>
              <w:t>Phone Number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3B411" w14:textId="77976E6B" w:rsidR="001963D9" w:rsidRPr="00491A62" w:rsidRDefault="001963D9" w:rsidP="00C67D75">
            <w:pPr>
              <w:spacing w:after="0"/>
              <w:rPr>
                <w:rFonts w:ascii="Tahoma" w:hAnsi="Tahoma"/>
              </w:rPr>
            </w:pPr>
            <w:proofErr w:type="gramStart"/>
            <w:r w:rsidRPr="00491A62">
              <w:rPr>
                <w:rFonts w:ascii="Tahoma" w:hAnsi="Tahoma"/>
              </w:rPr>
              <w:t>Varchar(</w:t>
            </w:r>
            <w:proofErr w:type="gramEnd"/>
            <w:r w:rsidR="00EC55EC">
              <w:rPr>
                <w:rFonts w:ascii="Tahoma" w:hAnsi="Tahoma"/>
              </w:rPr>
              <w:t>5</w:t>
            </w:r>
            <w:r w:rsidR="00EC55EC" w:rsidRPr="00491A62">
              <w:rPr>
                <w:rFonts w:ascii="Tahoma" w:hAnsi="Tahoma"/>
              </w:rPr>
              <w:t>0</w:t>
            </w:r>
            <w:r w:rsidRPr="00491A62">
              <w:rPr>
                <w:rFonts w:ascii="Tahoma" w:hAnsi="Tahoma"/>
              </w:rPr>
              <w:t>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FFACA" w14:textId="77777777" w:rsidR="001963D9" w:rsidRPr="00491A62" w:rsidRDefault="001963D9" w:rsidP="00C67D75">
            <w:pPr>
              <w:spacing w:after="0"/>
              <w:rPr>
                <w:rFonts w:ascii="Tahoma" w:hAnsi="Tahoma"/>
              </w:rPr>
            </w:pPr>
            <w:r w:rsidRPr="00491A62">
              <w:rPr>
                <w:rFonts w:ascii="Tahoma" w:hAnsi="Tahoma"/>
              </w:rPr>
              <w:t>20</w:t>
            </w:r>
          </w:p>
        </w:tc>
      </w:tr>
      <w:tr w:rsidR="001963D9" w:rsidRPr="00126538" w14:paraId="0F07045F" w14:textId="77777777" w:rsidTr="00A13F38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B024A8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AF556" w14:textId="77777777" w:rsidR="001963D9" w:rsidRPr="00491A62" w:rsidRDefault="001963D9" w:rsidP="00C67D75">
            <w:pPr>
              <w:spacing w:after="0"/>
              <w:rPr>
                <w:rFonts w:ascii="Tahoma" w:hAnsi="Tahoma"/>
                <w:rtl/>
              </w:rPr>
            </w:pPr>
            <w:r w:rsidRPr="00491A62">
              <w:rPr>
                <w:rFonts w:ascii="Tahoma" w:hAnsi="Tahoma"/>
              </w:rPr>
              <w:t>Address-State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28F7A" w14:textId="69C1317B" w:rsidR="001963D9" w:rsidRPr="00491A62" w:rsidRDefault="001963D9" w:rsidP="00C67D75">
            <w:pPr>
              <w:spacing w:after="0"/>
              <w:rPr>
                <w:rFonts w:ascii="Tahoma" w:hAnsi="Tahoma"/>
              </w:rPr>
            </w:pPr>
            <w:proofErr w:type="gramStart"/>
            <w:r w:rsidRPr="00491A62">
              <w:rPr>
                <w:rFonts w:ascii="Tahoma" w:hAnsi="Tahoma"/>
              </w:rPr>
              <w:t>Varchar(</w:t>
            </w:r>
            <w:proofErr w:type="gramEnd"/>
            <w:r w:rsidR="00EC55EC">
              <w:rPr>
                <w:rFonts w:ascii="Tahoma" w:hAnsi="Tahoma"/>
              </w:rPr>
              <w:t>5</w:t>
            </w:r>
            <w:r w:rsidR="00EC55EC" w:rsidRPr="00491A62">
              <w:rPr>
                <w:rFonts w:ascii="Tahoma" w:hAnsi="Tahoma"/>
              </w:rPr>
              <w:t>0</w:t>
            </w:r>
            <w:r w:rsidRPr="00491A62">
              <w:rPr>
                <w:rFonts w:ascii="Tahoma" w:hAnsi="Tahoma"/>
              </w:rPr>
              <w:t>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70DBD" w14:textId="77777777" w:rsidR="001963D9" w:rsidRPr="00491A62" w:rsidRDefault="001963D9" w:rsidP="00C67D75">
            <w:pPr>
              <w:spacing w:after="0"/>
              <w:rPr>
                <w:rFonts w:ascii="Tahoma" w:hAnsi="Tahoma"/>
              </w:rPr>
            </w:pPr>
            <w:r w:rsidRPr="00491A62">
              <w:rPr>
                <w:rFonts w:ascii="Tahoma" w:hAnsi="Tahoma"/>
              </w:rPr>
              <w:t>20</w:t>
            </w:r>
          </w:p>
        </w:tc>
      </w:tr>
      <w:tr w:rsidR="001963D9" w:rsidRPr="00126538" w14:paraId="58DC1A08" w14:textId="77777777" w:rsidTr="00A13F38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3F7BE4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0A953" w14:textId="77777777" w:rsidR="001963D9" w:rsidRPr="00491A62" w:rsidRDefault="001963D9" w:rsidP="00C67D75">
            <w:pPr>
              <w:spacing w:after="0"/>
              <w:rPr>
                <w:rFonts w:ascii="Tahoma" w:hAnsi="Tahoma"/>
                <w:rtl/>
              </w:rPr>
            </w:pPr>
            <w:r w:rsidRPr="00491A62">
              <w:rPr>
                <w:rFonts w:ascii="Tahoma" w:hAnsi="Tahoma"/>
              </w:rPr>
              <w:t>Address-City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CCAA3" w14:textId="3A83EEA9" w:rsidR="001963D9" w:rsidRPr="00491A62" w:rsidRDefault="001963D9" w:rsidP="00C67D75">
            <w:pPr>
              <w:spacing w:after="0"/>
              <w:rPr>
                <w:rFonts w:ascii="Tahoma" w:hAnsi="Tahoma"/>
              </w:rPr>
            </w:pPr>
            <w:proofErr w:type="gramStart"/>
            <w:r w:rsidRPr="00491A62">
              <w:rPr>
                <w:rFonts w:ascii="Tahoma" w:hAnsi="Tahoma"/>
              </w:rPr>
              <w:t>Varchar(</w:t>
            </w:r>
            <w:proofErr w:type="gramEnd"/>
            <w:r w:rsidR="00EC55EC">
              <w:rPr>
                <w:rFonts w:ascii="Tahoma" w:hAnsi="Tahoma"/>
              </w:rPr>
              <w:t>5</w:t>
            </w:r>
            <w:r w:rsidR="00EC55EC" w:rsidRPr="00491A62">
              <w:rPr>
                <w:rFonts w:ascii="Tahoma" w:hAnsi="Tahoma"/>
              </w:rPr>
              <w:t>0</w:t>
            </w:r>
            <w:r w:rsidRPr="00491A62">
              <w:rPr>
                <w:rFonts w:ascii="Tahoma" w:hAnsi="Tahoma"/>
              </w:rPr>
              <w:t>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6C839" w14:textId="77777777" w:rsidR="001963D9" w:rsidRPr="00491A62" w:rsidRDefault="001963D9" w:rsidP="00C67D75">
            <w:pPr>
              <w:spacing w:after="0"/>
              <w:rPr>
                <w:rFonts w:ascii="Tahoma" w:hAnsi="Tahoma"/>
              </w:rPr>
            </w:pPr>
            <w:r w:rsidRPr="00491A62">
              <w:rPr>
                <w:rFonts w:ascii="Tahoma" w:hAnsi="Tahoma"/>
              </w:rPr>
              <w:t>20</w:t>
            </w:r>
          </w:p>
        </w:tc>
      </w:tr>
      <w:tr w:rsidR="001963D9" w:rsidRPr="00126538" w14:paraId="35596DC6" w14:textId="77777777" w:rsidTr="00A13F38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DF9142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4371E" w14:textId="77777777" w:rsidR="001963D9" w:rsidRPr="00491A62" w:rsidRDefault="001963D9" w:rsidP="00C67D75">
            <w:pPr>
              <w:spacing w:after="0"/>
              <w:rPr>
                <w:rFonts w:ascii="Tahoma" w:hAnsi="Tahoma"/>
                <w:rtl/>
              </w:rPr>
            </w:pPr>
            <w:r w:rsidRPr="00491A62">
              <w:rPr>
                <w:rFonts w:ascii="Tahoma" w:hAnsi="Tahoma"/>
              </w:rPr>
              <w:t>Address-Street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33ED5" w14:textId="5CC014A4" w:rsidR="001963D9" w:rsidRPr="00491A62" w:rsidRDefault="001963D9" w:rsidP="00C67D75">
            <w:pPr>
              <w:spacing w:after="0"/>
              <w:rPr>
                <w:rFonts w:ascii="Tahoma" w:hAnsi="Tahoma"/>
              </w:rPr>
            </w:pPr>
            <w:proofErr w:type="gramStart"/>
            <w:r w:rsidRPr="00491A62">
              <w:rPr>
                <w:rFonts w:ascii="Tahoma" w:hAnsi="Tahoma"/>
              </w:rPr>
              <w:t>Varchar(</w:t>
            </w:r>
            <w:proofErr w:type="gramEnd"/>
            <w:r w:rsidR="00EC55EC">
              <w:rPr>
                <w:rFonts w:ascii="Tahoma" w:hAnsi="Tahoma"/>
              </w:rPr>
              <w:t>5</w:t>
            </w:r>
            <w:r w:rsidR="00EC55EC" w:rsidRPr="00491A62">
              <w:rPr>
                <w:rFonts w:ascii="Tahoma" w:hAnsi="Tahoma"/>
              </w:rPr>
              <w:t>0</w:t>
            </w:r>
            <w:r w:rsidRPr="00491A62">
              <w:rPr>
                <w:rFonts w:ascii="Tahoma" w:hAnsi="Tahoma"/>
              </w:rPr>
              <w:t>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E4F6A" w14:textId="77777777" w:rsidR="001963D9" w:rsidRPr="00491A62" w:rsidRDefault="001963D9" w:rsidP="00C67D75">
            <w:pPr>
              <w:spacing w:after="0"/>
              <w:rPr>
                <w:rFonts w:ascii="Tahoma" w:hAnsi="Tahoma"/>
              </w:rPr>
            </w:pPr>
            <w:r w:rsidRPr="00491A62">
              <w:rPr>
                <w:rFonts w:ascii="Tahoma" w:hAnsi="Tahoma"/>
              </w:rPr>
              <w:t>20</w:t>
            </w:r>
          </w:p>
        </w:tc>
      </w:tr>
      <w:tr w:rsidR="001963D9" w:rsidRPr="00126538" w14:paraId="4607E984" w14:textId="77777777" w:rsidTr="00A13F38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D51DB8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1FF0E" w14:textId="77777777" w:rsidR="001963D9" w:rsidRPr="00491A62" w:rsidRDefault="001963D9" w:rsidP="00C67D75">
            <w:pPr>
              <w:spacing w:after="0"/>
              <w:rPr>
                <w:rFonts w:ascii="Tahoma" w:hAnsi="Tahoma"/>
                <w:rtl/>
              </w:rPr>
            </w:pPr>
            <w:r w:rsidRPr="00491A62">
              <w:rPr>
                <w:rFonts w:ascii="Tahoma" w:hAnsi="Tahoma"/>
              </w:rPr>
              <w:t>Address-Number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25C14" w14:textId="53779B33" w:rsidR="001963D9" w:rsidRPr="00491A62" w:rsidRDefault="001963D9" w:rsidP="00C67D75">
            <w:pPr>
              <w:spacing w:after="0"/>
              <w:rPr>
                <w:rFonts w:ascii="Tahoma" w:hAnsi="Tahoma"/>
              </w:rPr>
            </w:pPr>
            <w:proofErr w:type="gramStart"/>
            <w:r w:rsidRPr="00491A62">
              <w:rPr>
                <w:rFonts w:ascii="Tahoma" w:hAnsi="Tahoma"/>
              </w:rPr>
              <w:t>Varchar(</w:t>
            </w:r>
            <w:proofErr w:type="gramEnd"/>
            <w:r w:rsidR="00EC55EC">
              <w:rPr>
                <w:rFonts w:ascii="Tahoma" w:hAnsi="Tahoma"/>
              </w:rPr>
              <w:t>5</w:t>
            </w:r>
            <w:r w:rsidR="00EC55EC" w:rsidRPr="00491A62">
              <w:rPr>
                <w:rFonts w:ascii="Tahoma" w:hAnsi="Tahoma"/>
              </w:rPr>
              <w:t>0</w:t>
            </w:r>
            <w:r w:rsidRPr="00491A62">
              <w:rPr>
                <w:rFonts w:ascii="Tahoma" w:hAnsi="Tahoma"/>
              </w:rPr>
              <w:t>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35A9D" w14:textId="77777777" w:rsidR="001963D9" w:rsidRPr="00491A62" w:rsidRDefault="001963D9" w:rsidP="00C67D75">
            <w:pPr>
              <w:spacing w:after="0"/>
              <w:rPr>
                <w:rFonts w:ascii="Tahoma" w:hAnsi="Tahoma"/>
              </w:rPr>
            </w:pPr>
            <w:r w:rsidRPr="00491A62">
              <w:rPr>
                <w:rFonts w:ascii="Tahoma" w:hAnsi="Tahoma"/>
              </w:rPr>
              <w:t>50</w:t>
            </w:r>
          </w:p>
        </w:tc>
      </w:tr>
      <w:tr w:rsidR="001963D9" w:rsidRPr="00126538" w14:paraId="3871AA1A" w14:textId="77777777" w:rsidTr="00A13F38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96346F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66B1A" w14:textId="77777777" w:rsidR="001963D9" w:rsidRPr="00491A62" w:rsidRDefault="001963D9" w:rsidP="00C67D75">
            <w:pPr>
              <w:spacing w:after="0"/>
              <w:rPr>
                <w:rFonts w:ascii="Tahoma" w:hAnsi="Tahoma"/>
                <w:rtl/>
              </w:rPr>
            </w:pPr>
            <w:r w:rsidRPr="00491A62">
              <w:rPr>
                <w:rFonts w:ascii="Tahoma" w:hAnsi="Tahoma"/>
              </w:rPr>
              <w:t>Address-ZIP code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7AA0C" w14:textId="241BEE60" w:rsidR="001963D9" w:rsidRPr="00491A62" w:rsidRDefault="001963D9" w:rsidP="00C67D75">
            <w:pPr>
              <w:spacing w:after="0"/>
              <w:rPr>
                <w:rFonts w:ascii="Tahoma" w:hAnsi="Tahoma"/>
              </w:rPr>
            </w:pPr>
            <w:proofErr w:type="gramStart"/>
            <w:r w:rsidRPr="00491A62">
              <w:rPr>
                <w:rFonts w:ascii="Tahoma" w:hAnsi="Tahoma"/>
              </w:rPr>
              <w:t>Varchar(</w:t>
            </w:r>
            <w:proofErr w:type="gramEnd"/>
            <w:r w:rsidR="00EC55EC">
              <w:rPr>
                <w:rFonts w:ascii="Tahoma" w:hAnsi="Tahoma"/>
              </w:rPr>
              <w:t>5</w:t>
            </w:r>
            <w:r w:rsidR="00EC55EC" w:rsidRPr="00491A62">
              <w:rPr>
                <w:rFonts w:ascii="Tahoma" w:hAnsi="Tahoma"/>
              </w:rPr>
              <w:t>0</w:t>
            </w:r>
            <w:r w:rsidRPr="00491A62">
              <w:rPr>
                <w:rFonts w:ascii="Tahoma" w:hAnsi="Tahoma"/>
              </w:rPr>
              <w:t>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373E4" w14:textId="77777777" w:rsidR="001963D9" w:rsidRPr="00491A62" w:rsidRDefault="001963D9" w:rsidP="00C67D75">
            <w:pPr>
              <w:spacing w:after="0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>20</w:t>
            </w:r>
          </w:p>
        </w:tc>
      </w:tr>
      <w:tr w:rsidR="001963D9" w:rsidRPr="00126538" w14:paraId="6BAB54C4" w14:textId="77777777" w:rsidTr="00A13F38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8730B6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4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49B58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  <w:rtl/>
              </w:rPr>
            </w:pPr>
            <w:r w:rsidRPr="00491A62">
              <w:rPr>
                <w:rFonts w:ascii="Tahoma" w:hAnsi="Tahoma"/>
                <w:b/>
                <w:bCs/>
              </w:rPr>
              <w:t xml:space="preserve"> Total Record Size (Bytes)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86805" w14:textId="1A1BC543" w:rsidR="001963D9" w:rsidRPr="00491A62" w:rsidRDefault="008E16AC" w:rsidP="00C67D75">
            <w:pPr>
              <w:spacing w:after="0"/>
              <w:rPr>
                <w:rFonts w:ascii="Tahoma" w:hAnsi="Tahoma"/>
                <w:b/>
                <w:bCs/>
                <w:rtl/>
              </w:rPr>
            </w:pPr>
            <w:r>
              <w:rPr>
                <w:rFonts w:ascii="Tahoma" w:hAnsi="Tahoma" w:hint="cs"/>
                <w:b/>
                <w:bCs/>
                <w:rtl/>
              </w:rPr>
              <w:t>852</w:t>
            </w:r>
          </w:p>
        </w:tc>
      </w:tr>
      <w:tr w:rsidR="008E7636" w:rsidRPr="00126538" w14:paraId="50D629D9" w14:textId="77777777" w:rsidTr="00A13F38">
        <w:tc>
          <w:tcPr>
            <w:tcW w:w="1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FD1F3" w14:textId="77777777" w:rsidR="008E7636" w:rsidRPr="00491A62" w:rsidRDefault="008E7636" w:rsidP="008E7636">
            <w:pPr>
              <w:spacing w:after="0"/>
              <w:rPr>
                <w:rFonts w:ascii="Tahoma" w:hAnsi="Tahoma"/>
                <w:b/>
                <w:bCs/>
              </w:rPr>
            </w:pPr>
            <w:r w:rsidRPr="00491A62">
              <w:rPr>
                <w:rFonts w:ascii="Tahoma" w:hAnsi="Tahoma"/>
                <w:b/>
                <w:bCs/>
              </w:rPr>
              <w:t>ORDERS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61CBC" w14:textId="45ECA194" w:rsidR="008E7636" w:rsidRPr="002B30B3" w:rsidRDefault="008E7636" w:rsidP="008E7636">
            <w:pPr>
              <w:spacing w:after="0"/>
              <w:rPr>
                <w:rFonts w:ascii="Tahoma" w:hAnsi="Tahoma"/>
                <w:u w:val="single"/>
              </w:rPr>
            </w:pPr>
            <w:r w:rsidRPr="002B30B3">
              <w:rPr>
                <w:rFonts w:ascii="Tahoma" w:hAnsi="Tahoma"/>
                <w:u w:val="single"/>
              </w:rPr>
              <w:t>O</w:t>
            </w:r>
            <w:r>
              <w:rPr>
                <w:rFonts w:ascii="Tahoma" w:hAnsi="Tahoma"/>
                <w:u w:val="single"/>
              </w:rPr>
              <w:t xml:space="preserve">rder </w:t>
            </w:r>
            <w:r w:rsidRPr="002B30B3">
              <w:rPr>
                <w:rFonts w:ascii="Tahoma" w:hAnsi="Tahoma"/>
                <w:u w:val="single"/>
              </w:rPr>
              <w:t>ID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940BE" w14:textId="7227ED3B" w:rsidR="008E7636" w:rsidRPr="00491A62" w:rsidRDefault="008E7636" w:rsidP="008E7636">
            <w:pPr>
              <w:spacing w:after="0"/>
              <w:rPr>
                <w:rFonts w:ascii="Tahoma" w:hAnsi="Tahoma"/>
                <w:rtl/>
              </w:rPr>
            </w:pPr>
            <w:proofErr w:type="gramStart"/>
            <w:r w:rsidRPr="00491A62">
              <w:rPr>
                <w:rFonts w:ascii="Tahoma" w:hAnsi="Tahoma"/>
              </w:rPr>
              <w:t>Varchar(</w:t>
            </w:r>
            <w:proofErr w:type="gramEnd"/>
            <w:r w:rsidRPr="00491A62">
              <w:rPr>
                <w:rFonts w:ascii="Tahoma" w:hAnsi="Tahoma"/>
              </w:rPr>
              <w:t>20)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5C152" w14:textId="4C82B778" w:rsidR="008E7636" w:rsidRPr="00491A62" w:rsidRDefault="00215BD9" w:rsidP="008E7636">
            <w:pPr>
              <w:spacing w:after="0"/>
              <w:rPr>
                <w:rFonts w:ascii="Tahoma" w:hAnsi="Tahoma"/>
              </w:rPr>
            </w:pPr>
            <w:r>
              <w:rPr>
                <w:rFonts w:ascii="Tahoma" w:hAnsi="Tahoma"/>
              </w:rPr>
              <w:t>20</w:t>
            </w:r>
          </w:p>
        </w:tc>
      </w:tr>
      <w:tr w:rsidR="001963D9" w:rsidRPr="00126538" w14:paraId="602A927F" w14:textId="77777777" w:rsidTr="00A13F38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10597A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56985" w14:textId="77777777" w:rsidR="001963D9" w:rsidRPr="00491A62" w:rsidRDefault="001963D9" w:rsidP="00C67D75">
            <w:pPr>
              <w:spacing w:after="0"/>
              <w:rPr>
                <w:rFonts w:ascii="Tahoma" w:hAnsi="Tahoma"/>
              </w:rPr>
            </w:pPr>
            <w:r w:rsidRPr="00491A62">
              <w:rPr>
                <w:rFonts w:ascii="Tahoma" w:hAnsi="Tahoma"/>
              </w:rPr>
              <w:t>Order DT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E091B" w14:textId="77777777" w:rsidR="001963D9" w:rsidRPr="00491A62" w:rsidRDefault="001963D9" w:rsidP="00C67D75">
            <w:pPr>
              <w:spacing w:after="0"/>
              <w:rPr>
                <w:rFonts w:ascii="Tahoma" w:hAnsi="Tahoma"/>
                <w:rtl/>
              </w:rPr>
            </w:pPr>
            <w:r w:rsidRPr="00491A62">
              <w:rPr>
                <w:rFonts w:ascii="Tahoma" w:hAnsi="Tahoma"/>
              </w:rPr>
              <w:t>Date Time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018F6" w14:textId="77777777" w:rsidR="001963D9" w:rsidRPr="00491A62" w:rsidRDefault="001963D9" w:rsidP="00C67D75">
            <w:pPr>
              <w:spacing w:after="0"/>
              <w:rPr>
                <w:rFonts w:ascii="Tahoma" w:hAnsi="Tahoma"/>
              </w:rPr>
            </w:pPr>
            <w:r w:rsidRPr="00491A62">
              <w:rPr>
                <w:rFonts w:ascii="Tahoma" w:hAnsi="Tahoma"/>
              </w:rPr>
              <w:t>8</w:t>
            </w:r>
          </w:p>
        </w:tc>
      </w:tr>
      <w:tr w:rsidR="00EC55EC" w:rsidRPr="00126538" w14:paraId="62356F40" w14:textId="77777777" w:rsidTr="00A13F38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D1939A" w14:textId="77777777" w:rsidR="00EC55EC" w:rsidRPr="00491A62" w:rsidRDefault="00EC55EC" w:rsidP="00EC55EC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88411" w14:textId="46AC4716" w:rsidR="00EC55EC" w:rsidRPr="00EC55EC" w:rsidRDefault="00EC55EC" w:rsidP="00EC55EC">
            <w:pPr>
              <w:spacing w:after="0"/>
              <w:rPr>
                <w:rFonts w:ascii="Tahoma" w:hAnsi="Tahoma"/>
              </w:rPr>
            </w:pPr>
            <w:r w:rsidRPr="00EC55EC">
              <w:rPr>
                <w:rFonts w:ascii="Tahoma" w:hAnsi="Tahoma"/>
              </w:rPr>
              <w:t>Customer Email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F433D" w14:textId="20CE2611" w:rsidR="00EC55EC" w:rsidRPr="00491A62" w:rsidRDefault="00EC55EC" w:rsidP="00EC55EC">
            <w:pPr>
              <w:spacing w:after="0"/>
              <w:rPr>
                <w:rFonts w:ascii="Tahoma" w:hAnsi="Tahoma"/>
              </w:rPr>
            </w:pPr>
            <w:proofErr w:type="gramStart"/>
            <w:r w:rsidRPr="00491A62">
              <w:rPr>
                <w:rFonts w:ascii="Tahoma" w:hAnsi="Tahoma"/>
              </w:rPr>
              <w:t>Varchar(</w:t>
            </w:r>
            <w:proofErr w:type="gramEnd"/>
            <w:r>
              <w:rPr>
                <w:rFonts w:ascii="Tahoma" w:hAnsi="Tahoma"/>
              </w:rPr>
              <w:t>100</w:t>
            </w:r>
            <w:r w:rsidRPr="00491A62">
              <w:rPr>
                <w:rFonts w:ascii="Tahoma" w:hAnsi="Tahoma"/>
              </w:rPr>
              <w:t>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34471" w14:textId="77777777" w:rsidR="00EC55EC" w:rsidRPr="00491A62" w:rsidRDefault="00EC55EC" w:rsidP="00EC55EC">
            <w:pPr>
              <w:spacing w:after="0"/>
              <w:rPr>
                <w:rFonts w:ascii="Tahoma" w:hAnsi="Tahoma"/>
              </w:rPr>
            </w:pPr>
            <w:r w:rsidRPr="00491A62">
              <w:rPr>
                <w:rFonts w:ascii="Tahoma" w:hAnsi="Tahoma"/>
              </w:rPr>
              <w:t>50</w:t>
            </w:r>
          </w:p>
        </w:tc>
      </w:tr>
      <w:tr w:rsidR="001963D9" w:rsidRPr="00126538" w14:paraId="0B65E3AF" w14:textId="77777777" w:rsidTr="00A13F38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9E00A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4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4A7CA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</w:rPr>
            </w:pPr>
            <w:r w:rsidRPr="00491A62">
              <w:rPr>
                <w:rFonts w:ascii="Tahoma" w:hAnsi="Tahoma"/>
                <w:b/>
                <w:bCs/>
              </w:rPr>
              <w:t>Total Record Size (Bytes)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5C726" w14:textId="5929B048" w:rsidR="001963D9" w:rsidRPr="00491A62" w:rsidRDefault="00215BD9" w:rsidP="00C67D75">
            <w:pPr>
              <w:spacing w:after="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 w:hint="cs"/>
                <w:b/>
                <w:bCs/>
                <w:rtl/>
              </w:rPr>
              <w:t>78</w:t>
            </w:r>
          </w:p>
        </w:tc>
      </w:tr>
      <w:tr w:rsidR="001963D9" w:rsidRPr="00126538" w14:paraId="32EC517C" w14:textId="77777777" w:rsidTr="00A13F38">
        <w:trPr>
          <w:trHeight w:val="98"/>
        </w:trPr>
        <w:tc>
          <w:tcPr>
            <w:tcW w:w="1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C731C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</w:rPr>
            </w:pPr>
            <w:r w:rsidRPr="00491A62">
              <w:rPr>
                <w:rFonts w:ascii="Tahoma" w:hAnsi="Tahoma"/>
                <w:b/>
                <w:bCs/>
              </w:rPr>
              <w:t>SEARCHES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8DE66" w14:textId="77777777" w:rsidR="001963D9" w:rsidRPr="002B30B3" w:rsidRDefault="001963D9" w:rsidP="00C67D75">
            <w:pPr>
              <w:spacing w:after="0"/>
              <w:rPr>
                <w:rFonts w:ascii="Tahoma" w:hAnsi="Tahoma"/>
                <w:u w:val="single"/>
              </w:rPr>
            </w:pPr>
            <w:r w:rsidRPr="002B30B3">
              <w:rPr>
                <w:rFonts w:ascii="Tahoma" w:hAnsi="Tahoma"/>
                <w:u w:val="single"/>
              </w:rPr>
              <w:t>IP- Address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8D81C" w14:textId="77777777" w:rsidR="001963D9" w:rsidRPr="00491A62" w:rsidRDefault="001963D9" w:rsidP="00C67D75">
            <w:pPr>
              <w:spacing w:after="0"/>
              <w:rPr>
                <w:rFonts w:ascii="Tahoma" w:hAnsi="Tahoma"/>
              </w:rPr>
            </w:pPr>
            <w:proofErr w:type="gramStart"/>
            <w:r w:rsidRPr="00491A62">
              <w:rPr>
                <w:rFonts w:ascii="Tahoma" w:hAnsi="Tahoma"/>
              </w:rPr>
              <w:t>Varchar(</w:t>
            </w:r>
            <w:proofErr w:type="gramEnd"/>
            <w:r w:rsidRPr="00491A62">
              <w:rPr>
                <w:rFonts w:ascii="Tahoma" w:hAnsi="Tahoma"/>
              </w:rPr>
              <w:t>20)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7509D" w14:textId="77777777" w:rsidR="001963D9" w:rsidRPr="00491A62" w:rsidRDefault="001963D9" w:rsidP="00C67D75">
            <w:pPr>
              <w:spacing w:after="0"/>
              <w:rPr>
                <w:rFonts w:ascii="Tahoma" w:hAnsi="Tahoma"/>
              </w:rPr>
            </w:pPr>
            <w:r w:rsidRPr="00491A62">
              <w:rPr>
                <w:rFonts w:ascii="Tahoma" w:hAnsi="Tahoma"/>
              </w:rPr>
              <w:t>20</w:t>
            </w:r>
          </w:p>
        </w:tc>
      </w:tr>
      <w:tr w:rsidR="001963D9" w:rsidRPr="00126538" w14:paraId="208177C6" w14:textId="77777777" w:rsidTr="00A13F38">
        <w:trPr>
          <w:trHeight w:val="98"/>
        </w:trPr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C03B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158E1" w14:textId="77777777" w:rsidR="001963D9" w:rsidRPr="002B30B3" w:rsidRDefault="001963D9" w:rsidP="00C67D75">
            <w:pPr>
              <w:spacing w:after="0"/>
              <w:rPr>
                <w:rFonts w:ascii="Tahoma" w:hAnsi="Tahoma"/>
                <w:u w:val="single"/>
              </w:rPr>
            </w:pPr>
            <w:r w:rsidRPr="002B30B3">
              <w:rPr>
                <w:rFonts w:ascii="Tahoma" w:hAnsi="Tahoma"/>
                <w:u w:val="single"/>
              </w:rPr>
              <w:t>Search DT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BB632" w14:textId="77777777" w:rsidR="001963D9" w:rsidRPr="00491A62" w:rsidRDefault="001963D9" w:rsidP="00C67D75">
            <w:pPr>
              <w:spacing w:after="0"/>
              <w:rPr>
                <w:rFonts w:ascii="Tahoma" w:hAnsi="Tahoma"/>
              </w:rPr>
            </w:pPr>
            <w:r w:rsidRPr="00491A62">
              <w:rPr>
                <w:rFonts w:ascii="Tahoma" w:hAnsi="Tahoma"/>
              </w:rPr>
              <w:t>Date Time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98789" w14:textId="77777777" w:rsidR="001963D9" w:rsidRPr="00491A62" w:rsidRDefault="001963D9" w:rsidP="00C67D75">
            <w:pPr>
              <w:spacing w:after="0"/>
              <w:rPr>
                <w:rFonts w:ascii="Tahoma" w:hAnsi="Tahoma"/>
              </w:rPr>
            </w:pPr>
            <w:r w:rsidRPr="00491A62">
              <w:rPr>
                <w:rFonts w:ascii="Tahoma" w:hAnsi="Tahoma"/>
              </w:rPr>
              <w:t>8</w:t>
            </w:r>
          </w:p>
        </w:tc>
      </w:tr>
      <w:tr w:rsidR="001963D9" w:rsidRPr="00126538" w14:paraId="127D027D" w14:textId="77777777" w:rsidTr="00A13F38">
        <w:trPr>
          <w:trHeight w:val="98"/>
        </w:trPr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CBB14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1A112" w14:textId="62A97B31" w:rsidR="001963D9" w:rsidRPr="00491A62" w:rsidRDefault="00C10F0F" w:rsidP="00C67D75">
            <w:pPr>
              <w:spacing w:after="0"/>
              <w:rPr>
                <w:rFonts w:ascii="Tahoma" w:hAnsi="Tahoma"/>
                <w:u w:val="single"/>
              </w:rPr>
            </w:pPr>
            <w:r>
              <w:rPr>
                <w:rFonts w:ascii="Tahoma" w:hAnsi="Tahoma" w:hint="cs"/>
              </w:rPr>
              <w:t>W</w:t>
            </w:r>
            <w:r>
              <w:rPr>
                <w:rFonts w:ascii="Tahoma" w:hAnsi="Tahoma"/>
              </w:rPr>
              <w:t>ords se</w:t>
            </w:r>
            <w:r w:rsidR="00214A36">
              <w:rPr>
                <w:rFonts w:ascii="Tahoma" w:hAnsi="Tahoma"/>
              </w:rPr>
              <w:t>a</w:t>
            </w:r>
            <w:r w:rsidR="00192E3C">
              <w:rPr>
                <w:rFonts w:ascii="Tahoma" w:hAnsi="Tahoma"/>
              </w:rPr>
              <w:t>rch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E8DC" w14:textId="7F28B589" w:rsidR="001963D9" w:rsidRPr="00491A62" w:rsidRDefault="001963D9" w:rsidP="00C67D75">
            <w:pPr>
              <w:spacing w:after="0"/>
              <w:rPr>
                <w:rFonts w:ascii="Tahoma" w:hAnsi="Tahoma"/>
              </w:rPr>
            </w:pPr>
            <w:proofErr w:type="gramStart"/>
            <w:r w:rsidRPr="00491A62">
              <w:rPr>
                <w:rFonts w:ascii="Tahoma" w:hAnsi="Tahoma"/>
              </w:rPr>
              <w:t>Varchar(</w:t>
            </w:r>
            <w:proofErr w:type="gramEnd"/>
            <w:r w:rsidR="00EC55EC">
              <w:rPr>
                <w:rFonts w:ascii="Tahoma" w:hAnsi="Tahoma"/>
              </w:rPr>
              <w:t>100</w:t>
            </w:r>
            <w:r w:rsidRPr="00491A62">
              <w:rPr>
                <w:rFonts w:ascii="Tahoma" w:hAnsi="Tahoma"/>
              </w:rPr>
              <w:t>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E180A" w14:textId="77777777" w:rsidR="001963D9" w:rsidRPr="00491A62" w:rsidRDefault="001963D9" w:rsidP="00C67D75">
            <w:pPr>
              <w:spacing w:after="0"/>
              <w:rPr>
                <w:rFonts w:ascii="Tahoma" w:hAnsi="Tahoma"/>
              </w:rPr>
            </w:pPr>
            <w:r w:rsidRPr="00491A62">
              <w:rPr>
                <w:rFonts w:ascii="Tahoma" w:hAnsi="Tahoma"/>
              </w:rPr>
              <w:t>50</w:t>
            </w:r>
          </w:p>
        </w:tc>
      </w:tr>
      <w:tr w:rsidR="001963D9" w:rsidRPr="00126538" w14:paraId="5D53B8BC" w14:textId="77777777" w:rsidTr="00A13F38">
        <w:trPr>
          <w:trHeight w:val="98"/>
        </w:trPr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53A7E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DFBE" w14:textId="2332C2E6" w:rsidR="001963D9" w:rsidRPr="00491A62" w:rsidRDefault="00EC55EC" w:rsidP="00C67D75">
            <w:pPr>
              <w:spacing w:after="0"/>
              <w:rPr>
                <w:rFonts w:ascii="Tahoma" w:hAnsi="Tahoma"/>
                <w:u w:val="single"/>
              </w:rPr>
            </w:pPr>
            <w:r>
              <w:rPr>
                <w:rFonts w:ascii="Tahoma" w:hAnsi="Tahoma"/>
              </w:rPr>
              <w:t xml:space="preserve"> Order </w:t>
            </w:r>
            <w:r w:rsidR="001963D9" w:rsidRPr="00491A62">
              <w:rPr>
                <w:rFonts w:ascii="Tahoma" w:hAnsi="Tahoma"/>
              </w:rPr>
              <w:t>ID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17268" w14:textId="50F4FC7E" w:rsidR="001963D9" w:rsidRPr="00491A62" w:rsidRDefault="002E5712" w:rsidP="00C67D75">
            <w:pPr>
              <w:spacing w:after="0"/>
              <w:rPr>
                <w:rFonts w:ascii="Tahoma" w:hAnsi="Tahoma"/>
              </w:rPr>
            </w:pPr>
            <w:proofErr w:type="gramStart"/>
            <w:r w:rsidRPr="00491A62">
              <w:rPr>
                <w:rFonts w:ascii="Tahoma" w:hAnsi="Tahoma"/>
              </w:rPr>
              <w:t>Varchar(</w:t>
            </w:r>
            <w:proofErr w:type="gramEnd"/>
            <w:r w:rsidRPr="00491A62">
              <w:rPr>
                <w:rFonts w:ascii="Tahoma" w:hAnsi="Tahoma"/>
              </w:rPr>
              <w:t>20)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EFFB0" w14:textId="77777777" w:rsidR="001963D9" w:rsidRPr="00491A62" w:rsidRDefault="001963D9" w:rsidP="00C67D75">
            <w:pPr>
              <w:spacing w:after="0"/>
              <w:rPr>
                <w:rFonts w:ascii="Tahoma" w:hAnsi="Tahoma"/>
              </w:rPr>
            </w:pPr>
            <w:r w:rsidRPr="00491A62">
              <w:rPr>
                <w:rFonts w:ascii="Tahoma" w:hAnsi="Tahoma"/>
              </w:rPr>
              <w:t>4</w:t>
            </w:r>
          </w:p>
        </w:tc>
      </w:tr>
      <w:tr w:rsidR="001963D9" w:rsidRPr="00126538" w14:paraId="6842A71B" w14:textId="77777777" w:rsidTr="00A13F38">
        <w:trPr>
          <w:trHeight w:val="98"/>
        </w:trPr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2EE2B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DAB5" w14:textId="5BCF7554" w:rsidR="001963D9" w:rsidRPr="00EC55EC" w:rsidRDefault="00EC55EC" w:rsidP="00C67D75">
            <w:pPr>
              <w:spacing w:after="0"/>
              <w:rPr>
                <w:rFonts w:ascii="Tahoma" w:hAnsi="Tahoma"/>
              </w:rPr>
            </w:pPr>
            <w:r w:rsidRPr="00EC55EC">
              <w:rPr>
                <w:rFonts w:ascii="Tahoma" w:hAnsi="Tahoma"/>
              </w:rPr>
              <w:t>Customer Email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51F5" w14:textId="03A55FEA" w:rsidR="001963D9" w:rsidRPr="00491A62" w:rsidRDefault="001963D9" w:rsidP="00C67D75">
            <w:pPr>
              <w:spacing w:after="0"/>
              <w:rPr>
                <w:rFonts w:ascii="Tahoma" w:hAnsi="Tahoma"/>
              </w:rPr>
            </w:pPr>
            <w:proofErr w:type="gramStart"/>
            <w:r w:rsidRPr="00491A62">
              <w:rPr>
                <w:rFonts w:ascii="Tahoma" w:hAnsi="Tahoma"/>
              </w:rPr>
              <w:t>Varchar(</w:t>
            </w:r>
            <w:proofErr w:type="gramEnd"/>
            <w:r w:rsidR="00EC55EC">
              <w:rPr>
                <w:rFonts w:ascii="Tahoma" w:hAnsi="Tahoma"/>
              </w:rPr>
              <w:t>100</w:t>
            </w:r>
            <w:r w:rsidRPr="00491A62">
              <w:rPr>
                <w:rFonts w:ascii="Tahoma" w:hAnsi="Tahoma"/>
              </w:rPr>
              <w:t>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F5C0" w14:textId="77777777" w:rsidR="001963D9" w:rsidRPr="00491A62" w:rsidRDefault="001963D9" w:rsidP="00C67D75">
            <w:pPr>
              <w:spacing w:after="0"/>
              <w:rPr>
                <w:rFonts w:ascii="Tahoma" w:hAnsi="Tahoma"/>
              </w:rPr>
            </w:pPr>
            <w:r w:rsidRPr="00491A62">
              <w:rPr>
                <w:rFonts w:ascii="Tahoma" w:hAnsi="Tahoma"/>
              </w:rPr>
              <w:t>50</w:t>
            </w:r>
          </w:p>
        </w:tc>
      </w:tr>
      <w:tr w:rsidR="001963D9" w:rsidRPr="00126538" w14:paraId="545F5C14" w14:textId="77777777" w:rsidTr="00A13F38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11A746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4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B1AEC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</w:rPr>
            </w:pPr>
            <w:r w:rsidRPr="00491A62">
              <w:rPr>
                <w:rFonts w:ascii="Tahoma" w:hAnsi="Tahoma"/>
                <w:b/>
                <w:bCs/>
              </w:rPr>
              <w:t>Total Record Size (Bytes)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49830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</w:rPr>
            </w:pPr>
            <w:r w:rsidRPr="00491A62">
              <w:rPr>
                <w:rFonts w:ascii="Tahoma" w:hAnsi="Tahoma"/>
                <w:b/>
                <w:bCs/>
              </w:rPr>
              <w:t>132</w:t>
            </w:r>
          </w:p>
        </w:tc>
      </w:tr>
      <w:tr w:rsidR="001963D9" w:rsidRPr="00126538" w14:paraId="59B19281" w14:textId="77777777" w:rsidTr="00A13F38">
        <w:tc>
          <w:tcPr>
            <w:tcW w:w="1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C41CE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</w:rPr>
            </w:pPr>
            <w:r w:rsidRPr="00491A62">
              <w:rPr>
                <w:rFonts w:ascii="Tahoma" w:hAnsi="Tahoma"/>
                <w:b/>
                <w:bCs/>
              </w:rPr>
              <w:t>PRODUCTS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5742C" w14:textId="34AA6DAC" w:rsidR="001963D9" w:rsidRPr="002B30B3" w:rsidRDefault="00EC55EC" w:rsidP="00C67D75">
            <w:pPr>
              <w:spacing w:after="0"/>
              <w:rPr>
                <w:rFonts w:ascii="Tahoma" w:hAnsi="Tahoma"/>
                <w:u w:val="single"/>
              </w:rPr>
            </w:pPr>
            <w:r>
              <w:rPr>
                <w:rFonts w:ascii="Tahoma" w:hAnsi="Tahoma"/>
                <w:u w:val="single"/>
              </w:rPr>
              <w:t>Product ID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68AE2" w14:textId="42EAAC3E" w:rsidR="001963D9" w:rsidRPr="00491A62" w:rsidRDefault="001963D9" w:rsidP="00C67D75">
            <w:pPr>
              <w:spacing w:after="0"/>
              <w:rPr>
                <w:rFonts w:ascii="Tahoma" w:hAnsi="Tahoma"/>
              </w:rPr>
            </w:pPr>
            <w:proofErr w:type="gramStart"/>
            <w:r w:rsidRPr="00491A62">
              <w:rPr>
                <w:rFonts w:ascii="Tahoma" w:hAnsi="Tahoma"/>
              </w:rPr>
              <w:t>Varchar(</w:t>
            </w:r>
            <w:proofErr w:type="gramEnd"/>
            <w:r w:rsidR="00102B5F">
              <w:rPr>
                <w:rFonts w:ascii="Tahoma" w:hAnsi="Tahoma"/>
              </w:rPr>
              <w:t>20)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AE435" w14:textId="77777777" w:rsidR="001963D9" w:rsidRPr="00491A62" w:rsidRDefault="001963D9" w:rsidP="00C67D75">
            <w:pPr>
              <w:spacing w:after="0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>20</w:t>
            </w:r>
          </w:p>
        </w:tc>
      </w:tr>
      <w:tr w:rsidR="001963D9" w:rsidRPr="00126538" w14:paraId="6D752DA1" w14:textId="77777777" w:rsidTr="00A13F38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4BD783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9130" w14:textId="75F7444C" w:rsidR="001963D9" w:rsidRPr="00491A62" w:rsidRDefault="00192E3C" w:rsidP="00C67D75">
            <w:pPr>
              <w:spacing w:after="0"/>
              <w:rPr>
                <w:rFonts w:ascii="Tahoma" w:hAnsi="Tahoma"/>
              </w:rPr>
            </w:pPr>
            <w:r>
              <w:rPr>
                <w:rFonts w:ascii="Tahoma" w:hAnsi="Tahoma"/>
              </w:rPr>
              <w:t>Rate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994AF" w14:textId="14540488" w:rsidR="001963D9" w:rsidRPr="00491A62" w:rsidRDefault="00192E3C" w:rsidP="00C67D75">
            <w:pPr>
              <w:spacing w:after="0"/>
              <w:rPr>
                <w:rFonts w:ascii="Tahoma" w:hAnsi="Tahoma"/>
              </w:rPr>
            </w:pPr>
            <w:r>
              <w:rPr>
                <w:rFonts w:ascii="Tahoma" w:hAnsi="Tahoma" w:hint="cs"/>
              </w:rPr>
              <w:t>I</w:t>
            </w:r>
            <w:r>
              <w:rPr>
                <w:rFonts w:ascii="Tahoma" w:hAnsi="Tahoma"/>
              </w:rPr>
              <w:t>nt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EAE4" w14:textId="59F9020C" w:rsidR="001963D9" w:rsidRPr="00491A62" w:rsidRDefault="00192E3C" w:rsidP="00C67D75">
            <w:pPr>
              <w:spacing w:after="0"/>
              <w:rPr>
                <w:rFonts w:ascii="Tahoma" w:hAnsi="Tahoma"/>
              </w:rPr>
            </w:pPr>
            <w:r>
              <w:rPr>
                <w:rFonts w:ascii="Tahoma" w:hAnsi="Tahoma"/>
              </w:rPr>
              <w:t>4</w:t>
            </w:r>
          </w:p>
        </w:tc>
      </w:tr>
      <w:tr w:rsidR="001963D9" w:rsidRPr="00126538" w14:paraId="2DB5BF6D" w14:textId="77777777" w:rsidTr="00A13F38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645C9E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4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1FF39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</w:rPr>
            </w:pPr>
            <w:r w:rsidRPr="00491A62">
              <w:rPr>
                <w:rFonts w:ascii="Tahoma" w:hAnsi="Tahoma"/>
                <w:b/>
                <w:bCs/>
              </w:rPr>
              <w:t>Total Record Size (Bytes)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92825" w14:textId="45CF26FA" w:rsidR="001963D9" w:rsidRPr="00491A62" w:rsidRDefault="00192E3C" w:rsidP="00C67D75">
            <w:pPr>
              <w:spacing w:after="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 w:hint="cs"/>
                <w:b/>
                <w:bCs/>
                <w:rtl/>
              </w:rPr>
              <w:t>24</w:t>
            </w:r>
          </w:p>
        </w:tc>
      </w:tr>
      <w:tr w:rsidR="001963D9" w:rsidRPr="00126538" w14:paraId="7CA6A1B5" w14:textId="77777777" w:rsidTr="00A13F38">
        <w:tc>
          <w:tcPr>
            <w:tcW w:w="1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B9F15E1" w14:textId="6BBFF532" w:rsidR="001963D9" w:rsidRPr="00491A62" w:rsidRDefault="00282ADA" w:rsidP="00C67D75">
            <w:pPr>
              <w:spacing w:after="0"/>
              <w:rPr>
                <w:rFonts w:ascii="Tahoma" w:hAnsi="Tahoma"/>
                <w:b/>
                <w:bCs/>
                <w:rtl/>
              </w:rPr>
            </w:pPr>
            <w:r>
              <w:rPr>
                <w:rFonts w:ascii="Tahoma" w:hAnsi="Tahoma"/>
                <w:b/>
                <w:bCs/>
              </w:rPr>
              <w:t>C</w:t>
            </w:r>
            <w:r w:rsidR="00A13F38">
              <w:rPr>
                <w:rFonts w:ascii="Tahoma" w:hAnsi="Tahoma"/>
                <w:b/>
                <w:bCs/>
              </w:rPr>
              <w:t>REDIT CARDS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3D85" w14:textId="4D860B8C" w:rsidR="001963D9" w:rsidRPr="002B30B3" w:rsidRDefault="00A13F38" w:rsidP="00C67D75">
            <w:pPr>
              <w:spacing w:after="0"/>
              <w:rPr>
                <w:rFonts w:ascii="Tahoma" w:hAnsi="Tahoma"/>
                <w:u w:val="single"/>
              </w:rPr>
            </w:pPr>
            <w:r>
              <w:rPr>
                <w:rFonts w:ascii="Tahoma" w:hAnsi="Tahoma" w:hint="cs"/>
                <w:u w:val="single"/>
              </w:rPr>
              <w:t>C</w:t>
            </w:r>
            <w:r>
              <w:rPr>
                <w:rFonts w:ascii="Tahoma" w:hAnsi="Tahoma"/>
                <w:u w:val="single"/>
              </w:rPr>
              <w:t>redit Num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D68E" w14:textId="51D57222" w:rsidR="001963D9" w:rsidRPr="00491A62" w:rsidRDefault="00A15EAF" w:rsidP="00C67D75">
            <w:pPr>
              <w:spacing w:after="0"/>
              <w:rPr>
                <w:rFonts w:ascii="Tahoma" w:hAnsi="Tahoma"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6EB1D" w14:textId="405A1427" w:rsidR="001963D9" w:rsidRPr="00491A62" w:rsidRDefault="00A15EAF" w:rsidP="00C67D75">
            <w:pPr>
              <w:spacing w:after="0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>4</w:t>
            </w:r>
          </w:p>
        </w:tc>
      </w:tr>
      <w:tr w:rsidR="001963D9" w:rsidRPr="00126538" w14:paraId="6CADC439" w14:textId="77777777" w:rsidTr="00A13F38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F96855B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BD69" w14:textId="401858A9" w:rsidR="001963D9" w:rsidRPr="00A13F38" w:rsidRDefault="00A13F38" w:rsidP="00C67D75">
            <w:pPr>
              <w:spacing w:after="0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</w:rPr>
              <w:t>E</w:t>
            </w:r>
            <w:r>
              <w:rPr>
                <w:rFonts w:ascii="Tahoma" w:hAnsi="Tahoma"/>
              </w:rPr>
              <w:t>xp DT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D5EAF" w14:textId="093E2E16" w:rsidR="001963D9" w:rsidRPr="00491A62" w:rsidRDefault="00A15EAF" w:rsidP="00C67D75">
            <w:pPr>
              <w:spacing w:after="0"/>
              <w:rPr>
                <w:rFonts w:ascii="Tahoma" w:hAnsi="Tahoma"/>
              </w:rPr>
            </w:pPr>
            <w:r w:rsidRPr="00491A62">
              <w:rPr>
                <w:rFonts w:ascii="Tahoma" w:hAnsi="Tahoma"/>
              </w:rPr>
              <w:t xml:space="preserve">Date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04A9" w14:textId="6CA5570C" w:rsidR="001963D9" w:rsidRPr="00491A62" w:rsidRDefault="00A15EAF" w:rsidP="00C67D75">
            <w:pPr>
              <w:spacing w:after="0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>8</w:t>
            </w:r>
          </w:p>
        </w:tc>
      </w:tr>
      <w:tr w:rsidR="001963D9" w:rsidRPr="00126538" w14:paraId="6522A70F" w14:textId="77777777" w:rsidTr="00A13F38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14DB012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9BFF" w14:textId="2A14EA09" w:rsidR="001963D9" w:rsidRPr="00A15EAF" w:rsidRDefault="00A13F38" w:rsidP="00C67D75">
            <w:pPr>
              <w:spacing w:after="0"/>
              <w:rPr>
                <w:rFonts w:ascii="Tahoma" w:hAnsi="Tahoma"/>
              </w:rPr>
            </w:pPr>
            <w:r w:rsidRPr="00A15EAF">
              <w:rPr>
                <w:rFonts w:ascii="Tahoma" w:hAnsi="Tahoma"/>
              </w:rPr>
              <w:t>Holder Name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7055" w14:textId="196A07A9" w:rsidR="001963D9" w:rsidRPr="00491A62" w:rsidRDefault="00A15EAF" w:rsidP="00C67D75">
            <w:pPr>
              <w:spacing w:after="0"/>
              <w:rPr>
                <w:rFonts w:ascii="Tahoma" w:hAnsi="Tahoma"/>
              </w:rPr>
            </w:pPr>
            <w:proofErr w:type="gramStart"/>
            <w:r w:rsidRPr="00491A62">
              <w:rPr>
                <w:rFonts w:ascii="Tahoma" w:hAnsi="Tahoma"/>
              </w:rPr>
              <w:t>Varchar(</w:t>
            </w:r>
            <w:proofErr w:type="gramEnd"/>
            <w:r w:rsidRPr="00491A62">
              <w:rPr>
                <w:rFonts w:ascii="Tahoma" w:hAnsi="Tahoma"/>
              </w:rPr>
              <w:t>50)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5FE5" w14:textId="64FA2921" w:rsidR="001963D9" w:rsidRPr="00491A62" w:rsidRDefault="00A15EAF" w:rsidP="00C67D75">
            <w:pPr>
              <w:spacing w:after="0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>50</w:t>
            </w:r>
          </w:p>
        </w:tc>
      </w:tr>
      <w:tr w:rsidR="00A15EAF" w:rsidRPr="00126538" w14:paraId="7A8EA41C" w14:textId="77777777" w:rsidTr="00A13F38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D6FE69A" w14:textId="77777777" w:rsidR="00A15EAF" w:rsidRPr="00491A62" w:rsidRDefault="00A15EAF" w:rsidP="00A15EAF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A153" w14:textId="2E317CFA" w:rsidR="00A15EAF" w:rsidRPr="00A15EAF" w:rsidRDefault="00A15EAF" w:rsidP="00A15EAF">
            <w:pPr>
              <w:spacing w:after="0"/>
              <w:rPr>
                <w:rFonts w:ascii="Tahoma" w:hAnsi="Tahoma"/>
              </w:rPr>
            </w:pPr>
            <w:r w:rsidRPr="00A15EAF">
              <w:rPr>
                <w:rFonts w:ascii="Tahoma" w:hAnsi="Tahoma" w:hint="cs"/>
              </w:rPr>
              <w:t>H</w:t>
            </w:r>
            <w:r w:rsidRPr="00A15EAF">
              <w:rPr>
                <w:rFonts w:ascii="Tahoma" w:hAnsi="Tahoma"/>
              </w:rPr>
              <w:t>older ID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FBEE7" w14:textId="4020D8D3" w:rsidR="00A15EAF" w:rsidRPr="00491A62" w:rsidRDefault="00A15EAF" w:rsidP="00A15EAF">
            <w:pPr>
              <w:spacing w:after="0"/>
              <w:rPr>
                <w:rFonts w:ascii="Tahoma" w:hAnsi="Tahoma"/>
              </w:rPr>
            </w:pPr>
            <w:r>
              <w:rPr>
                <w:rFonts w:ascii="Tahoma" w:hAnsi="Tahoma" w:hint="cs"/>
              </w:rPr>
              <w:t>I</w:t>
            </w:r>
            <w:r>
              <w:rPr>
                <w:rFonts w:ascii="Tahoma" w:hAnsi="Tahoma"/>
              </w:rPr>
              <w:t>nt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B5DEA" w14:textId="472AF91C" w:rsidR="00A15EAF" w:rsidRPr="00491A62" w:rsidRDefault="00A15EAF" w:rsidP="00A15EAF">
            <w:pPr>
              <w:spacing w:after="0"/>
              <w:rPr>
                <w:rFonts w:ascii="Tahoma" w:hAnsi="Tahoma"/>
              </w:rPr>
            </w:pPr>
            <w:r>
              <w:rPr>
                <w:rFonts w:ascii="Tahoma" w:hAnsi="Tahoma"/>
              </w:rPr>
              <w:t>4</w:t>
            </w:r>
          </w:p>
        </w:tc>
      </w:tr>
      <w:tr w:rsidR="001963D9" w:rsidRPr="00126538" w14:paraId="4460018A" w14:textId="77777777" w:rsidTr="00A13F38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A9A47FF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4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90B5C" w14:textId="77777777" w:rsidR="001963D9" w:rsidRPr="00491A62" w:rsidRDefault="001963D9" w:rsidP="00C67D75">
            <w:pPr>
              <w:spacing w:after="0"/>
              <w:rPr>
                <w:rFonts w:ascii="Tahoma" w:hAnsi="Tahoma"/>
              </w:rPr>
            </w:pPr>
            <w:r w:rsidRPr="00491A62">
              <w:rPr>
                <w:rFonts w:ascii="Tahoma" w:hAnsi="Tahoma"/>
                <w:b/>
                <w:bCs/>
              </w:rPr>
              <w:t>Total Record Size (Bytes)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7681" w14:textId="296DED66" w:rsidR="001963D9" w:rsidRPr="00491A62" w:rsidRDefault="00A15EAF" w:rsidP="00C67D75">
            <w:pPr>
              <w:spacing w:after="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 w:hint="cs"/>
                <w:b/>
                <w:bCs/>
                <w:rtl/>
              </w:rPr>
              <w:t>66</w:t>
            </w:r>
          </w:p>
        </w:tc>
      </w:tr>
      <w:tr w:rsidR="00EC55EC" w:rsidRPr="00126538" w14:paraId="666EF695" w14:textId="77777777" w:rsidTr="00A13F38">
        <w:tc>
          <w:tcPr>
            <w:tcW w:w="1897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27DA55" w14:textId="4BC79ED4" w:rsidR="00EC55EC" w:rsidRPr="00491A62" w:rsidRDefault="00EC55EC" w:rsidP="00EC55EC">
            <w:pPr>
              <w:spacing w:after="0"/>
              <w:rPr>
                <w:rFonts w:ascii="Tahoma" w:hAnsi="Tahoma"/>
                <w:b/>
                <w:bCs/>
                <w:rtl/>
              </w:rPr>
            </w:pPr>
            <w:r>
              <w:rPr>
                <w:rFonts w:ascii="Tahoma" w:hAnsi="Tahoma" w:hint="cs"/>
                <w:b/>
                <w:bCs/>
              </w:rPr>
              <w:t>TYP</w:t>
            </w:r>
            <w:r>
              <w:rPr>
                <w:rFonts w:ascii="Tahoma" w:hAnsi="Tahoma"/>
                <w:b/>
                <w:bCs/>
              </w:rPr>
              <w:t>ES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FC87E" w14:textId="65644C4A" w:rsidR="00EC55EC" w:rsidRPr="002B30B3" w:rsidRDefault="00EC55EC" w:rsidP="00EC55EC">
            <w:pPr>
              <w:spacing w:after="0"/>
              <w:rPr>
                <w:rFonts w:ascii="Tahoma" w:hAnsi="Tahoma"/>
                <w:u w:val="single"/>
              </w:rPr>
            </w:pPr>
            <w:r>
              <w:rPr>
                <w:rFonts w:ascii="Tahoma" w:hAnsi="Tahoma"/>
                <w:u w:val="single"/>
              </w:rPr>
              <w:t>Product ID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B6CE8" w14:textId="10968AA3" w:rsidR="00EC55EC" w:rsidRPr="00491A62" w:rsidRDefault="00EC55EC" w:rsidP="00EC55EC">
            <w:pPr>
              <w:spacing w:after="0"/>
              <w:rPr>
                <w:rFonts w:ascii="Tahoma" w:hAnsi="Tahoma"/>
              </w:rPr>
            </w:pPr>
            <w:proofErr w:type="gramStart"/>
            <w:r w:rsidRPr="00491A62">
              <w:rPr>
                <w:rFonts w:ascii="Tahoma" w:hAnsi="Tahoma"/>
              </w:rPr>
              <w:t>Varchar(</w:t>
            </w:r>
            <w:proofErr w:type="gramEnd"/>
            <w:r>
              <w:rPr>
                <w:rFonts w:ascii="Tahoma" w:hAnsi="Tahoma"/>
              </w:rPr>
              <w:t>20)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DBFAD" w14:textId="0B032071" w:rsidR="00EC55EC" w:rsidRPr="00491A62" w:rsidRDefault="00DA0A4E" w:rsidP="00EC55EC">
            <w:pPr>
              <w:spacing w:after="0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>20</w:t>
            </w:r>
          </w:p>
        </w:tc>
      </w:tr>
      <w:tr w:rsidR="00EC55EC" w:rsidRPr="00126538" w14:paraId="7A148EC0" w14:textId="77777777" w:rsidTr="00A13F38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6AECF" w14:textId="77777777" w:rsidR="00EC55EC" w:rsidRPr="00491A62" w:rsidRDefault="00EC55EC" w:rsidP="00EC55EC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1EA2" w14:textId="46212F8A" w:rsidR="00EC55EC" w:rsidRPr="002B30B3" w:rsidRDefault="00EC55EC" w:rsidP="00EC55EC">
            <w:pPr>
              <w:spacing w:after="0"/>
              <w:rPr>
                <w:rFonts w:ascii="Tahoma" w:hAnsi="Tahoma"/>
                <w:u w:val="single"/>
              </w:rPr>
            </w:pPr>
            <w:r>
              <w:rPr>
                <w:rFonts w:ascii="Tahoma" w:hAnsi="Tahoma" w:hint="cs"/>
                <w:u w:val="single"/>
              </w:rPr>
              <w:t>S</w:t>
            </w:r>
            <w:r>
              <w:rPr>
                <w:rFonts w:ascii="Tahoma" w:hAnsi="Tahoma"/>
                <w:u w:val="single"/>
              </w:rPr>
              <w:t>ize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E1C1" w14:textId="19E13D85" w:rsidR="00EC55EC" w:rsidRPr="00491A62" w:rsidRDefault="00EC55EC" w:rsidP="00EC55EC">
            <w:pPr>
              <w:spacing w:after="0"/>
              <w:rPr>
                <w:rFonts w:ascii="Tahoma" w:hAnsi="Tahoma"/>
              </w:rPr>
            </w:pPr>
            <w:proofErr w:type="gramStart"/>
            <w:r w:rsidRPr="00491A62">
              <w:rPr>
                <w:rFonts w:ascii="Tahoma" w:hAnsi="Tahoma"/>
              </w:rPr>
              <w:t>Varchar(</w:t>
            </w:r>
            <w:proofErr w:type="gramEnd"/>
            <w:r>
              <w:rPr>
                <w:rFonts w:ascii="Tahoma" w:hAnsi="Tahoma"/>
              </w:rPr>
              <w:t>20)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D65BB" w14:textId="13A4D848" w:rsidR="00EC55EC" w:rsidRPr="00491A62" w:rsidRDefault="00EC55EC" w:rsidP="00EC55EC">
            <w:pPr>
              <w:spacing w:after="0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>50</w:t>
            </w:r>
          </w:p>
        </w:tc>
      </w:tr>
      <w:tr w:rsidR="001F113B" w:rsidRPr="00126538" w14:paraId="036FB4D3" w14:textId="77777777" w:rsidTr="00A13F38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5481A" w14:textId="77777777" w:rsidR="001F113B" w:rsidRPr="00491A62" w:rsidRDefault="001F113B" w:rsidP="001F113B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B3BC" w14:textId="0F116121" w:rsidR="001F113B" w:rsidRPr="001F113B" w:rsidRDefault="001F113B" w:rsidP="001F113B">
            <w:pPr>
              <w:spacing w:after="0"/>
              <w:rPr>
                <w:rFonts w:ascii="Tahoma" w:hAnsi="Tahoma"/>
              </w:rPr>
            </w:pPr>
            <w:r w:rsidRPr="001F113B">
              <w:rPr>
                <w:rFonts w:ascii="Tahoma" w:hAnsi="Tahoma" w:hint="cs"/>
              </w:rPr>
              <w:t>P</w:t>
            </w:r>
            <w:r w:rsidRPr="001F113B">
              <w:rPr>
                <w:rFonts w:ascii="Tahoma" w:hAnsi="Tahoma"/>
              </w:rPr>
              <w:t>rice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B062B" w14:textId="087243D3" w:rsidR="001F113B" w:rsidRPr="00491A62" w:rsidRDefault="00EC55EC" w:rsidP="001F113B">
            <w:pPr>
              <w:spacing w:after="0"/>
              <w:rPr>
                <w:rFonts w:ascii="Tahoma" w:hAnsi="Tahoma"/>
                <w:rtl/>
              </w:rPr>
            </w:pPr>
            <w:r>
              <w:rPr>
                <w:rFonts w:ascii="Tahoma" w:hAnsi="Tahoma"/>
              </w:rPr>
              <w:t>Money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8C6B" w14:textId="338E44E9" w:rsidR="001F113B" w:rsidRPr="00491A62" w:rsidRDefault="001F113B" w:rsidP="001F113B">
            <w:pPr>
              <w:spacing w:after="0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>4</w:t>
            </w:r>
          </w:p>
        </w:tc>
      </w:tr>
      <w:tr w:rsidR="001963D9" w:rsidRPr="00126538" w14:paraId="7EE1E280" w14:textId="77777777" w:rsidTr="00A13F38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FF0F4D" w14:textId="77777777" w:rsidR="001963D9" w:rsidRPr="00491A62" w:rsidRDefault="001963D9" w:rsidP="00C67D75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4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AE9B1" w14:textId="77777777" w:rsidR="001963D9" w:rsidRPr="00491A62" w:rsidRDefault="001963D9" w:rsidP="00C67D75">
            <w:pPr>
              <w:spacing w:after="0"/>
              <w:rPr>
                <w:rFonts w:ascii="Tahoma" w:hAnsi="Tahoma"/>
              </w:rPr>
            </w:pPr>
            <w:r w:rsidRPr="00491A62">
              <w:rPr>
                <w:rFonts w:ascii="Tahoma" w:hAnsi="Tahoma"/>
                <w:b/>
                <w:bCs/>
              </w:rPr>
              <w:t>Total Record Size (Bytes)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41AB8" w14:textId="552CF62F" w:rsidR="001963D9" w:rsidRPr="00491A62" w:rsidRDefault="00DA0A4E" w:rsidP="00C67D75">
            <w:pPr>
              <w:spacing w:after="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 w:hint="cs"/>
                <w:b/>
                <w:bCs/>
                <w:rtl/>
              </w:rPr>
              <w:t>74</w:t>
            </w:r>
          </w:p>
        </w:tc>
      </w:tr>
      <w:tr w:rsidR="007005E2" w:rsidRPr="00126538" w14:paraId="6D9D4572" w14:textId="77777777" w:rsidTr="00A13F38">
        <w:tc>
          <w:tcPr>
            <w:tcW w:w="1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BB4AA7" w14:textId="05F1B3DD" w:rsidR="007005E2" w:rsidRPr="00491A62" w:rsidRDefault="007005E2" w:rsidP="007005E2">
            <w:pPr>
              <w:spacing w:after="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 w:hint="cs"/>
                <w:b/>
                <w:bCs/>
              </w:rPr>
              <w:t>CONTAINS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BAFC6" w14:textId="5DC65EB4" w:rsidR="007005E2" w:rsidRPr="002B30B3" w:rsidRDefault="007005E2" w:rsidP="007005E2">
            <w:pPr>
              <w:spacing w:after="0"/>
              <w:rPr>
                <w:rFonts w:ascii="Tahoma" w:hAnsi="Tahoma"/>
                <w:u w:val="single"/>
              </w:rPr>
            </w:pPr>
            <w:r>
              <w:rPr>
                <w:rFonts w:ascii="Tahoma" w:hAnsi="Tahoma"/>
                <w:u w:val="single"/>
              </w:rPr>
              <w:t>Order ID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3273B" w14:textId="211C13ED" w:rsidR="007005E2" w:rsidRPr="00491A62" w:rsidRDefault="00215BD9" w:rsidP="007005E2">
            <w:pPr>
              <w:spacing w:after="0"/>
              <w:rPr>
                <w:rFonts w:ascii="Tahoma" w:hAnsi="Tahoma"/>
                <w:rtl/>
              </w:rPr>
            </w:pPr>
            <w:proofErr w:type="gramStart"/>
            <w:r w:rsidRPr="00491A62">
              <w:rPr>
                <w:rFonts w:ascii="Tahoma" w:hAnsi="Tahoma"/>
              </w:rPr>
              <w:t>Varchar(</w:t>
            </w:r>
            <w:proofErr w:type="gramEnd"/>
            <w:r w:rsidRPr="00491A62">
              <w:rPr>
                <w:rFonts w:ascii="Tahoma" w:hAnsi="Tahoma"/>
              </w:rPr>
              <w:t>20)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4D647" w14:textId="7A11220F" w:rsidR="007005E2" w:rsidRPr="00491A62" w:rsidRDefault="00215BD9" w:rsidP="007005E2">
            <w:pPr>
              <w:spacing w:after="0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>20</w:t>
            </w:r>
          </w:p>
        </w:tc>
      </w:tr>
      <w:tr w:rsidR="00EC55EC" w:rsidRPr="00126538" w14:paraId="16B55DAB" w14:textId="77777777" w:rsidTr="00A13F38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E16BB" w14:textId="77777777" w:rsidR="00EC55EC" w:rsidRPr="00491A62" w:rsidRDefault="00EC55EC" w:rsidP="00EC55EC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AE891" w14:textId="34EB8E50" w:rsidR="00EC55EC" w:rsidRPr="007005E2" w:rsidRDefault="00EC55EC" w:rsidP="00EC55EC">
            <w:pPr>
              <w:spacing w:after="0"/>
              <w:rPr>
                <w:rFonts w:ascii="Tahoma" w:hAnsi="Tahoma"/>
                <w:u w:val="single"/>
              </w:rPr>
            </w:pPr>
            <w:r w:rsidRPr="007005E2">
              <w:rPr>
                <w:rFonts w:ascii="Tahoma" w:hAnsi="Tahoma" w:hint="cs"/>
                <w:u w:val="single"/>
              </w:rPr>
              <w:t>P</w:t>
            </w:r>
            <w:r w:rsidRPr="007005E2">
              <w:rPr>
                <w:rFonts w:ascii="Tahoma" w:hAnsi="Tahoma"/>
                <w:u w:val="single"/>
              </w:rPr>
              <w:t>roduct ID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8B3FB" w14:textId="11B9619F" w:rsidR="00EC55EC" w:rsidRPr="00491A62" w:rsidRDefault="00EC55EC" w:rsidP="00EC55EC">
            <w:pPr>
              <w:spacing w:after="0"/>
              <w:rPr>
                <w:rFonts w:ascii="Tahoma" w:hAnsi="Tahoma"/>
              </w:rPr>
            </w:pPr>
            <w:proofErr w:type="gramStart"/>
            <w:r w:rsidRPr="00491A62">
              <w:rPr>
                <w:rFonts w:ascii="Tahoma" w:hAnsi="Tahoma"/>
              </w:rPr>
              <w:t>Varchar(</w:t>
            </w:r>
            <w:proofErr w:type="gramEnd"/>
            <w:r>
              <w:rPr>
                <w:rFonts w:ascii="Tahoma" w:hAnsi="Tahoma"/>
              </w:rPr>
              <w:t>20)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6B97" w14:textId="2410EB9E" w:rsidR="00EC55EC" w:rsidRPr="00491A62" w:rsidRDefault="00DA0A4E" w:rsidP="00EC55EC">
            <w:pPr>
              <w:spacing w:after="0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>20</w:t>
            </w:r>
          </w:p>
        </w:tc>
      </w:tr>
      <w:tr w:rsidR="00EC55EC" w:rsidRPr="00126538" w14:paraId="374690D6" w14:textId="77777777" w:rsidTr="00A13F38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72C7B" w14:textId="77777777" w:rsidR="00EC55EC" w:rsidRPr="00491A62" w:rsidRDefault="00EC55EC" w:rsidP="00EC55EC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24FD6" w14:textId="42594601" w:rsidR="00EC55EC" w:rsidRPr="0099333E" w:rsidRDefault="00EC55EC" w:rsidP="00EC55EC">
            <w:pPr>
              <w:spacing w:after="0"/>
              <w:rPr>
                <w:rFonts w:ascii="Tahoma" w:hAnsi="Tahoma"/>
              </w:rPr>
            </w:pPr>
            <w:r w:rsidRPr="0099333E">
              <w:rPr>
                <w:rFonts w:ascii="Tahoma" w:hAnsi="Tahoma"/>
              </w:rPr>
              <w:t>Quantity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A6D2" w14:textId="7A46CC1F" w:rsidR="00EC55EC" w:rsidRPr="00491A62" w:rsidRDefault="00EC55EC" w:rsidP="00EC55EC">
            <w:pPr>
              <w:spacing w:after="0"/>
              <w:rPr>
                <w:rFonts w:ascii="Tahoma" w:hAnsi="Tahoma"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5BD93" w14:textId="0911AEA9" w:rsidR="00EC55EC" w:rsidRPr="00491A62" w:rsidRDefault="00EC55EC" w:rsidP="00EC55EC">
            <w:pPr>
              <w:spacing w:after="0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>4</w:t>
            </w:r>
          </w:p>
        </w:tc>
      </w:tr>
      <w:tr w:rsidR="00EC55EC" w:rsidRPr="00126538" w14:paraId="46F82F20" w14:textId="77777777" w:rsidTr="00A13F38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7600B" w14:textId="77777777" w:rsidR="00EC55EC" w:rsidRPr="00491A62" w:rsidRDefault="00EC55EC" w:rsidP="00EC55EC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4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C7915" w14:textId="77777777" w:rsidR="00EC55EC" w:rsidRPr="00491A62" w:rsidRDefault="00EC55EC" w:rsidP="00EC55EC">
            <w:pPr>
              <w:spacing w:after="0"/>
              <w:rPr>
                <w:rFonts w:ascii="Tahoma" w:hAnsi="Tahoma"/>
              </w:rPr>
            </w:pPr>
            <w:r w:rsidRPr="00491A62">
              <w:rPr>
                <w:rFonts w:ascii="Tahoma" w:hAnsi="Tahoma"/>
                <w:b/>
                <w:bCs/>
              </w:rPr>
              <w:t>Total Record Size (Bytes)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E1AD5" w14:textId="6BFC471E" w:rsidR="00EC55EC" w:rsidRPr="00491A62" w:rsidRDefault="00DA0A4E" w:rsidP="00EC55EC">
            <w:pPr>
              <w:spacing w:after="0"/>
              <w:rPr>
                <w:rFonts w:ascii="Tahoma" w:hAnsi="Tahoma"/>
                <w:b/>
                <w:bCs/>
                <w:rtl/>
              </w:rPr>
            </w:pPr>
            <w:r>
              <w:rPr>
                <w:rFonts w:ascii="Tahoma" w:hAnsi="Tahoma" w:hint="cs"/>
                <w:b/>
                <w:bCs/>
                <w:rtl/>
              </w:rPr>
              <w:t>44</w:t>
            </w:r>
          </w:p>
        </w:tc>
      </w:tr>
    </w:tbl>
    <w:p w14:paraId="7D668C69" w14:textId="77777777" w:rsidR="007C42D7" w:rsidRDefault="007C42D7" w:rsidP="001963D9">
      <w:pPr>
        <w:rPr>
          <w:rtl/>
        </w:rPr>
      </w:pPr>
    </w:p>
    <w:tbl>
      <w:tblPr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A0" w:firstRow="1" w:lastRow="0" w:firstColumn="1" w:lastColumn="0" w:noHBand="1" w:noVBand="1"/>
      </w:tblPr>
      <w:tblGrid>
        <w:gridCol w:w="1897"/>
        <w:gridCol w:w="2050"/>
        <w:gridCol w:w="2803"/>
        <w:gridCol w:w="1693"/>
      </w:tblGrid>
      <w:tr w:rsidR="00533228" w:rsidRPr="00126538" w14:paraId="0AD33684" w14:textId="77777777" w:rsidTr="008A0D1E">
        <w:tc>
          <w:tcPr>
            <w:tcW w:w="1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788AA" w14:textId="3FB657CE" w:rsidR="00533228" w:rsidRPr="00491A62" w:rsidRDefault="00533228" w:rsidP="008A0D1E">
            <w:pPr>
              <w:spacing w:after="0"/>
              <w:rPr>
                <w:rFonts w:ascii="Tahoma" w:hAnsi="Tahoma"/>
                <w:b/>
                <w:bCs/>
                <w:rtl/>
              </w:rPr>
            </w:pPr>
            <w:r>
              <w:rPr>
                <w:rFonts w:ascii="Tahoma" w:hAnsi="Tahoma" w:hint="cs"/>
                <w:b/>
                <w:bCs/>
              </w:rPr>
              <w:t>S</w:t>
            </w:r>
            <w:r>
              <w:rPr>
                <w:rFonts w:ascii="Tahoma" w:hAnsi="Tahoma"/>
                <w:b/>
                <w:bCs/>
              </w:rPr>
              <w:t>UBMITS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2BEE4" w14:textId="77777777" w:rsidR="00533228" w:rsidRPr="002B30B3" w:rsidRDefault="00533228" w:rsidP="008A0D1E">
            <w:pPr>
              <w:spacing w:after="0"/>
              <w:rPr>
                <w:rFonts w:ascii="Tahoma" w:hAnsi="Tahoma"/>
                <w:u w:val="single"/>
                <w:rtl/>
              </w:rPr>
            </w:pPr>
            <w:r w:rsidRPr="002B30B3">
              <w:rPr>
                <w:rFonts w:ascii="Tahoma" w:hAnsi="Tahoma"/>
                <w:u w:val="single"/>
              </w:rPr>
              <w:t>Email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22891" w14:textId="02E2F429" w:rsidR="00533228" w:rsidRPr="00491A62" w:rsidRDefault="00533228" w:rsidP="008A0D1E">
            <w:pPr>
              <w:spacing w:after="0"/>
              <w:rPr>
                <w:rFonts w:ascii="Tahoma" w:hAnsi="Tahoma"/>
                <w:rtl/>
              </w:rPr>
            </w:pPr>
            <w:proofErr w:type="gramStart"/>
            <w:r w:rsidRPr="00491A62">
              <w:rPr>
                <w:rFonts w:ascii="Tahoma" w:hAnsi="Tahoma"/>
              </w:rPr>
              <w:t>Varchar(</w:t>
            </w:r>
            <w:proofErr w:type="gramEnd"/>
            <w:r w:rsidR="00EC55EC">
              <w:rPr>
                <w:rFonts w:ascii="Tahoma" w:hAnsi="Tahoma"/>
              </w:rPr>
              <w:t>10</w:t>
            </w:r>
            <w:r w:rsidRPr="00491A62">
              <w:rPr>
                <w:rFonts w:ascii="Tahoma" w:hAnsi="Tahoma"/>
              </w:rPr>
              <w:t>0)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0031" w14:textId="77777777" w:rsidR="00533228" w:rsidRPr="00491A62" w:rsidRDefault="00533228" w:rsidP="008A0D1E">
            <w:pPr>
              <w:spacing w:after="0"/>
              <w:rPr>
                <w:rFonts w:ascii="Tahoma" w:hAnsi="Tahoma"/>
                <w:rtl/>
              </w:rPr>
            </w:pPr>
            <w:r w:rsidRPr="00491A62">
              <w:rPr>
                <w:rFonts w:ascii="Tahoma" w:hAnsi="Tahoma"/>
              </w:rPr>
              <w:t>50</w:t>
            </w:r>
          </w:p>
        </w:tc>
      </w:tr>
      <w:tr w:rsidR="00533228" w:rsidRPr="00126538" w14:paraId="3EC736B3" w14:textId="77777777" w:rsidTr="008A0D1E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F09D8" w14:textId="77777777" w:rsidR="00533228" w:rsidRPr="00491A62" w:rsidRDefault="00533228" w:rsidP="008A0D1E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97D87" w14:textId="5A1CFDCF" w:rsidR="00533228" w:rsidRPr="00491A62" w:rsidRDefault="00533228" w:rsidP="008A0D1E">
            <w:pPr>
              <w:spacing w:after="0"/>
              <w:rPr>
                <w:rFonts w:ascii="Tahoma" w:hAnsi="Tahoma"/>
                <w:rtl/>
              </w:rPr>
            </w:pPr>
            <w:r>
              <w:rPr>
                <w:rFonts w:ascii="Tahoma" w:hAnsi="Tahoma"/>
              </w:rPr>
              <w:t>Credit Num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1B0FB" w14:textId="2E0BEF23" w:rsidR="00533228" w:rsidRPr="00491A62" w:rsidRDefault="00EC55EC" w:rsidP="008A0D1E">
            <w:pPr>
              <w:spacing w:after="0"/>
              <w:rPr>
                <w:rFonts w:ascii="Tahoma" w:hAnsi="Tahoma"/>
                <w:rtl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F80A7" w14:textId="5FBA54F3" w:rsidR="00533228" w:rsidRPr="00491A62" w:rsidRDefault="00DA0A4E" w:rsidP="008A0D1E">
            <w:pPr>
              <w:spacing w:after="0"/>
              <w:rPr>
                <w:rFonts w:ascii="Tahoma" w:hAnsi="Tahoma"/>
                <w:rtl/>
              </w:rPr>
            </w:pPr>
            <w:r>
              <w:rPr>
                <w:rFonts w:ascii="Tahoma" w:hAnsi="Tahoma"/>
              </w:rPr>
              <w:t>4</w:t>
            </w:r>
          </w:p>
        </w:tc>
      </w:tr>
      <w:tr w:rsidR="00533228" w:rsidRPr="00126538" w14:paraId="71DB57C6" w14:textId="77777777" w:rsidTr="008A0D1E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3E04E" w14:textId="77777777" w:rsidR="00533228" w:rsidRPr="00491A62" w:rsidRDefault="00533228" w:rsidP="008A0D1E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4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0C216" w14:textId="77777777" w:rsidR="00533228" w:rsidRPr="00491A62" w:rsidRDefault="00533228" w:rsidP="008A0D1E">
            <w:pPr>
              <w:spacing w:after="0"/>
              <w:rPr>
                <w:rFonts w:ascii="Tahoma" w:hAnsi="Tahoma"/>
                <w:b/>
                <w:bCs/>
                <w:rtl/>
              </w:rPr>
            </w:pPr>
            <w:r w:rsidRPr="00491A62">
              <w:rPr>
                <w:rFonts w:ascii="Tahoma" w:hAnsi="Tahoma"/>
                <w:b/>
                <w:bCs/>
              </w:rPr>
              <w:t xml:space="preserve"> Total Record Size (Bytes)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2B735" w14:textId="6896A91C" w:rsidR="00533228" w:rsidRPr="00491A62" w:rsidRDefault="00DA0A4E" w:rsidP="008A0D1E">
            <w:pPr>
              <w:spacing w:after="0"/>
              <w:rPr>
                <w:rFonts w:ascii="Tahoma" w:hAnsi="Tahoma"/>
                <w:b/>
                <w:bCs/>
                <w:rtl/>
              </w:rPr>
            </w:pPr>
            <w:r>
              <w:rPr>
                <w:rFonts w:ascii="Tahoma" w:hAnsi="Tahoma" w:hint="cs"/>
                <w:b/>
                <w:bCs/>
                <w:rtl/>
              </w:rPr>
              <w:t>54</w:t>
            </w:r>
          </w:p>
        </w:tc>
      </w:tr>
      <w:tr w:rsidR="00EC55EC" w:rsidRPr="00126538" w14:paraId="51584EB7" w14:textId="77777777" w:rsidTr="008A0D1E">
        <w:tc>
          <w:tcPr>
            <w:tcW w:w="1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339F3" w14:textId="6ACC183E" w:rsidR="00EC55EC" w:rsidRPr="00491A62" w:rsidRDefault="00EC55EC" w:rsidP="00EC55EC">
            <w:pPr>
              <w:spacing w:after="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 w:hint="cs"/>
                <w:b/>
                <w:bCs/>
              </w:rPr>
              <w:t>RCOMMENDED A</w:t>
            </w:r>
            <w:r>
              <w:rPr>
                <w:rFonts w:ascii="Tahoma" w:hAnsi="Tahoma"/>
                <w:b/>
                <w:bCs/>
              </w:rPr>
              <w:t>CCESSORIES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2CBDD" w14:textId="1DFF0710" w:rsidR="00EC55EC" w:rsidRPr="002B30B3" w:rsidRDefault="00EC55EC" w:rsidP="00EC55EC">
            <w:pPr>
              <w:spacing w:after="0"/>
              <w:rPr>
                <w:rFonts w:ascii="Tahoma" w:hAnsi="Tahoma"/>
                <w:u w:val="single"/>
              </w:rPr>
            </w:pPr>
            <w:r>
              <w:rPr>
                <w:rFonts w:ascii="Tahoma" w:hAnsi="Tahoma"/>
                <w:u w:val="single"/>
              </w:rPr>
              <w:t>Product ID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393AF" w14:textId="1D6A2CD5" w:rsidR="00EC55EC" w:rsidRPr="00491A62" w:rsidRDefault="00EC55EC" w:rsidP="00EC55EC">
            <w:pPr>
              <w:spacing w:after="0"/>
              <w:rPr>
                <w:rFonts w:ascii="Tahoma" w:hAnsi="Tahoma"/>
                <w:rtl/>
              </w:rPr>
            </w:pPr>
            <w:proofErr w:type="gramStart"/>
            <w:r w:rsidRPr="00491A62">
              <w:rPr>
                <w:rFonts w:ascii="Tahoma" w:hAnsi="Tahoma"/>
              </w:rPr>
              <w:t>Varchar(</w:t>
            </w:r>
            <w:proofErr w:type="gramEnd"/>
            <w:r>
              <w:rPr>
                <w:rFonts w:ascii="Tahoma" w:hAnsi="Tahoma"/>
              </w:rPr>
              <w:t>20)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57577" w14:textId="4C3D5385" w:rsidR="00EC55EC" w:rsidRPr="00491A62" w:rsidRDefault="00DA0A4E" w:rsidP="00EC55EC">
            <w:pPr>
              <w:spacing w:after="0"/>
              <w:rPr>
                <w:rFonts w:ascii="Tahoma" w:hAnsi="Tahoma"/>
              </w:rPr>
            </w:pPr>
            <w:r>
              <w:rPr>
                <w:rFonts w:ascii="Tahoma" w:hAnsi="Tahoma"/>
              </w:rPr>
              <w:t>20</w:t>
            </w:r>
          </w:p>
        </w:tc>
      </w:tr>
      <w:tr w:rsidR="00161AD5" w:rsidRPr="00126538" w14:paraId="58EA9267" w14:textId="77777777" w:rsidTr="008A0D1E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D09F51" w14:textId="77777777" w:rsidR="00161AD5" w:rsidRPr="00491A62" w:rsidRDefault="00161AD5" w:rsidP="00161AD5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CC24A" w14:textId="2E42E3B4" w:rsidR="00161AD5" w:rsidRPr="00161AD5" w:rsidRDefault="00161AD5" w:rsidP="00161AD5">
            <w:pPr>
              <w:spacing w:after="0"/>
              <w:rPr>
                <w:rFonts w:ascii="Tahoma" w:hAnsi="Tahoma"/>
                <w:sz w:val="20"/>
                <w:szCs w:val="20"/>
              </w:rPr>
            </w:pPr>
            <w:r w:rsidRPr="00161AD5">
              <w:rPr>
                <w:rFonts w:ascii="Tahoma" w:hAnsi="Tahoma" w:hint="cs"/>
                <w:sz w:val="20"/>
                <w:szCs w:val="20"/>
              </w:rPr>
              <w:t>RCOMMENDED A</w:t>
            </w:r>
            <w:r w:rsidRPr="00161AD5">
              <w:rPr>
                <w:rFonts w:ascii="Tahoma" w:hAnsi="Tahoma"/>
                <w:sz w:val="20"/>
                <w:szCs w:val="20"/>
              </w:rPr>
              <w:t>CCESSORIES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65EE3" w14:textId="09BC0980" w:rsidR="00161AD5" w:rsidRPr="00491A62" w:rsidRDefault="00161AD5" w:rsidP="00161AD5">
            <w:pPr>
              <w:spacing w:after="0"/>
              <w:rPr>
                <w:rFonts w:ascii="Tahoma" w:hAnsi="Tahoma"/>
                <w:rtl/>
              </w:rPr>
            </w:pPr>
            <w:proofErr w:type="gramStart"/>
            <w:r w:rsidRPr="00491A62">
              <w:rPr>
                <w:rFonts w:ascii="Tahoma" w:hAnsi="Tahoma"/>
              </w:rPr>
              <w:t>Varchar(</w:t>
            </w:r>
            <w:proofErr w:type="gramEnd"/>
            <w:r w:rsidRPr="00491A62">
              <w:rPr>
                <w:rFonts w:ascii="Tahoma" w:hAnsi="Tahoma"/>
              </w:rPr>
              <w:t>50)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2E150" w14:textId="5DD7291D" w:rsidR="00161AD5" w:rsidRPr="00491A62" w:rsidRDefault="00161AD5" w:rsidP="00161AD5">
            <w:pPr>
              <w:spacing w:after="0"/>
              <w:rPr>
                <w:rFonts w:ascii="Tahoma" w:hAnsi="Tahoma"/>
              </w:rPr>
            </w:pPr>
            <w:r w:rsidRPr="00491A62">
              <w:rPr>
                <w:rFonts w:ascii="Tahoma" w:hAnsi="Tahoma"/>
              </w:rPr>
              <w:t>50</w:t>
            </w:r>
          </w:p>
        </w:tc>
      </w:tr>
      <w:tr w:rsidR="00533228" w:rsidRPr="00126538" w14:paraId="38C124DA" w14:textId="77777777" w:rsidTr="008A0D1E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4B26B7" w14:textId="77777777" w:rsidR="00533228" w:rsidRPr="00491A62" w:rsidRDefault="00533228" w:rsidP="008A0D1E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4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915F8" w14:textId="77777777" w:rsidR="00533228" w:rsidRPr="00491A62" w:rsidRDefault="00533228" w:rsidP="008A0D1E">
            <w:pPr>
              <w:spacing w:after="0"/>
              <w:rPr>
                <w:rFonts w:ascii="Tahoma" w:hAnsi="Tahoma"/>
                <w:b/>
                <w:bCs/>
              </w:rPr>
            </w:pPr>
            <w:r w:rsidRPr="00491A62">
              <w:rPr>
                <w:rFonts w:ascii="Tahoma" w:hAnsi="Tahoma"/>
                <w:b/>
                <w:bCs/>
              </w:rPr>
              <w:t>Total Record Size (Bytes)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C9C9E" w14:textId="760DD0A4" w:rsidR="00533228" w:rsidRPr="00491A62" w:rsidRDefault="00DA0A4E" w:rsidP="008A0D1E">
            <w:pPr>
              <w:spacing w:after="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70</w:t>
            </w:r>
          </w:p>
        </w:tc>
      </w:tr>
      <w:tr w:rsidR="00EC55EC" w:rsidRPr="00126538" w14:paraId="4D9D0271" w14:textId="77777777" w:rsidTr="008A0D1E">
        <w:trPr>
          <w:trHeight w:val="98"/>
        </w:trPr>
        <w:tc>
          <w:tcPr>
            <w:tcW w:w="1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F95A9" w14:textId="578DD8A5" w:rsidR="00EC55EC" w:rsidRPr="00491A62" w:rsidRDefault="00EC55EC" w:rsidP="00EC55EC">
            <w:pPr>
              <w:spacing w:after="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FINDS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D65C3" w14:textId="600FF4B6" w:rsidR="00EC55EC" w:rsidRPr="002B30B3" w:rsidRDefault="00EC55EC" w:rsidP="00EC55EC">
            <w:pPr>
              <w:spacing w:after="0"/>
              <w:rPr>
                <w:rFonts w:ascii="Tahoma" w:hAnsi="Tahoma"/>
                <w:u w:val="single"/>
              </w:rPr>
            </w:pPr>
            <w:r w:rsidRPr="007005E2">
              <w:rPr>
                <w:rFonts w:ascii="Tahoma" w:hAnsi="Tahoma" w:hint="cs"/>
                <w:u w:val="single"/>
              </w:rPr>
              <w:t>P</w:t>
            </w:r>
            <w:r w:rsidRPr="007005E2">
              <w:rPr>
                <w:rFonts w:ascii="Tahoma" w:hAnsi="Tahoma"/>
                <w:u w:val="single"/>
              </w:rPr>
              <w:t>roduct ID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5BCDD" w14:textId="6B44859A" w:rsidR="00EC55EC" w:rsidRPr="00491A62" w:rsidRDefault="00EC55EC" w:rsidP="00EC55EC">
            <w:pPr>
              <w:spacing w:after="0"/>
              <w:rPr>
                <w:rFonts w:ascii="Tahoma" w:hAnsi="Tahoma"/>
              </w:rPr>
            </w:pPr>
            <w:proofErr w:type="gramStart"/>
            <w:r w:rsidRPr="00491A62">
              <w:rPr>
                <w:rFonts w:ascii="Tahoma" w:hAnsi="Tahoma"/>
              </w:rPr>
              <w:t>Varchar(</w:t>
            </w:r>
            <w:proofErr w:type="gramEnd"/>
            <w:r>
              <w:rPr>
                <w:rFonts w:ascii="Tahoma" w:hAnsi="Tahoma"/>
              </w:rPr>
              <w:t>20)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B27A6" w14:textId="71A14C4E" w:rsidR="00EC55EC" w:rsidRPr="00491A62" w:rsidRDefault="00215BD9" w:rsidP="00EC55EC">
            <w:pPr>
              <w:spacing w:after="0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>20</w:t>
            </w:r>
          </w:p>
        </w:tc>
      </w:tr>
      <w:tr w:rsidR="004B1CC0" w:rsidRPr="00126538" w14:paraId="7915EF4F" w14:textId="77777777" w:rsidTr="008A0D1E">
        <w:trPr>
          <w:trHeight w:val="98"/>
        </w:trPr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897C" w14:textId="77777777" w:rsidR="004B1CC0" w:rsidRPr="00491A62" w:rsidRDefault="004B1CC0" w:rsidP="004B1CC0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E2B1F" w14:textId="26C05511" w:rsidR="004B1CC0" w:rsidRPr="002B30B3" w:rsidRDefault="004B1CC0" w:rsidP="004B1CC0">
            <w:pPr>
              <w:spacing w:after="0"/>
              <w:rPr>
                <w:rFonts w:ascii="Tahoma" w:hAnsi="Tahoma"/>
                <w:u w:val="single"/>
              </w:rPr>
            </w:pPr>
            <w:r w:rsidRPr="002B30B3">
              <w:rPr>
                <w:rFonts w:ascii="Tahoma" w:hAnsi="Tahoma"/>
                <w:u w:val="single"/>
              </w:rPr>
              <w:t>IP- Address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90C45" w14:textId="0EF7BCDA" w:rsidR="004B1CC0" w:rsidRPr="00491A62" w:rsidRDefault="004B1CC0" w:rsidP="004B1CC0">
            <w:pPr>
              <w:spacing w:after="0"/>
              <w:rPr>
                <w:rFonts w:ascii="Tahoma" w:hAnsi="Tahoma"/>
              </w:rPr>
            </w:pPr>
            <w:proofErr w:type="gramStart"/>
            <w:r w:rsidRPr="00491A62">
              <w:rPr>
                <w:rFonts w:ascii="Tahoma" w:hAnsi="Tahoma"/>
              </w:rPr>
              <w:t>Varchar(</w:t>
            </w:r>
            <w:proofErr w:type="gramEnd"/>
            <w:r w:rsidRPr="00491A62">
              <w:rPr>
                <w:rFonts w:ascii="Tahoma" w:hAnsi="Tahoma"/>
              </w:rPr>
              <w:t>20)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7BE5" w14:textId="24317423" w:rsidR="004B1CC0" w:rsidRPr="00491A62" w:rsidRDefault="004B1CC0" w:rsidP="004B1CC0">
            <w:pPr>
              <w:spacing w:after="0"/>
              <w:rPr>
                <w:rFonts w:ascii="Tahoma" w:hAnsi="Tahoma"/>
              </w:rPr>
            </w:pPr>
            <w:r w:rsidRPr="00491A62">
              <w:rPr>
                <w:rFonts w:ascii="Tahoma" w:hAnsi="Tahoma"/>
              </w:rPr>
              <w:t>20</w:t>
            </w:r>
          </w:p>
        </w:tc>
      </w:tr>
      <w:tr w:rsidR="004B1CC0" w:rsidRPr="00126538" w14:paraId="142F8840" w14:textId="77777777" w:rsidTr="008A0D1E">
        <w:trPr>
          <w:trHeight w:val="98"/>
        </w:trPr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91D9" w14:textId="77777777" w:rsidR="004B1CC0" w:rsidRPr="00491A62" w:rsidRDefault="004B1CC0" w:rsidP="004B1CC0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A1E41" w14:textId="16530C93" w:rsidR="004B1CC0" w:rsidRPr="00491A62" w:rsidRDefault="004B1CC0" w:rsidP="004B1CC0">
            <w:pPr>
              <w:spacing w:after="0"/>
              <w:rPr>
                <w:rFonts w:ascii="Tahoma" w:hAnsi="Tahoma"/>
                <w:u w:val="single"/>
              </w:rPr>
            </w:pPr>
            <w:r w:rsidRPr="002B30B3">
              <w:rPr>
                <w:rFonts w:ascii="Tahoma" w:hAnsi="Tahoma"/>
                <w:u w:val="single"/>
              </w:rPr>
              <w:t>Search DT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77716" w14:textId="6D2D1CBB" w:rsidR="004B1CC0" w:rsidRPr="00491A62" w:rsidRDefault="004B1CC0" w:rsidP="004B1CC0">
            <w:pPr>
              <w:spacing w:after="0"/>
              <w:rPr>
                <w:rFonts w:ascii="Tahoma" w:hAnsi="Tahoma"/>
              </w:rPr>
            </w:pPr>
            <w:r w:rsidRPr="00491A62">
              <w:rPr>
                <w:rFonts w:ascii="Tahoma" w:hAnsi="Tahoma"/>
              </w:rPr>
              <w:t>Date Time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047CF" w14:textId="774DD8FB" w:rsidR="004B1CC0" w:rsidRPr="00491A62" w:rsidRDefault="004B1CC0" w:rsidP="004B1CC0">
            <w:pPr>
              <w:spacing w:after="0"/>
              <w:rPr>
                <w:rFonts w:ascii="Tahoma" w:hAnsi="Tahoma"/>
              </w:rPr>
            </w:pPr>
            <w:r w:rsidRPr="00491A62">
              <w:rPr>
                <w:rFonts w:ascii="Tahoma" w:hAnsi="Tahoma"/>
              </w:rPr>
              <w:t>8</w:t>
            </w:r>
          </w:p>
        </w:tc>
      </w:tr>
      <w:tr w:rsidR="00533228" w:rsidRPr="00126538" w14:paraId="15329D8F" w14:textId="77777777" w:rsidTr="008A0D1E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702977" w14:textId="77777777" w:rsidR="00533228" w:rsidRPr="00491A62" w:rsidRDefault="00533228" w:rsidP="008A0D1E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4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3B497" w14:textId="77777777" w:rsidR="00533228" w:rsidRPr="00491A62" w:rsidRDefault="00533228" w:rsidP="008A0D1E">
            <w:pPr>
              <w:spacing w:after="0"/>
              <w:rPr>
                <w:rFonts w:ascii="Tahoma" w:hAnsi="Tahoma"/>
                <w:b/>
                <w:bCs/>
              </w:rPr>
            </w:pPr>
            <w:r w:rsidRPr="00491A62">
              <w:rPr>
                <w:rFonts w:ascii="Tahoma" w:hAnsi="Tahoma"/>
                <w:b/>
                <w:bCs/>
              </w:rPr>
              <w:t>Total Record Size (Bytes)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3D015" w14:textId="0614980E" w:rsidR="00533228" w:rsidRPr="00491A62" w:rsidRDefault="00215BD9" w:rsidP="008A0D1E">
            <w:pPr>
              <w:spacing w:after="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48</w:t>
            </w:r>
          </w:p>
        </w:tc>
      </w:tr>
      <w:tr w:rsidR="00EC55EC" w:rsidRPr="00126538" w14:paraId="45300982" w14:textId="77777777" w:rsidTr="008A0D1E">
        <w:tc>
          <w:tcPr>
            <w:tcW w:w="1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327F4" w14:textId="59E5FAC4" w:rsidR="00EC55EC" w:rsidRPr="00491A62" w:rsidRDefault="00EC55EC" w:rsidP="00EC55EC">
            <w:pPr>
              <w:spacing w:after="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REVIEWS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08D8A" w14:textId="183D0507" w:rsidR="00EC55EC" w:rsidRPr="001F7245" w:rsidRDefault="00EC55EC" w:rsidP="00EC55EC">
            <w:pPr>
              <w:spacing w:after="0"/>
              <w:rPr>
                <w:rFonts w:ascii="Tahoma" w:hAnsi="Tahoma"/>
                <w:u w:val="single"/>
                <w:rtl/>
              </w:rPr>
            </w:pPr>
            <w:r w:rsidRPr="001F7245">
              <w:rPr>
                <w:rFonts w:ascii="Tahoma" w:hAnsi="Tahoma" w:hint="cs"/>
                <w:u w:val="single"/>
              </w:rPr>
              <w:t>P</w:t>
            </w:r>
            <w:r w:rsidRPr="001F7245">
              <w:rPr>
                <w:rFonts w:ascii="Tahoma" w:hAnsi="Tahoma"/>
                <w:u w:val="single"/>
              </w:rPr>
              <w:t>roduct ID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2AF11" w14:textId="2062DE53" w:rsidR="00EC55EC" w:rsidRPr="00491A62" w:rsidRDefault="00EC55EC" w:rsidP="00EC55EC">
            <w:pPr>
              <w:spacing w:after="0"/>
              <w:rPr>
                <w:rFonts w:ascii="Tahoma" w:hAnsi="Tahoma"/>
              </w:rPr>
            </w:pPr>
            <w:proofErr w:type="gramStart"/>
            <w:r w:rsidRPr="00491A62">
              <w:rPr>
                <w:rFonts w:ascii="Tahoma" w:hAnsi="Tahoma"/>
              </w:rPr>
              <w:t>Varchar(</w:t>
            </w:r>
            <w:proofErr w:type="gramEnd"/>
            <w:r>
              <w:rPr>
                <w:rFonts w:ascii="Tahoma" w:hAnsi="Tahoma"/>
              </w:rPr>
              <w:t>20)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E10B" w14:textId="2EC5A9C1" w:rsidR="00EC55EC" w:rsidRPr="00491A62" w:rsidRDefault="00215BD9" w:rsidP="00EC55EC">
            <w:pPr>
              <w:spacing w:after="0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20</w:t>
            </w:r>
          </w:p>
        </w:tc>
      </w:tr>
      <w:tr w:rsidR="00EC55EC" w:rsidRPr="00126538" w14:paraId="4D846836" w14:textId="77777777" w:rsidTr="008A0D1E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9A800" w14:textId="77777777" w:rsidR="00EC55EC" w:rsidRPr="00491A62" w:rsidRDefault="00EC55EC" w:rsidP="00EC55EC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F7CB" w14:textId="38AF243D" w:rsidR="00EC55EC" w:rsidRPr="00F844ED" w:rsidRDefault="00EC55EC" w:rsidP="00EC55EC">
            <w:pPr>
              <w:spacing w:after="0"/>
              <w:rPr>
                <w:rFonts w:ascii="Tahoma" w:hAnsi="Tahoma"/>
                <w:u w:val="single"/>
              </w:rPr>
            </w:pPr>
            <w:r w:rsidRPr="00F844ED">
              <w:rPr>
                <w:rFonts w:ascii="Tahoma" w:hAnsi="Tahoma" w:hint="cs"/>
                <w:u w:val="single"/>
              </w:rPr>
              <w:t>R</w:t>
            </w:r>
            <w:r w:rsidRPr="00F844ED">
              <w:rPr>
                <w:rFonts w:ascii="Tahoma" w:hAnsi="Tahoma"/>
                <w:u w:val="single"/>
              </w:rPr>
              <w:t>eview ID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500E3" w14:textId="37E5E6B1" w:rsidR="00EC55EC" w:rsidRPr="00491A62" w:rsidRDefault="00EC55EC" w:rsidP="00EC55EC">
            <w:pPr>
              <w:spacing w:after="0"/>
              <w:rPr>
                <w:rFonts w:ascii="Tahoma" w:hAnsi="Tahoma"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CBA5" w14:textId="77777777" w:rsidR="00EC55EC" w:rsidRPr="00491A62" w:rsidRDefault="00EC55EC" w:rsidP="00EC55EC">
            <w:pPr>
              <w:spacing w:after="0"/>
              <w:rPr>
                <w:rFonts w:ascii="Tahoma" w:hAnsi="Tahoma"/>
              </w:rPr>
            </w:pPr>
            <w:r>
              <w:rPr>
                <w:rFonts w:ascii="Tahoma" w:hAnsi="Tahoma"/>
              </w:rPr>
              <w:t>4</w:t>
            </w:r>
          </w:p>
        </w:tc>
      </w:tr>
      <w:tr w:rsidR="00EC55EC" w:rsidRPr="00126538" w14:paraId="2A68AB2B" w14:textId="77777777" w:rsidTr="008A0D1E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40AE1" w14:textId="77777777" w:rsidR="00EC55EC" w:rsidRPr="00491A62" w:rsidRDefault="00EC55EC" w:rsidP="00EC55EC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1528" w14:textId="2700A37C" w:rsidR="00EC55EC" w:rsidRDefault="00EC55EC" w:rsidP="00EC55EC">
            <w:pPr>
              <w:spacing w:after="0"/>
              <w:rPr>
                <w:rFonts w:ascii="Tahoma" w:hAnsi="Tahoma"/>
              </w:rPr>
            </w:pPr>
            <w:r>
              <w:rPr>
                <w:rFonts w:ascii="Tahoma" w:hAnsi="Tahoma" w:hint="cs"/>
              </w:rPr>
              <w:t>R</w:t>
            </w:r>
            <w:r>
              <w:rPr>
                <w:rFonts w:ascii="Tahoma" w:hAnsi="Tahoma"/>
              </w:rPr>
              <w:t>eview DT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27AF1" w14:textId="0770A6E0" w:rsidR="00EC55EC" w:rsidRDefault="00EC55EC" w:rsidP="00EC55EC">
            <w:pPr>
              <w:spacing w:after="0"/>
              <w:rPr>
                <w:rFonts w:ascii="Tahoma" w:hAnsi="Tahoma"/>
              </w:rPr>
            </w:pPr>
            <w:r w:rsidRPr="00491A62">
              <w:rPr>
                <w:rFonts w:ascii="Tahoma" w:hAnsi="Tahoma"/>
              </w:rPr>
              <w:t>Date Time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36078" w14:textId="07BE8E35" w:rsidR="00EC55EC" w:rsidRDefault="00EC55EC" w:rsidP="00EC55EC">
            <w:pPr>
              <w:spacing w:after="0"/>
              <w:rPr>
                <w:rFonts w:ascii="Tahoma" w:hAnsi="Tahoma"/>
              </w:rPr>
            </w:pPr>
            <w:r w:rsidRPr="00491A62">
              <w:rPr>
                <w:rFonts w:ascii="Tahoma" w:hAnsi="Tahoma"/>
              </w:rPr>
              <w:t>8</w:t>
            </w:r>
          </w:p>
        </w:tc>
      </w:tr>
      <w:tr w:rsidR="00EC55EC" w:rsidRPr="00126538" w14:paraId="43648105" w14:textId="77777777" w:rsidTr="008A0D1E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48288" w14:textId="77777777" w:rsidR="00EC55EC" w:rsidRPr="00491A62" w:rsidRDefault="00EC55EC" w:rsidP="00EC55EC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064B0" w14:textId="3429AEB2" w:rsidR="00EC55EC" w:rsidRDefault="00EC55EC" w:rsidP="00EC55EC">
            <w:pPr>
              <w:spacing w:after="0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</w:rPr>
              <w:t>T</w:t>
            </w:r>
            <w:r>
              <w:rPr>
                <w:rFonts w:ascii="Tahoma" w:hAnsi="Tahoma"/>
              </w:rPr>
              <w:t>ext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38023" w14:textId="0E598340" w:rsidR="00EC55EC" w:rsidRDefault="00EC55EC" w:rsidP="00EC55EC">
            <w:pPr>
              <w:spacing w:after="0"/>
              <w:rPr>
                <w:rFonts w:ascii="Tahoma" w:hAnsi="Tahoma"/>
              </w:rPr>
            </w:pPr>
            <w:proofErr w:type="gramStart"/>
            <w:r w:rsidRPr="00491A62">
              <w:rPr>
                <w:rFonts w:ascii="Tahoma" w:hAnsi="Tahoma"/>
              </w:rPr>
              <w:t>Varchar(</w:t>
            </w:r>
            <w:proofErr w:type="gramEnd"/>
            <w:r>
              <w:rPr>
                <w:rFonts w:ascii="Tahoma" w:hAnsi="Tahoma"/>
              </w:rPr>
              <w:t>100</w:t>
            </w:r>
            <w:r w:rsidRPr="00491A62">
              <w:rPr>
                <w:rFonts w:ascii="Tahoma" w:hAnsi="Tahoma"/>
              </w:rPr>
              <w:t>0)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B480" w14:textId="6563F970" w:rsidR="00EC55EC" w:rsidRDefault="00EC55EC" w:rsidP="00EC55EC">
            <w:pPr>
              <w:spacing w:after="0"/>
              <w:rPr>
                <w:rFonts w:ascii="Tahoma" w:hAnsi="Tahoma"/>
              </w:rPr>
            </w:pPr>
            <w:r w:rsidRPr="00491A62">
              <w:rPr>
                <w:rFonts w:ascii="Tahoma" w:hAnsi="Tahoma"/>
              </w:rPr>
              <w:t>50</w:t>
            </w:r>
          </w:p>
        </w:tc>
      </w:tr>
      <w:tr w:rsidR="00EC55EC" w:rsidRPr="00126538" w14:paraId="76FE4BA9" w14:textId="77777777" w:rsidTr="008A0D1E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8906D" w14:textId="77777777" w:rsidR="00EC55EC" w:rsidRPr="00491A62" w:rsidRDefault="00EC55EC" w:rsidP="00EC55EC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974B8" w14:textId="73D0AE39" w:rsidR="00EC55EC" w:rsidRDefault="00EC55EC" w:rsidP="00EC55EC">
            <w:pPr>
              <w:spacing w:after="0"/>
              <w:rPr>
                <w:rFonts w:ascii="Tahoma" w:hAnsi="Tahoma"/>
              </w:rPr>
            </w:pPr>
            <w:r>
              <w:rPr>
                <w:rFonts w:ascii="Tahoma" w:hAnsi="Tahoma" w:hint="cs"/>
              </w:rPr>
              <w:t>S</w:t>
            </w:r>
            <w:r>
              <w:rPr>
                <w:rFonts w:ascii="Tahoma" w:hAnsi="Tahoma"/>
              </w:rPr>
              <w:t>tars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AFDA" w14:textId="3EBC1995" w:rsidR="00EC55EC" w:rsidRDefault="00EC55EC" w:rsidP="00EC55EC">
            <w:pPr>
              <w:spacing w:after="0"/>
              <w:rPr>
                <w:rFonts w:ascii="Tahoma" w:hAnsi="Tahoma"/>
              </w:rPr>
            </w:pPr>
            <w:r>
              <w:rPr>
                <w:rFonts w:ascii="Tahoma" w:hAnsi="Tahoma" w:hint="cs"/>
              </w:rPr>
              <w:t>I</w:t>
            </w:r>
            <w:r>
              <w:rPr>
                <w:rFonts w:ascii="Tahoma" w:hAnsi="Tahoma"/>
              </w:rPr>
              <w:t>nt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A2585" w14:textId="512E3A20" w:rsidR="00EC55EC" w:rsidRDefault="00EC55EC" w:rsidP="00EC55EC">
            <w:pPr>
              <w:spacing w:after="0"/>
              <w:rPr>
                <w:rFonts w:ascii="Tahoma" w:hAnsi="Tahoma"/>
              </w:rPr>
            </w:pPr>
            <w:r>
              <w:rPr>
                <w:rFonts w:ascii="Tahoma" w:hAnsi="Tahoma"/>
              </w:rPr>
              <w:t>4</w:t>
            </w:r>
          </w:p>
        </w:tc>
      </w:tr>
      <w:tr w:rsidR="00EC55EC" w:rsidRPr="00126538" w14:paraId="5FAACAED" w14:textId="77777777" w:rsidTr="008A0D1E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71D35" w14:textId="77777777" w:rsidR="00EC55EC" w:rsidRPr="00491A62" w:rsidRDefault="00EC55EC" w:rsidP="00EC55EC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3A8B" w14:textId="05A2BA5E" w:rsidR="00EC55EC" w:rsidRDefault="00EC55EC" w:rsidP="00EC55EC">
            <w:pPr>
              <w:spacing w:after="0"/>
              <w:rPr>
                <w:rFonts w:ascii="Tahoma" w:hAnsi="Tahoma"/>
              </w:rPr>
            </w:pPr>
            <w:r w:rsidRPr="00491A62">
              <w:rPr>
                <w:rFonts w:ascii="Tahoma" w:hAnsi="Tahoma"/>
              </w:rPr>
              <w:t>Customer</w:t>
            </w:r>
            <w:r w:rsidR="00115BBA">
              <w:rPr>
                <w:rFonts w:ascii="Tahoma" w:hAnsi="Tahoma"/>
              </w:rPr>
              <w:t xml:space="preserve"> Email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ABA7E" w14:textId="7007D557" w:rsidR="00EC55EC" w:rsidRDefault="00EC55EC" w:rsidP="00EC55EC">
            <w:pPr>
              <w:spacing w:after="0"/>
              <w:rPr>
                <w:rFonts w:ascii="Tahoma" w:hAnsi="Tahoma"/>
              </w:rPr>
            </w:pPr>
            <w:proofErr w:type="gramStart"/>
            <w:r w:rsidRPr="00491A62">
              <w:rPr>
                <w:rFonts w:ascii="Tahoma" w:hAnsi="Tahoma"/>
              </w:rPr>
              <w:t>Varchar(</w:t>
            </w:r>
            <w:proofErr w:type="gramEnd"/>
            <w:r w:rsidRPr="00491A62">
              <w:rPr>
                <w:rFonts w:ascii="Tahoma" w:hAnsi="Tahoma"/>
              </w:rPr>
              <w:t>50)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13F00" w14:textId="77906C87" w:rsidR="00EC55EC" w:rsidRDefault="00EC55EC" w:rsidP="00EC55EC">
            <w:pPr>
              <w:spacing w:after="0"/>
              <w:rPr>
                <w:rFonts w:ascii="Tahoma" w:hAnsi="Tahoma"/>
              </w:rPr>
            </w:pPr>
            <w:r w:rsidRPr="00491A62">
              <w:rPr>
                <w:rFonts w:ascii="Tahoma" w:hAnsi="Tahoma"/>
              </w:rPr>
              <w:t>50</w:t>
            </w:r>
          </w:p>
        </w:tc>
      </w:tr>
      <w:tr w:rsidR="00EC55EC" w:rsidRPr="00126538" w14:paraId="0B5DD763" w14:textId="77777777" w:rsidTr="008A0D1E"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9EAF57" w14:textId="77777777" w:rsidR="00EC55EC" w:rsidRPr="00491A62" w:rsidRDefault="00EC55EC" w:rsidP="00EC55EC">
            <w:pPr>
              <w:spacing w:after="0"/>
              <w:rPr>
                <w:rFonts w:ascii="Tahoma" w:hAnsi="Tahoma"/>
                <w:b/>
                <w:bCs/>
              </w:rPr>
            </w:pPr>
          </w:p>
        </w:tc>
        <w:tc>
          <w:tcPr>
            <w:tcW w:w="4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980A3" w14:textId="77777777" w:rsidR="00EC55EC" w:rsidRPr="00491A62" w:rsidRDefault="00EC55EC" w:rsidP="00EC55EC">
            <w:pPr>
              <w:spacing w:after="0"/>
              <w:rPr>
                <w:rFonts w:ascii="Tahoma" w:hAnsi="Tahoma"/>
                <w:b/>
                <w:bCs/>
              </w:rPr>
            </w:pPr>
            <w:r w:rsidRPr="00491A62">
              <w:rPr>
                <w:rFonts w:ascii="Tahoma" w:hAnsi="Tahoma"/>
                <w:b/>
                <w:bCs/>
              </w:rPr>
              <w:t>Total Record Size (Bytes)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8B394" w14:textId="5FE4711D" w:rsidR="00EC55EC" w:rsidRPr="00491A62" w:rsidRDefault="00215BD9" w:rsidP="00EC55EC">
            <w:pPr>
              <w:spacing w:after="0"/>
              <w:rPr>
                <w:rFonts w:ascii="Tahoma" w:hAnsi="Tahoma"/>
                <w:b/>
                <w:bCs/>
                <w:rtl/>
              </w:rPr>
            </w:pPr>
            <w:r>
              <w:rPr>
                <w:rFonts w:ascii="Tahoma" w:hAnsi="Tahoma" w:hint="cs"/>
                <w:b/>
                <w:bCs/>
                <w:rtl/>
              </w:rPr>
              <w:t>136</w:t>
            </w:r>
          </w:p>
        </w:tc>
      </w:tr>
    </w:tbl>
    <w:p w14:paraId="4C5B6DF5" w14:textId="77777777" w:rsidR="001963D9" w:rsidRPr="00E546C7" w:rsidRDefault="001963D9" w:rsidP="001963D9">
      <w:pPr>
        <w:pStyle w:val="Heading2"/>
        <w:spacing w:before="0" w:after="120"/>
        <w:rPr>
          <w:rFonts w:ascii="Tahoma" w:hAnsi="Tahoma" w:cs="Tahoma"/>
          <w:rtl/>
        </w:rPr>
      </w:pPr>
      <w:r w:rsidRPr="00E546C7">
        <w:rPr>
          <w:rFonts w:ascii="Tahoma" w:hAnsi="Tahoma" w:cs="Tahoma"/>
          <w:rtl/>
        </w:rPr>
        <w:lastRenderedPageBreak/>
        <w:t xml:space="preserve">מטלה 3 (30%) - עיצוב פיסי (בסיס נתונים פעיל על שרת </w:t>
      </w:r>
      <w:r w:rsidRPr="00E546C7">
        <w:rPr>
          <w:rFonts w:ascii="Tahoma" w:hAnsi="Tahoma" w:cs="Tahoma"/>
        </w:rPr>
        <w:t>RDBMS</w:t>
      </w:r>
      <w:r w:rsidRPr="00E546C7">
        <w:rPr>
          <w:rFonts w:ascii="Tahoma" w:hAnsi="Tahoma" w:cs="Tahoma"/>
          <w:rtl/>
        </w:rPr>
        <w:t>)</w:t>
      </w:r>
    </w:p>
    <w:p w14:paraId="10B848A8" w14:textId="77777777" w:rsidR="00E35428" w:rsidRDefault="00E35428" w:rsidP="00E35428">
      <w:pPr>
        <w:pStyle w:val="Heading1"/>
        <w:spacing w:before="0" w:after="120"/>
        <w:rPr>
          <w:rFonts w:ascii="Tahoma" w:hAnsi="Tahoma" w:cs="Tahoma"/>
          <w:color w:val="4F81BD"/>
          <w:sz w:val="26"/>
          <w:szCs w:val="26"/>
          <w:rtl/>
        </w:rPr>
      </w:pPr>
      <w:r>
        <w:rPr>
          <w:rFonts w:ascii="Tahoma" w:hAnsi="Tahoma" w:cs="Tahoma"/>
          <w:color w:val="4F81BD"/>
          <w:sz w:val="26"/>
          <w:szCs w:val="26"/>
          <w:rtl/>
        </w:rPr>
        <w:t>אילוצי מרחב ערכים</w:t>
      </w:r>
    </w:p>
    <w:p w14:paraId="08C817A5" w14:textId="77777777" w:rsidR="00E35428" w:rsidRPr="00304C95" w:rsidRDefault="00E35428" w:rsidP="00E35428"/>
    <w:p w14:paraId="7F3FDAC5" w14:textId="77777777" w:rsidR="00E35428" w:rsidRDefault="00E35428" w:rsidP="00E35428">
      <w:pPr>
        <w:jc w:val="left"/>
        <w:rPr>
          <w:rFonts w:ascii="Tahoma" w:hAnsi="Tahoma"/>
          <w:b/>
          <w:bCs/>
          <w:u w:val="single"/>
        </w:rPr>
      </w:pPr>
      <w:r>
        <w:rPr>
          <w:rFonts w:ascii="Tahoma" w:hAnsi="Tahoma"/>
          <w:b/>
          <w:bCs/>
          <w:u w:val="single"/>
          <w:rtl/>
        </w:rPr>
        <w:t>אילוצי בדיקה</w:t>
      </w:r>
      <w:r>
        <w:rPr>
          <w:rFonts w:ascii="Tahoma" w:hAnsi="Tahoma"/>
          <w:b/>
          <w:bCs/>
          <w:u w:val="single"/>
        </w:rPr>
        <w:t xml:space="preserve"> </w:t>
      </w:r>
      <w:r>
        <w:rPr>
          <w:rFonts w:ascii="Tahoma" w:hAnsi="Tahoma"/>
          <w:b/>
          <w:bCs/>
          <w:u w:val="single"/>
          <w:rtl/>
        </w:rPr>
        <w:t xml:space="preserve"> (</w:t>
      </w:r>
      <w:r>
        <w:rPr>
          <w:rFonts w:ascii="Tahoma" w:hAnsi="Tahoma"/>
          <w:b/>
          <w:bCs/>
          <w:u w:val="single"/>
        </w:rPr>
        <w:t>CHECK</w:t>
      </w:r>
      <w:r>
        <w:rPr>
          <w:rFonts w:ascii="Tahoma" w:hAnsi="Tahoma"/>
          <w:b/>
          <w:bCs/>
          <w:u w:val="single"/>
          <w:rtl/>
        </w:rPr>
        <w:t>):</w:t>
      </w:r>
      <w:r>
        <w:rPr>
          <w:rFonts w:ascii="Tahoma" w:hAnsi="Tahoma"/>
          <w:b/>
          <w:bCs/>
          <w:u w:val="single"/>
          <w:rtl/>
        </w:rPr>
        <w:br/>
      </w:r>
      <w:r>
        <w:rPr>
          <w:rFonts w:ascii="Tahoma" w:hAnsi="Tahoma"/>
          <w:b/>
          <w:bCs/>
          <w:u w:val="single"/>
          <w:rtl/>
        </w:rPr>
        <w:br/>
      </w:r>
      <w:r w:rsidRPr="00FC2153">
        <w:rPr>
          <w:rFonts w:ascii="Tahoma" w:hAnsi="Tahoma" w:hint="cs"/>
          <w:u w:val="single"/>
          <w:rtl/>
        </w:rPr>
        <w:t xml:space="preserve">אילוצים בטבלת </w:t>
      </w:r>
      <w:r w:rsidRPr="00FC2153">
        <w:rPr>
          <w:rFonts w:ascii="Tahoma" w:hAnsi="Tahoma"/>
          <w:u w:val="single"/>
        </w:rPr>
        <w:t>:</w:t>
      </w:r>
      <w:r w:rsidRPr="00FC2153">
        <w:rPr>
          <w:rFonts w:ascii="Tahoma" w:hAnsi="Tahoma" w:hint="cs"/>
          <w:u w:val="single"/>
        </w:rPr>
        <w:t>CUS</w:t>
      </w:r>
      <w:r w:rsidRPr="00FC2153">
        <w:rPr>
          <w:rFonts w:ascii="Tahoma" w:hAnsi="Tahoma"/>
          <w:u w:val="single"/>
        </w:rPr>
        <w:t>TOMERS</w:t>
      </w:r>
    </w:p>
    <w:p w14:paraId="4FB8C2DC" w14:textId="77777777" w:rsidR="00E35428" w:rsidRPr="000F7D96" w:rsidRDefault="00E35428" w:rsidP="00E35428">
      <w:pPr>
        <w:spacing w:after="160"/>
        <w:jc w:val="left"/>
        <w:rPr>
          <w:rFonts w:ascii="Tahoma" w:hAnsi="Tahoma"/>
          <w:rtl/>
        </w:rPr>
      </w:pPr>
      <w:r w:rsidRPr="000F7D96">
        <w:rPr>
          <w:rFonts w:ascii="Tahoma" w:hAnsi="Tahoma"/>
          <w:b/>
          <w:bCs/>
          <w:rtl/>
        </w:rPr>
        <w:t xml:space="preserve">אילוץ על </w:t>
      </w:r>
      <w:r w:rsidRPr="000F7D96">
        <w:rPr>
          <w:rFonts w:ascii="Tahoma" w:hAnsi="Tahoma"/>
          <w:b/>
          <w:bCs/>
        </w:rPr>
        <w:t>EMAIL</w:t>
      </w:r>
      <w:r w:rsidRPr="000F7D96">
        <w:rPr>
          <w:rFonts w:ascii="Tahoma" w:hAnsi="Tahoma"/>
          <w:rtl/>
        </w:rPr>
        <w:t>:</w:t>
      </w:r>
      <w:r>
        <w:rPr>
          <w:rFonts w:ascii="Tahoma" w:hAnsi="Tahoma"/>
          <w:rtl/>
        </w:rPr>
        <w:br/>
      </w:r>
      <w:r w:rsidRPr="000F7D96">
        <w:rPr>
          <w:rFonts w:ascii="Tahoma" w:hAnsi="Tahoma"/>
          <w:rtl/>
        </w:rPr>
        <w:t xml:space="preserve"> </w:t>
      </w:r>
      <w:r w:rsidRPr="000F7D96">
        <w:rPr>
          <w:rFonts w:ascii="Tahoma" w:hAnsi="Tahoma" w:hint="cs"/>
          <w:rtl/>
        </w:rPr>
        <w:t xml:space="preserve">הוספנו אילוץ הבודק את התבנית של המייל המהווה מפתח ראשי בטבלת הלקוחות. אילוץ זה חשוב כדי שהאתר יוכל לתקשר עם הלקוח, ומגדיר באופן חד ערכי את הלקוחות. </w:t>
      </w:r>
    </w:p>
    <w:p w14:paraId="033C5F3E" w14:textId="77777777" w:rsidR="00E35428" w:rsidRDefault="00E35428" w:rsidP="00E35428">
      <w:pPr>
        <w:autoSpaceDE w:val="0"/>
        <w:autoSpaceDN w:val="0"/>
        <w:bidi w:val="0"/>
        <w:adjustRightInd w:val="0"/>
        <w:spacing w:after="0"/>
        <w:jc w:val="right"/>
        <w:rPr>
          <w:rFonts w:ascii="Tahoma" w:hAnsi="Tahoma"/>
          <w:b/>
          <w:bCs/>
          <w:u w:val="single"/>
        </w:rPr>
      </w:pPr>
      <w:r w:rsidRPr="00E12D10">
        <w:rPr>
          <w:rFonts w:ascii="Consolas" w:hAnsi="Consolas" w:cs="Consolas"/>
          <w:color w:val="0000FF"/>
          <w:sz w:val="19"/>
          <w:szCs w:val="19"/>
        </w:rPr>
        <w:t>CONSTRAINT</w:t>
      </w:r>
      <w:r w:rsidRPr="00E12D10">
        <w:rPr>
          <w:rFonts w:ascii="Consolas" w:hAnsi="Consolas" w:cs="Consolas"/>
          <w:color w:val="0000FF"/>
          <w:sz w:val="19"/>
          <w:szCs w:val="19"/>
          <w:rtl/>
        </w:rPr>
        <w:tab/>
      </w:r>
      <w:r w:rsidRPr="00E12D10">
        <w:rPr>
          <w:rFonts w:ascii="Consolas" w:hAnsi="Consolas" w:cs="Consolas"/>
          <w:sz w:val="19"/>
          <w:szCs w:val="19"/>
        </w:rPr>
        <w:t>CK_Email</w:t>
      </w:r>
      <w:r w:rsidRPr="00E12D1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12D10">
        <w:rPr>
          <w:rFonts w:ascii="Consolas" w:hAnsi="Consolas" w:cs="Consolas" w:hint="cs"/>
          <w:color w:val="0000FF"/>
          <w:sz w:val="19"/>
          <w:szCs w:val="19"/>
          <w:rtl/>
        </w:rPr>
        <w:tab/>
      </w:r>
      <w:r w:rsidRPr="00E12D10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E12D10">
        <w:rPr>
          <w:rFonts w:ascii="Consolas" w:hAnsi="Consolas" w:cs="Consolas" w:hint="cs"/>
          <w:sz w:val="19"/>
          <w:szCs w:val="19"/>
          <w:rtl/>
        </w:rPr>
        <w:tab/>
      </w:r>
      <w:r w:rsidRPr="00E12D10">
        <w:rPr>
          <w:rFonts w:ascii="Consolas" w:hAnsi="Consolas" w:cs="Consolas"/>
          <w:sz w:val="19"/>
          <w:szCs w:val="19"/>
        </w:rPr>
        <w:t xml:space="preserve">(Email like </w:t>
      </w:r>
      <w:r w:rsidRPr="00E12D10">
        <w:rPr>
          <w:rFonts w:ascii="Consolas" w:hAnsi="Consolas" w:cs="Consolas"/>
          <w:color w:val="FF0000"/>
          <w:sz w:val="19"/>
          <w:szCs w:val="19"/>
        </w:rPr>
        <w:t>'%@</w:t>
      </w:r>
      <w:proofErr w:type="gramStart"/>
      <w:r w:rsidRPr="00E12D10">
        <w:rPr>
          <w:rFonts w:ascii="Consolas" w:hAnsi="Consolas" w:cs="Consolas"/>
          <w:color w:val="FF0000"/>
          <w:sz w:val="19"/>
          <w:szCs w:val="19"/>
        </w:rPr>
        <w:t>%.%</w:t>
      </w:r>
      <w:proofErr w:type="gramEnd"/>
      <w:r w:rsidRPr="00E12D10">
        <w:rPr>
          <w:rFonts w:ascii="Consolas" w:hAnsi="Consolas" w:cs="Consolas"/>
          <w:color w:val="FF0000"/>
          <w:sz w:val="19"/>
          <w:szCs w:val="19"/>
        </w:rPr>
        <w:t>'</w:t>
      </w:r>
      <w:r w:rsidRPr="00E12D10">
        <w:rPr>
          <w:rFonts w:ascii="Consolas" w:hAnsi="Consolas" w:cs="Consolas"/>
          <w:sz w:val="19"/>
          <w:szCs w:val="19"/>
        </w:rPr>
        <w:t>)</w:t>
      </w:r>
      <w:r w:rsidRPr="00E12D10">
        <w:rPr>
          <w:rFonts w:ascii="Consolas" w:hAnsi="Consolas" w:cs="Consolas"/>
          <w:sz w:val="19"/>
          <w:szCs w:val="19"/>
        </w:rPr>
        <w:br/>
      </w:r>
      <w:r>
        <w:rPr>
          <w:rFonts w:ascii="Tahoma" w:hAnsi="Tahoma"/>
        </w:rPr>
        <w:br/>
      </w:r>
    </w:p>
    <w:p w14:paraId="33812C17" w14:textId="3A37BF66" w:rsidR="00E35428" w:rsidRDefault="00E35428" w:rsidP="0012148C">
      <w:pPr>
        <w:autoSpaceDE w:val="0"/>
        <w:autoSpaceDN w:val="0"/>
        <w:bidi w:val="0"/>
        <w:adjustRightInd w:val="0"/>
        <w:spacing w:after="0"/>
        <w:jc w:val="right"/>
        <w:rPr>
          <w:rFonts w:ascii="Tahoma" w:hAnsi="Tahoma"/>
        </w:rPr>
      </w:pPr>
      <w:r w:rsidRPr="00E12D10">
        <w:rPr>
          <w:rFonts w:ascii="Consolas" w:hAnsi="Consolas" w:cs="Consolas"/>
          <w:color w:val="0000FF"/>
          <w:sz w:val="19"/>
          <w:szCs w:val="19"/>
        </w:rPr>
        <w:br/>
      </w:r>
      <w:r>
        <w:rPr>
          <w:rFonts w:ascii="Tahoma" w:hAnsi="Tahoma" w:hint="cs"/>
        </w:rPr>
        <w:t xml:space="preserve"> </w:t>
      </w:r>
      <w:r>
        <w:rPr>
          <w:rFonts w:ascii="Tahoma" w:hAnsi="Tahoma"/>
        </w:rPr>
        <w:br/>
      </w:r>
      <w:proofErr w:type="gramStart"/>
      <w:r w:rsidRPr="00FC2153">
        <w:rPr>
          <w:rFonts w:ascii="Tahoma" w:hAnsi="Tahoma"/>
          <w:u w:val="single"/>
        </w:rPr>
        <w:t>:</w:t>
      </w:r>
      <w:r>
        <w:rPr>
          <w:rFonts w:ascii="Tahoma" w:hAnsi="Tahoma"/>
          <w:u w:val="single"/>
        </w:rPr>
        <w:t>CONTAINS</w:t>
      </w:r>
      <w:proofErr w:type="gramEnd"/>
      <w:r w:rsidRPr="00FC2153">
        <w:rPr>
          <w:rFonts w:ascii="Tahoma" w:hAnsi="Tahoma"/>
          <w:u w:val="single"/>
        </w:rPr>
        <w:t xml:space="preserve"> </w:t>
      </w:r>
      <w:r w:rsidRPr="00FC2153">
        <w:rPr>
          <w:rFonts w:ascii="Tahoma" w:hAnsi="Tahoma" w:hint="cs"/>
          <w:u w:val="single"/>
          <w:rtl/>
        </w:rPr>
        <w:t>אילוצים בטבלת</w:t>
      </w:r>
      <w:r>
        <w:rPr>
          <w:rFonts w:ascii="Tahoma" w:hAnsi="Tahoma"/>
        </w:rPr>
        <w:br/>
      </w:r>
      <w:r>
        <w:rPr>
          <w:rFonts w:ascii="Tahoma" w:hAnsi="Tahoma"/>
        </w:rPr>
        <w:br/>
      </w:r>
      <w:r w:rsidRPr="00CE5DF9">
        <w:rPr>
          <w:rFonts w:ascii="Tahoma" w:hAnsi="Tahoma"/>
          <w:b/>
          <w:bCs/>
        </w:rPr>
        <w:t xml:space="preserve">   :QUANTITY </w:t>
      </w:r>
      <w:r w:rsidRPr="00CE5DF9">
        <w:rPr>
          <w:rFonts w:ascii="Tahoma" w:hAnsi="Tahoma" w:hint="cs"/>
          <w:b/>
          <w:bCs/>
          <w:rtl/>
        </w:rPr>
        <w:t>אילוץ על</w:t>
      </w:r>
      <w:r>
        <w:rPr>
          <w:rFonts w:ascii="Tahoma" w:hAnsi="Tahoma"/>
        </w:rPr>
        <w:br/>
      </w:r>
      <w:r w:rsidRPr="00AD2AF3">
        <w:rPr>
          <w:rFonts w:ascii="Tahoma" w:hAnsi="Tahoma" w:hint="cs"/>
          <w:rtl/>
        </w:rPr>
        <w:t xml:space="preserve">הוספנו אילוץ על השדה המייצג את כמות המוצרים שהוזמנו כדי לבדוק שהכמות תהיה גדולה מ-0. </w:t>
      </w:r>
      <w:r w:rsidRPr="00AD2AF3">
        <w:rPr>
          <w:rFonts w:ascii="Tahoma" w:hAnsi="Tahoma" w:hint="cs"/>
        </w:rPr>
        <w:t xml:space="preserve">   </w:t>
      </w:r>
      <w:r w:rsidRPr="00AD2AF3">
        <w:rPr>
          <w:rFonts w:ascii="Tahoma" w:hAnsi="Tahoma"/>
        </w:rPr>
        <w:br/>
      </w:r>
      <w:r w:rsidRPr="00E12D10">
        <w:rPr>
          <w:rFonts w:ascii="Consolas" w:hAnsi="Consolas" w:cs="Consolas"/>
          <w:color w:val="0000FF"/>
          <w:sz w:val="19"/>
          <w:szCs w:val="19"/>
        </w:rPr>
        <w:t>CONSTRAINT</w:t>
      </w:r>
      <w:r w:rsidRPr="00AD2AF3">
        <w:rPr>
          <w:rFonts w:ascii="Consolas" w:hAnsi="Consolas" w:cs="Consolas"/>
          <w:sz w:val="19"/>
          <w:szCs w:val="19"/>
        </w:rPr>
        <w:t xml:space="preserve"> CK_QUANTITY_INCLUDES </w:t>
      </w:r>
      <w:r w:rsidRPr="00E12D10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AD2AF3">
        <w:rPr>
          <w:rFonts w:ascii="Consolas" w:hAnsi="Consolas" w:cs="Consolas"/>
          <w:sz w:val="19"/>
          <w:szCs w:val="19"/>
        </w:rPr>
        <w:t>(Quantity &gt; 0)</w:t>
      </w:r>
      <w:r w:rsidRPr="00E12D10">
        <w:rPr>
          <w:rFonts w:ascii="Consolas" w:hAnsi="Consolas" w:cs="Consolas"/>
          <w:color w:val="0000FF"/>
          <w:sz w:val="19"/>
          <w:szCs w:val="19"/>
        </w:rPr>
        <w:br/>
      </w:r>
    </w:p>
    <w:p w14:paraId="7D8532B0" w14:textId="77777777" w:rsidR="00E35428" w:rsidRDefault="00E35428" w:rsidP="00E35428">
      <w:pPr>
        <w:autoSpaceDE w:val="0"/>
        <w:autoSpaceDN w:val="0"/>
        <w:bidi w:val="0"/>
        <w:adjustRightInd w:val="0"/>
        <w:spacing w:after="0"/>
        <w:rPr>
          <w:rFonts w:ascii="Tahoma" w:hAnsi="Tahoma"/>
        </w:rPr>
      </w:pPr>
    </w:p>
    <w:p w14:paraId="79F67CF3" w14:textId="77777777" w:rsidR="00E35428" w:rsidRDefault="00E35428" w:rsidP="00E35428">
      <w:pPr>
        <w:autoSpaceDE w:val="0"/>
        <w:autoSpaceDN w:val="0"/>
        <w:bidi w:val="0"/>
        <w:adjustRightInd w:val="0"/>
        <w:spacing w:after="0"/>
        <w:jc w:val="right"/>
        <w:rPr>
          <w:rFonts w:ascii="Tahoma" w:hAnsi="Tahoma"/>
        </w:rPr>
      </w:pPr>
    </w:p>
    <w:p w14:paraId="00246F97" w14:textId="77777777" w:rsidR="00E35428" w:rsidRDefault="00E35428" w:rsidP="00E35428">
      <w:pPr>
        <w:autoSpaceDE w:val="0"/>
        <w:autoSpaceDN w:val="0"/>
        <w:bidi w:val="0"/>
        <w:adjustRightInd w:val="0"/>
        <w:spacing w:after="0"/>
        <w:jc w:val="right"/>
        <w:rPr>
          <w:rFonts w:ascii="Tahoma" w:hAnsi="Tahoma"/>
        </w:rPr>
      </w:pPr>
      <w:r>
        <w:rPr>
          <w:rFonts w:ascii="Tahoma" w:hAnsi="Tahoma" w:hint="cs"/>
          <w:u w:val="single"/>
          <w:rtl/>
        </w:rPr>
        <w:t xml:space="preserve"> </w:t>
      </w:r>
      <w:r w:rsidRPr="00FC2153">
        <w:rPr>
          <w:rFonts w:ascii="Tahoma" w:hAnsi="Tahoma"/>
          <w:u w:val="single"/>
        </w:rPr>
        <w:t>:</w:t>
      </w:r>
      <w:r>
        <w:rPr>
          <w:rFonts w:ascii="Tahoma" w:hAnsi="Tahoma"/>
          <w:u w:val="single"/>
        </w:rPr>
        <w:t xml:space="preserve"> TYPES </w:t>
      </w:r>
      <w:r w:rsidRPr="00FC2153">
        <w:rPr>
          <w:rFonts w:ascii="Tahoma" w:hAnsi="Tahoma" w:hint="cs"/>
          <w:u w:val="single"/>
          <w:rtl/>
        </w:rPr>
        <w:t>אילוצים בטבלת</w:t>
      </w:r>
    </w:p>
    <w:p w14:paraId="10D9AA55" w14:textId="77777777" w:rsidR="00E35428" w:rsidRDefault="00E35428" w:rsidP="00E35428">
      <w:pPr>
        <w:tabs>
          <w:tab w:val="left" w:pos="7060"/>
          <w:tab w:val="right" w:pos="9026"/>
        </w:tabs>
        <w:autoSpaceDE w:val="0"/>
        <w:autoSpaceDN w:val="0"/>
        <w:bidi w:val="0"/>
        <w:adjustRightInd w:val="0"/>
        <w:spacing w:after="0"/>
        <w:jc w:val="right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 </w:t>
      </w:r>
    </w:p>
    <w:p w14:paraId="09683462" w14:textId="77777777" w:rsidR="00E35428" w:rsidRDefault="00E35428" w:rsidP="00E35428">
      <w:pPr>
        <w:tabs>
          <w:tab w:val="left" w:pos="7060"/>
          <w:tab w:val="right" w:pos="9026"/>
        </w:tabs>
        <w:autoSpaceDE w:val="0"/>
        <w:autoSpaceDN w:val="0"/>
        <w:bidi w:val="0"/>
        <w:adjustRightInd w:val="0"/>
        <w:spacing w:after="0"/>
        <w:jc w:val="right"/>
        <w:rPr>
          <w:rFonts w:ascii="Tahoma" w:hAnsi="Tahoma"/>
        </w:rPr>
      </w:pPr>
      <w:r>
        <w:rPr>
          <w:rFonts w:ascii="Tahoma" w:hAnsi="Tahoma"/>
        </w:rPr>
        <w:t xml:space="preserve"> </w:t>
      </w:r>
      <w:proofErr w:type="gramStart"/>
      <w:r w:rsidRPr="00CE5DF9">
        <w:rPr>
          <w:rFonts w:ascii="Tahoma" w:hAnsi="Tahoma"/>
          <w:b/>
          <w:bCs/>
        </w:rPr>
        <w:t>:PRICE</w:t>
      </w:r>
      <w:proofErr w:type="gramEnd"/>
      <w:r w:rsidRPr="00CE5DF9">
        <w:rPr>
          <w:rFonts w:ascii="Tahoma" w:hAnsi="Tahoma"/>
          <w:b/>
          <w:bCs/>
        </w:rPr>
        <w:t xml:space="preserve"> </w:t>
      </w:r>
      <w:r w:rsidRPr="00CE5DF9">
        <w:rPr>
          <w:rFonts w:ascii="Tahoma" w:hAnsi="Tahoma" w:hint="cs"/>
          <w:b/>
          <w:bCs/>
          <w:rtl/>
        </w:rPr>
        <w:t>אילוץ על</w:t>
      </w:r>
      <w:r>
        <w:rPr>
          <w:rFonts w:ascii="Tahoma" w:hAnsi="Tahoma"/>
        </w:rPr>
        <w:br/>
      </w:r>
      <w:r>
        <w:rPr>
          <w:rFonts w:ascii="Tahoma" w:hAnsi="Tahoma" w:hint="cs"/>
          <w:rtl/>
        </w:rPr>
        <w:t xml:space="preserve">הוספנו אילוץ שבודק את השדה שמהווה את המחיר של המוצר. אילוץ זה בודק שהמחיר גדול מ-0. </w:t>
      </w:r>
    </w:p>
    <w:p w14:paraId="6DE242C6" w14:textId="77777777" w:rsidR="00491A27" w:rsidRDefault="00E35428" w:rsidP="00E35428">
      <w:pPr>
        <w:autoSpaceDE w:val="0"/>
        <w:autoSpaceDN w:val="0"/>
        <w:bidi w:val="0"/>
        <w:adjustRightInd w:val="0"/>
        <w:spacing w:after="0"/>
        <w:jc w:val="right"/>
        <w:rPr>
          <w:rFonts w:ascii="Tahoma" w:hAnsi="Tahoma"/>
        </w:rPr>
      </w:pPr>
      <w:r w:rsidRPr="00E12D10">
        <w:rPr>
          <w:rFonts w:ascii="Consolas" w:hAnsi="Consolas" w:cs="Consolas"/>
          <w:color w:val="0000FF"/>
          <w:sz w:val="19"/>
          <w:szCs w:val="19"/>
        </w:rPr>
        <w:t xml:space="preserve">CONSTRAINT </w:t>
      </w:r>
      <w:r w:rsidRPr="00E12D10">
        <w:rPr>
          <w:rFonts w:ascii="Consolas" w:hAnsi="Consolas" w:cs="Consolas"/>
          <w:sz w:val="19"/>
          <w:szCs w:val="19"/>
        </w:rPr>
        <w:t xml:space="preserve">CK_PRICE_INCLUDES </w:t>
      </w:r>
      <w:r w:rsidRPr="00E12D10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E12D10">
        <w:rPr>
          <w:rFonts w:ascii="Consolas" w:hAnsi="Consolas" w:cs="Consolas"/>
          <w:sz w:val="19"/>
          <w:szCs w:val="19"/>
        </w:rPr>
        <w:t>(Price &gt; 0)</w:t>
      </w:r>
      <w:r w:rsidRPr="00E12D10">
        <w:rPr>
          <w:rFonts w:ascii="Consolas" w:hAnsi="Consolas" w:cs="Consolas"/>
          <w:color w:val="0000FF"/>
          <w:sz w:val="19"/>
          <w:szCs w:val="19"/>
        </w:rPr>
        <w:br/>
      </w:r>
    </w:p>
    <w:p w14:paraId="7DAE499A" w14:textId="518EC9D8" w:rsidR="00E35428" w:rsidRDefault="00E35428" w:rsidP="00491A27">
      <w:pPr>
        <w:autoSpaceDE w:val="0"/>
        <w:autoSpaceDN w:val="0"/>
        <w:bidi w:val="0"/>
        <w:adjustRightInd w:val="0"/>
        <w:spacing w:after="0"/>
        <w:jc w:val="right"/>
        <w:rPr>
          <w:rFonts w:ascii="Tahoma" w:hAnsi="Tahoma"/>
          <w:b/>
          <w:bCs/>
        </w:rPr>
      </w:pPr>
      <w:r>
        <w:rPr>
          <w:rFonts w:ascii="Tahoma" w:hAnsi="Tahoma"/>
        </w:rPr>
        <w:br/>
      </w:r>
      <w:proofErr w:type="gramStart"/>
      <w:r w:rsidRPr="00FC2153">
        <w:rPr>
          <w:rFonts w:ascii="Tahoma" w:hAnsi="Tahoma"/>
          <w:u w:val="single"/>
        </w:rPr>
        <w:t>:SEARCHES</w:t>
      </w:r>
      <w:proofErr w:type="gramEnd"/>
      <w:r w:rsidRPr="00FC2153">
        <w:rPr>
          <w:rFonts w:ascii="Tahoma" w:hAnsi="Tahoma"/>
          <w:u w:val="single"/>
        </w:rPr>
        <w:t xml:space="preserve"> </w:t>
      </w:r>
      <w:r w:rsidRPr="00FC2153">
        <w:rPr>
          <w:rFonts w:ascii="Tahoma" w:hAnsi="Tahoma" w:hint="cs"/>
          <w:u w:val="single"/>
          <w:rtl/>
        </w:rPr>
        <w:t>אילוצים בטבלת</w:t>
      </w:r>
      <w:r>
        <w:rPr>
          <w:rFonts w:ascii="Tahoma" w:hAnsi="Tahoma"/>
        </w:rPr>
        <w:br/>
      </w:r>
    </w:p>
    <w:p w14:paraId="224A9F93" w14:textId="4802EFF5" w:rsidR="00E35428" w:rsidRDefault="00E35428" w:rsidP="00E35428">
      <w:pPr>
        <w:tabs>
          <w:tab w:val="left" w:pos="7060"/>
          <w:tab w:val="right" w:pos="9026"/>
        </w:tabs>
        <w:autoSpaceDE w:val="0"/>
        <w:autoSpaceDN w:val="0"/>
        <w:bidi w:val="0"/>
        <w:adjustRightInd w:val="0"/>
        <w:spacing w:after="0"/>
        <w:jc w:val="right"/>
        <w:rPr>
          <w:rFonts w:ascii="Tahoma" w:hAnsi="Tahoma"/>
          <w:rtl/>
        </w:rPr>
      </w:pPr>
      <w:proofErr w:type="gramStart"/>
      <w:r w:rsidRPr="00CE5DF9">
        <w:rPr>
          <w:rFonts w:ascii="Tahoma" w:hAnsi="Tahoma"/>
          <w:b/>
          <w:bCs/>
        </w:rPr>
        <w:t>:</w:t>
      </w:r>
      <w:r>
        <w:rPr>
          <w:rFonts w:ascii="Tahoma" w:hAnsi="Tahoma"/>
          <w:b/>
          <w:bCs/>
        </w:rPr>
        <w:t>ORDER</w:t>
      </w:r>
      <w:proofErr w:type="gramEnd"/>
      <w:r>
        <w:rPr>
          <w:rFonts w:ascii="Tahoma" w:hAnsi="Tahoma"/>
          <w:b/>
          <w:bCs/>
        </w:rPr>
        <w:t>- ID</w:t>
      </w:r>
      <w:r w:rsidRPr="00CE5DF9">
        <w:rPr>
          <w:rFonts w:ascii="Tahoma" w:hAnsi="Tahoma"/>
          <w:b/>
          <w:bCs/>
        </w:rPr>
        <w:t xml:space="preserve"> </w:t>
      </w:r>
      <w:r w:rsidRPr="00CE5DF9">
        <w:rPr>
          <w:rFonts w:ascii="Tahoma" w:hAnsi="Tahoma" w:hint="cs"/>
          <w:b/>
          <w:bCs/>
          <w:rtl/>
        </w:rPr>
        <w:t>אילוץ על</w:t>
      </w:r>
      <w:r>
        <w:rPr>
          <w:rFonts w:ascii="Tahoma" w:hAnsi="Tahoma"/>
        </w:rPr>
        <w:br/>
      </w:r>
      <w:r>
        <w:rPr>
          <w:rFonts w:ascii="Tahoma" w:hAnsi="Tahoma" w:hint="cs"/>
          <w:rtl/>
        </w:rPr>
        <w:t>הוספנו אילוץ שבודק את השדה שמהווה את ה</w:t>
      </w:r>
      <w:r w:rsidR="0012148C">
        <w:rPr>
          <w:rFonts w:ascii="Tahoma" w:hAnsi="Tahoma" w:hint="cs"/>
          <w:rtl/>
        </w:rPr>
        <w:t>מס' הסידורי</w:t>
      </w:r>
      <w:r>
        <w:rPr>
          <w:rFonts w:ascii="Tahoma" w:hAnsi="Tahoma" w:hint="cs"/>
          <w:rtl/>
        </w:rPr>
        <w:t xml:space="preserve"> של המוצר</w:t>
      </w:r>
      <w:r w:rsidR="00E251AB">
        <w:rPr>
          <w:rFonts w:ascii="Tahoma" w:hAnsi="Tahoma" w:hint="cs"/>
          <w:rtl/>
        </w:rPr>
        <w:t>,</w:t>
      </w:r>
      <w:r>
        <w:rPr>
          <w:rFonts w:ascii="Tahoma" w:hAnsi="Tahoma" w:hint="cs"/>
          <w:rtl/>
        </w:rPr>
        <w:t xml:space="preserve"> אילוץ זה בודק שהמ</w:t>
      </w:r>
      <w:r w:rsidR="0012148C">
        <w:rPr>
          <w:rFonts w:ascii="Tahoma" w:hAnsi="Tahoma" w:hint="cs"/>
          <w:rtl/>
        </w:rPr>
        <w:t xml:space="preserve">ס' הסידורי </w:t>
      </w:r>
      <w:r>
        <w:rPr>
          <w:rFonts w:ascii="Tahoma" w:hAnsi="Tahoma" w:hint="cs"/>
          <w:rtl/>
        </w:rPr>
        <w:t xml:space="preserve"> </w:t>
      </w:r>
      <w:r w:rsidR="0012148C">
        <w:rPr>
          <w:rFonts w:ascii="Tahoma" w:hAnsi="Tahoma" w:hint="cs"/>
          <w:rtl/>
        </w:rPr>
        <w:t>הוא מס' טבעי</w:t>
      </w:r>
      <w:r>
        <w:rPr>
          <w:rFonts w:ascii="Tahoma" w:hAnsi="Tahoma" w:hint="cs"/>
          <w:rtl/>
        </w:rPr>
        <w:t xml:space="preserve">. </w:t>
      </w:r>
    </w:p>
    <w:p w14:paraId="23D89568" w14:textId="77777777" w:rsidR="00E35428" w:rsidRDefault="00E35428" w:rsidP="00E35428">
      <w:pPr>
        <w:autoSpaceDE w:val="0"/>
        <w:autoSpaceDN w:val="0"/>
        <w:bidi w:val="0"/>
        <w:adjustRightInd w:val="0"/>
        <w:spacing w:after="0"/>
        <w:jc w:val="right"/>
        <w:rPr>
          <w:rFonts w:ascii="Tahoma" w:hAnsi="Tahoma"/>
          <w:b/>
          <w:bCs/>
        </w:rPr>
      </w:pPr>
      <w:r w:rsidRPr="00E12D10">
        <w:rPr>
          <w:rFonts w:ascii="Consolas" w:hAnsi="Consolas" w:cs="Consolas"/>
          <w:color w:val="0000FF"/>
          <w:sz w:val="19"/>
          <w:szCs w:val="19"/>
        </w:rPr>
        <w:t xml:space="preserve">CONSTRAINT </w:t>
      </w:r>
      <w:r w:rsidRPr="00E12D10">
        <w:rPr>
          <w:rFonts w:ascii="Consolas" w:hAnsi="Consolas" w:cs="Consolas"/>
          <w:sz w:val="19"/>
          <w:szCs w:val="19"/>
        </w:rPr>
        <w:t>CK_</w:t>
      </w:r>
      <w:r>
        <w:rPr>
          <w:rFonts w:ascii="Consolas" w:hAnsi="Consolas" w:cs="Consolas"/>
          <w:sz w:val="19"/>
          <w:szCs w:val="19"/>
        </w:rPr>
        <w:t xml:space="preserve">Order_ID </w:t>
      </w:r>
      <w:r w:rsidRPr="00E12D10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E12D10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[Order ID]</w:t>
      </w:r>
      <w:r w:rsidRPr="00E12D10">
        <w:rPr>
          <w:rFonts w:ascii="Consolas" w:hAnsi="Consolas" w:cs="Consolas"/>
          <w:sz w:val="19"/>
          <w:szCs w:val="19"/>
        </w:rPr>
        <w:t xml:space="preserve"> &gt; 0)</w:t>
      </w:r>
    </w:p>
    <w:p w14:paraId="61FB6133" w14:textId="77777777" w:rsidR="00E35428" w:rsidRDefault="00E35428" w:rsidP="00E35428">
      <w:pPr>
        <w:autoSpaceDE w:val="0"/>
        <w:autoSpaceDN w:val="0"/>
        <w:bidi w:val="0"/>
        <w:adjustRightInd w:val="0"/>
        <w:spacing w:after="0"/>
        <w:jc w:val="right"/>
        <w:rPr>
          <w:rFonts w:ascii="Tahoma" w:hAnsi="Tahoma"/>
          <w:b/>
          <w:bCs/>
        </w:rPr>
      </w:pPr>
    </w:p>
    <w:p w14:paraId="371F505C" w14:textId="77777777" w:rsidR="00A06432" w:rsidRDefault="00A06432" w:rsidP="00A06432">
      <w:pPr>
        <w:autoSpaceDE w:val="0"/>
        <w:autoSpaceDN w:val="0"/>
        <w:bidi w:val="0"/>
        <w:adjustRightInd w:val="0"/>
        <w:spacing w:after="0"/>
        <w:jc w:val="right"/>
        <w:rPr>
          <w:rFonts w:ascii="Tahoma" w:hAnsi="Tahoma"/>
          <w:b/>
          <w:bCs/>
        </w:rPr>
      </w:pPr>
    </w:p>
    <w:p w14:paraId="03CCD8AB" w14:textId="77777777" w:rsidR="00E35428" w:rsidRPr="00E12D10" w:rsidRDefault="00E35428" w:rsidP="00E35428">
      <w:pPr>
        <w:autoSpaceDE w:val="0"/>
        <w:autoSpaceDN w:val="0"/>
        <w:bidi w:val="0"/>
        <w:adjustRightInd w:val="0"/>
        <w:spacing w:after="0"/>
        <w:ind w:left="60"/>
        <w:jc w:val="right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Tahoma" w:hAnsi="Tahoma"/>
          <w:b/>
          <w:bCs/>
        </w:rPr>
        <w:lastRenderedPageBreak/>
        <w:t>:IP</w:t>
      </w:r>
      <w:proofErr w:type="gramEnd"/>
      <w:r>
        <w:rPr>
          <w:rFonts w:ascii="Tahoma" w:hAnsi="Tahoma"/>
          <w:b/>
          <w:bCs/>
        </w:rPr>
        <w:t xml:space="preserve">-ADDRESS </w:t>
      </w:r>
      <w:r>
        <w:rPr>
          <w:rFonts w:ascii="Tahoma" w:hAnsi="Tahoma" w:hint="cs"/>
          <w:b/>
          <w:bCs/>
          <w:rtl/>
        </w:rPr>
        <w:t>אילוץ</w:t>
      </w:r>
      <w:r>
        <w:rPr>
          <w:rFonts w:ascii="Tahoma" w:hAnsi="Tahoma"/>
        </w:rPr>
        <w:br/>
      </w:r>
      <w:r>
        <w:rPr>
          <w:rFonts w:ascii="Tahoma" w:hAnsi="Tahoma" w:hint="cs"/>
          <w:rtl/>
        </w:rPr>
        <w:t xml:space="preserve">הוספנו אילוץ שבודק את התבנית של כתובת המחשב כדי לוודא שתבנית הכתובת נכונה המהווה חלק מהמזהה של החיפוש. </w:t>
      </w:r>
      <w:r>
        <w:rPr>
          <w:rFonts w:ascii="Tahoma" w:hAnsi="Tahoma"/>
          <w:rtl/>
        </w:rPr>
        <w:br/>
      </w:r>
      <w:r w:rsidRPr="00E12D10">
        <w:rPr>
          <w:rFonts w:ascii="Consolas" w:hAnsi="Consolas" w:cs="Consolas"/>
          <w:color w:val="0000FF"/>
          <w:sz w:val="19"/>
          <w:szCs w:val="19"/>
        </w:rPr>
        <w:t xml:space="preserve">CONSTRAINT </w:t>
      </w:r>
      <w:r w:rsidRPr="00E12D10">
        <w:rPr>
          <w:rFonts w:ascii="Consolas" w:hAnsi="Consolas" w:cs="Consolas"/>
          <w:sz w:val="19"/>
          <w:szCs w:val="19"/>
        </w:rPr>
        <w:t xml:space="preserve">CK_IPADDRESS </w:t>
      </w:r>
      <w:r w:rsidRPr="00E12D10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E12D10">
        <w:rPr>
          <w:rFonts w:ascii="Consolas" w:hAnsi="Consolas" w:cs="Consolas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[IP Address]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E12D10">
        <w:rPr>
          <w:rFonts w:ascii="Consolas" w:hAnsi="Consolas" w:cs="Consolas"/>
          <w:sz w:val="19"/>
          <w:szCs w:val="19"/>
        </w:rPr>
        <w:t xml:space="preserve">LIKE </w:t>
      </w:r>
      <w:r w:rsidRPr="00E12D10">
        <w:rPr>
          <w:rFonts w:ascii="Consolas" w:hAnsi="Consolas" w:cs="Consolas"/>
          <w:color w:val="FF0000"/>
          <w:sz w:val="19"/>
          <w:szCs w:val="19"/>
        </w:rPr>
        <w:t>'%.%.</w:t>
      </w:r>
      <w:proofErr w:type="gramStart"/>
      <w:r w:rsidRPr="00E12D10">
        <w:rPr>
          <w:rFonts w:ascii="Consolas" w:hAnsi="Consolas" w:cs="Consolas"/>
          <w:color w:val="FF0000"/>
          <w:sz w:val="19"/>
          <w:szCs w:val="19"/>
        </w:rPr>
        <w:t>%.%</w:t>
      </w:r>
      <w:proofErr w:type="gramEnd"/>
      <w:r w:rsidRPr="00E12D10">
        <w:rPr>
          <w:rFonts w:ascii="Consolas" w:hAnsi="Consolas" w:cs="Consolas"/>
          <w:color w:val="FF0000"/>
          <w:sz w:val="19"/>
          <w:szCs w:val="19"/>
        </w:rPr>
        <w:t>'</w:t>
      </w:r>
      <w:r w:rsidRPr="00E12D10">
        <w:rPr>
          <w:rFonts w:ascii="Consolas" w:hAnsi="Consolas" w:cs="Consolas"/>
          <w:sz w:val="19"/>
          <w:szCs w:val="19"/>
        </w:rPr>
        <w:t>)</w:t>
      </w:r>
    </w:p>
    <w:p w14:paraId="64A0C440" w14:textId="77777777" w:rsidR="00E35428" w:rsidRDefault="00E35428" w:rsidP="00E35428">
      <w:pPr>
        <w:autoSpaceDE w:val="0"/>
        <w:autoSpaceDN w:val="0"/>
        <w:bidi w:val="0"/>
        <w:adjustRightInd w:val="0"/>
        <w:spacing w:after="0"/>
        <w:ind w:left="60"/>
        <w:jc w:val="right"/>
        <w:rPr>
          <w:rFonts w:ascii="Tahoma" w:hAnsi="Tahoma"/>
          <w:u w:val="single"/>
        </w:rPr>
      </w:pPr>
    </w:p>
    <w:p w14:paraId="5489B47C" w14:textId="77777777" w:rsidR="00491A27" w:rsidRDefault="00491A27" w:rsidP="00491A27">
      <w:pPr>
        <w:autoSpaceDE w:val="0"/>
        <w:autoSpaceDN w:val="0"/>
        <w:bidi w:val="0"/>
        <w:adjustRightInd w:val="0"/>
        <w:spacing w:after="0"/>
        <w:ind w:left="60"/>
        <w:jc w:val="right"/>
        <w:rPr>
          <w:rFonts w:ascii="Tahoma" w:hAnsi="Tahoma"/>
          <w:u w:val="single"/>
        </w:rPr>
      </w:pPr>
    </w:p>
    <w:p w14:paraId="0695CAEE" w14:textId="4910E79C" w:rsidR="00E35428" w:rsidRDefault="00E35428" w:rsidP="00E35428">
      <w:pPr>
        <w:autoSpaceDE w:val="0"/>
        <w:autoSpaceDN w:val="0"/>
        <w:bidi w:val="0"/>
        <w:adjustRightInd w:val="0"/>
        <w:spacing w:after="0"/>
        <w:ind w:left="60"/>
        <w:jc w:val="right"/>
        <w:rPr>
          <w:rFonts w:ascii="Tahoma" w:hAnsi="Tahoma"/>
          <w:u w:val="single"/>
        </w:rPr>
      </w:pPr>
      <w:r w:rsidRPr="00FC2153">
        <w:rPr>
          <w:rFonts w:ascii="Tahoma" w:hAnsi="Tahoma"/>
          <w:u w:val="single"/>
        </w:rPr>
        <w:t xml:space="preserve">:REVIEWS </w:t>
      </w:r>
      <w:r w:rsidRPr="00FC2153">
        <w:rPr>
          <w:rFonts w:ascii="Tahoma" w:hAnsi="Tahoma" w:hint="cs"/>
          <w:u w:val="single"/>
          <w:rtl/>
        </w:rPr>
        <w:t>אילוצים בטבלת</w:t>
      </w:r>
      <w:r>
        <w:rPr>
          <w:rFonts w:ascii="Tahoma" w:hAnsi="Tahoma"/>
          <w:b/>
          <w:bCs/>
          <w:u w:val="single"/>
        </w:rPr>
        <w:br/>
      </w:r>
      <w:r w:rsidRPr="00193A04">
        <w:rPr>
          <w:rFonts w:ascii="Tahoma" w:hAnsi="Tahoma"/>
          <w:b/>
          <w:bCs/>
          <w:u w:val="single"/>
        </w:rPr>
        <w:br/>
      </w:r>
      <w:r>
        <w:rPr>
          <w:rFonts w:ascii="Tahoma" w:hAnsi="Tahoma"/>
        </w:rPr>
        <w:t xml:space="preserve"> </w:t>
      </w:r>
      <w:r>
        <w:rPr>
          <w:rFonts w:ascii="Tahoma" w:hAnsi="Tahoma" w:hint="cs"/>
          <w:rtl/>
        </w:rPr>
        <w:t xml:space="preserve"> </w:t>
      </w:r>
      <w:r w:rsidRPr="00CE5DF9">
        <w:rPr>
          <w:rFonts w:ascii="Tahoma" w:hAnsi="Tahoma"/>
          <w:b/>
          <w:bCs/>
        </w:rPr>
        <w:t>:REVIEW</w:t>
      </w:r>
      <w:r>
        <w:rPr>
          <w:rFonts w:ascii="Tahoma" w:hAnsi="Tahoma"/>
          <w:b/>
          <w:bCs/>
        </w:rPr>
        <w:t>-</w:t>
      </w:r>
      <w:r w:rsidRPr="00CE5DF9">
        <w:rPr>
          <w:rFonts w:ascii="Tahoma" w:hAnsi="Tahoma"/>
          <w:b/>
          <w:bCs/>
        </w:rPr>
        <w:t xml:space="preserve"> </w:t>
      </w:r>
      <w:r>
        <w:rPr>
          <w:rFonts w:ascii="Tahoma" w:hAnsi="Tahoma"/>
          <w:b/>
          <w:bCs/>
        </w:rPr>
        <w:t>ID</w:t>
      </w:r>
      <w:r w:rsidRPr="00CE5DF9">
        <w:rPr>
          <w:rFonts w:ascii="Tahoma" w:hAnsi="Tahoma"/>
          <w:b/>
          <w:bCs/>
        </w:rPr>
        <w:t xml:space="preserve"> </w:t>
      </w:r>
      <w:r w:rsidRPr="00CE5DF9">
        <w:rPr>
          <w:rFonts w:ascii="Tahoma" w:hAnsi="Tahoma" w:hint="cs"/>
          <w:b/>
          <w:bCs/>
          <w:rtl/>
        </w:rPr>
        <w:t>אילוץ על</w:t>
      </w:r>
      <w:r w:rsidRPr="00CE5DF9">
        <w:rPr>
          <w:rFonts w:ascii="Tahoma" w:hAnsi="Tahoma"/>
          <w:b/>
          <w:bCs/>
        </w:rPr>
        <w:br/>
      </w:r>
      <w:r>
        <w:rPr>
          <w:rFonts w:ascii="Tahoma" w:hAnsi="Tahoma" w:hint="cs"/>
          <w:rtl/>
        </w:rPr>
        <w:t xml:space="preserve">הוספנו אילוץ על המזהה של ביקורת הבודק שהמספר שהוזן הינו גדול מ-0. </w:t>
      </w:r>
      <w:r>
        <w:rPr>
          <w:rFonts w:ascii="Tahoma" w:hAnsi="Tahoma"/>
        </w:rPr>
        <w:br/>
      </w:r>
      <w:r w:rsidRPr="00E12D10">
        <w:rPr>
          <w:rFonts w:ascii="Consolas" w:hAnsi="Consolas" w:cs="Consolas"/>
          <w:color w:val="0000FF"/>
          <w:sz w:val="19"/>
          <w:szCs w:val="19"/>
        </w:rPr>
        <w:t xml:space="preserve">CONSTRAINT </w:t>
      </w:r>
      <w:r w:rsidRPr="00E12D10">
        <w:rPr>
          <w:rFonts w:ascii="Consolas" w:hAnsi="Consolas" w:cs="Consolas"/>
          <w:sz w:val="19"/>
          <w:szCs w:val="19"/>
        </w:rPr>
        <w:t>CK_REVIEW_NUMBER</w:t>
      </w:r>
      <w:r w:rsidRPr="00E12D10">
        <w:rPr>
          <w:rFonts w:ascii="Consolas" w:hAnsi="Consolas" w:cs="Consolas"/>
          <w:color w:val="0000FF"/>
          <w:sz w:val="19"/>
          <w:szCs w:val="19"/>
        </w:rPr>
        <w:t xml:space="preserve"> CHECK </w:t>
      </w:r>
      <w:r w:rsidRPr="00E12D10">
        <w:rPr>
          <w:rFonts w:ascii="Consolas" w:hAnsi="Consolas" w:cs="Consolas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[Review ID]</w:t>
      </w:r>
      <w:r w:rsidRPr="00E12D10">
        <w:rPr>
          <w:rFonts w:ascii="Consolas" w:hAnsi="Consolas" w:cs="Consolas"/>
          <w:sz w:val="19"/>
          <w:szCs w:val="19"/>
        </w:rPr>
        <w:t xml:space="preserve"> &gt; 0)</w:t>
      </w:r>
      <w:r w:rsidRPr="00E12D10">
        <w:rPr>
          <w:rFonts w:ascii="Consolas" w:hAnsi="Consolas" w:cs="Consolas"/>
          <w:color w:val="0000FF"/>
          <w:sz w:val="19"/>
          <w:szCs w:val="19"/>
        </w:rPr>
        <w:br/>
      </w:r>
      <w:r>
        <w:rPr>
          <w:rFonts w:ascii="Tahoma" w:hAnsi="Tahoma"/>
        </w:rPr>
        <w:br/>
      </w:r>
    </w:p>
    <w:p w14:paraId="3B96D3B8" w14:textId="3DD7AB22" w:rsidR="00E35428" w:rsidRDefault="00E35428" w:rsidP="00E35428">
      <w:pPr>
        <w:autoSpaceDE w:val="0"/>
        <w:autoSpaceDN w:val="0"/>
        <w:bidi w:val="0"/>
        <w:adjustRightInd w:val="0"/>
        <w:spacing w:after="0"/>
        <w:ind w:left="60"/>
        <w:jc w:val="right"/>
        <w:rPr>
          <w:rFonts w:ascii="Consolas" w:hAnsi="Consolas" w:cs="Consolas"/>
          <w:sz w:val="19"/>
          <w:szCs w:val="19"/>
        </w:rPr>
      </w:pPr>
      <w:r w:rsidRPr="00952DEE">
        <w:rPr>
          <w:rFonts w:ascii="Tahoma" w:hAnsi="Tahoma"/>
          <w:u w:val="single"/>
        </w:rPr>
        <w:t>:</w:t>
      </w:r>
      <w:r w:rsidRPr="00952DEE">
        <w:rPr>
          <w:rFonts w:ascii="Tahoma" w:hAnsi="Tahoma"/>
          <w:b/>
          <w:bCs/>
          <w:u w:val="single"/>
        </w:rPr>
        <w:t xml:space="preserve"> </w:t>
      </w:r>
      <w:r w:rsidRPr="00952DEE">
        <w:rPr>
          <w:rFonts w:ascii="Tahoma" w:hAnsi="Tahoma"/>
          <w:u w:val="single"/>
        </w:rPr>
        <w:t xml:space="preserve">CREDIT CARDS </w:t>
      </w:r>
      <w:r w:rsidRPr="00952DEE">
        <w:rPr>
          <w:rFonts w:ascii="Tahoma" w:hAnsi="Tahoma" w:hint="cs"/>
          <w:u w:val="single"/>
          <w:rtl/>
        </w:rPr>
        <w:t>אילוצים בטבלת</w:t>
      </w:r>
      <w:r>
        <w:rPr>
          <w:rFonts w:ascii="Tahoma" w:hAnsi="Tahoma"/>
        </w:rPr>
        <w:br/>
      </w:r>
      <w:r>
        <w:rPr>
          <w:rFonts w:ascii="Tahoma" w:hAnsi="Tahoma"/>
        </w:rPr>
        <w:br/>
      </w:r>
      <w:r w:rsidRPr="00CE5DF9">
        <w:rPr>
          <w:rFonts w:ascii="Tahoma" w:hAnsi="Tahoma"/>
          <w:b/>
          <w:bCs/>
        </w:rPr>
        <w:t xml:space="preserve"> </w:t>
      </w:r>
      <w:proofErr w:type="gramStart"/>
      <w:r w:rsidRPr="00CE5DF9">
        <w:rPr>
          <w:rFonts w:ascii="Tahoma" w:hAnsi="Tahoma"/>
          <w:b/>
          <w:bCs/>
        </w:rPr>
        <w:t xml:space="preserve">  :</w:t>
      </w:r>
      <w:r>
        <w:rPr>
          <w:rFonts w:ascii="Tahoma" w:hAnsi="Tahoma"/>
          <w:b/>
          <w:bCs/>
        </w:rPr>
        <w:t>Credit</w:t>
      </w:r>
      <w:proofErr w:type="gramEnd"/>
      <w:r>
        <w:rPr>
          <w:rFonts w:ascii="Tahoma" w:hAnsi="Tahoma"/>
          <w:b/>
          <w:bCs/>
        </w:rPr>
        <w:t xml:space="preserve"> Num</w:t>
      </w:r>
      <w:r w:rsidRPr="00CE5DF9">
        <w:rPr>
          <w:rFonts w:ascii="Tahoma" w:hAnsi="Tahoma"/>
          <w:b/>
          <w:bCs/>
        </w:rPr>
        <w:t xml:space="preserve"> </w:t>
      </w:r>
      <w:r w:rsidRPr="00CE5DF9">
        <w:rPr>
          <w:rFonts w:ascii="Tahoma" w:hAnsi="Tahoma" w:hint="cs"/>
          <w:b/>
          <w:bCs/>
          <w:rtl/>
        </w:rPr>
        <w:t>אילוץ על</w:t>
      </w:r>
      <w:r>
        <w:rPr>
          <w:rFonts w:ascii="Tahoma" w:hAnsi="Tahoma"/>
        </w:rPr>
        <w:br/>
      </w:r>
      <w:r>
        <w:rPr>
          <w:rFonts w:ascii="Tahoma" w:hAnsi="Tahoma" w:hint="cs"/>
          <w:rtl/>
        </w:rPr>
        <w:t xml:space="preserve">הוספנו אילוץ על השדה המייצג את </w:t>
      </w:r>
      <w:r w:rsidR="0012148C">
        <w:rPr>
          <w:rFonts w:ascii="Tahoma" w:hAnsi="Tahoma" w:hint="cs"/>
          <w:rtl/>
        </w:rPr>
        <w:t xml:space="preserve">מס' כרטיס האשראי </w:t>
      </w:r>
      <w:r>
        <w:rPr>
          <w:rFonts w:ascii="Tahoma" w:hAnsi="Tahoma" w:hint="cs"/>
          <w:rtl/>
        </w:rPr>
        <w:t>ש</w:t>
      </w:r>
      <w:r w:rsidR="0012148C">
        <w:rPr>
          <w:rFonts w:ascii="Tahoma" w:hAnsi="Tahoma" w:hint="cs"/>
          <w:rtl/>
        </w:rPr>
        <w:t>בעזרתו הוזמנו המוצרים</w:t>
      </w:r>
      <w:r>
        <w:rPr>
          <w:rFonts w:ascii="Tahoma" w:hAnsi="Tahoma" w:hint="cs"/>
          <w:rtl/>
        </w:rPr>
        <w:t xml:space="preserve"> כדי לבדוק שה</w:t>
      </w:r>
      <w:r w:rsidR="0012148C">
        <w:rPr>
          <w:rFonts w:ascii="Tahoma" w:hAnsi="Tahoma" w:hint="cs"/>
          <w:rtl/>
        </w:rPr>
        <w:t xml:space="preserve">וא מס' טבעי ומהווה מס' </w:t>
      </w:r>
      <w:r w:rsidR="00B3450B">
        <w:rPr>
          <w:rFonts w:ascii="Tahoma" w:hAnsi="Tahoma" w:hint="cs"/>
          <w:rtl/>
        </w:rPr>
        <w:t xml:space="preserve">תקין </w:t>
      </w:r>
      <w:r w:rsidR="0012148C">
        <w:rPr>
          <w:rFonts w:ascii="Tahoma" w:hAnsi="Tahoma" w:hint="cs"/>
          <w:rtl/>
        </w:rPr>
        <w:t>של כרטיסי אשראי</w:t>
      </w:r>
      <w:r>
        <w:rPr>
          <w:rFonts w:ascii="Tahoma" w:hAnsi="Tahoma" w:hint="cs"/>
          <w:rtl/>
        </w:rPr>
        <w:t xml:space="preserve">. </w:t>
      </w:r>
      <w:r>
        <w:rPr>
          <w:rFonts w:ascii="Tahoma" w:hAnsi="Tahoma" w:hint="cs"/>
        </w:rPr>
        <w:t xml:space="preserve">   </w:t>
      </w:r>
      <w:r>
        <w:rPr>
          <w:rFonts w:ascii="Tahoma" w:hAnsi="Tahoma"/>
        </w:rPr>
        <w:br/>
      </w:r>
      <w:r w:rsidRPr="00E12D10">
        <w:rPr>
          <w:rFonts w:ascii="Consolas" w:hAnsi="Consolas" w:cs="Consolas"/>
          <w:color w:val="0000FF"/>
          <w:sz w:val="19"/>
          <w:szCs w:val="19"/>
        </w:rPr>
        <w:t xml:space="preserve">CONSTRAINT </w:t>
      </w:r>
      <w:r w:rsidRPr="00E12D10">
        <w:rPr>
          <w:rFonts w:ascii="Consolas" w:hAnsi="Consolas" w:cs="Consolas"/>
          <w:sz w:val="19"/>
          <w:szCs w:val="19"/>
        </w:rPr>
        <w:t>CK_</w:t>
      </w:r>
      <w:r>
        <w:rPr>
          <w:rFonts w:ascii="Consolas" w:hAnsi="Consolas" w:cs="Consolas"/>
          <w:sz w:val="19"/>
          <w:szCs w:val="19"/>
        </w:rPr>
        <w:t>Credit_Number</w:t>
      </w:r>
      <w:r w:rsidRPr="00E12D10">
        <w:rPr>
          <w:rFonts w:ascii="Consolas" w:hAnsi="Consolas" w:cs="Consolas"/>
          <w:sz w:val="19"/>
          <w:szCs w:val="19"/>
        </w:rPr>
        <w:t xml:space="preserve"> </w:t>
      </w:r>
      <w:r w:rsidRPr="00E12D10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E12D10">
        <w:rPr>
          <w:rFonts w:ascii="Consolas" w:hAnsi="Consolas" w:cs="Consolas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[Credit Num]</w:t>
      </w:r>
      <w:r w:rsidRPr="00E12D10">
        <w:rPr>
          <w:rFonts w:ascii="Consolas" w:hAnsi="Consolas" w:cs="Consolas"/>
          <w:sz w:val="19"/>
          <w:szCs w:val="19"/>
        </w:rPr>
        <w:t xml:space="preserve"> &gt; 0)</w:t>
      </w:r>
    </w:p>
    <w:p w14:paraId="06969459" w14:textId="287E4F63" w:rsidR="00C34EED" w:rsidRDefault="00C34EED" w:rsidP="00C34EED"/>
    <w:p w14:paraId="5C5C54A3" w14:textId="44A62665" w:rsidR="001963D9" w:rsidRPr="007B0E37" w:rsidRDefault="00E12D10" w:rsidP="00E12D10">
      <w:pPr>
        <w:jc w:val="left"/>
        <w:rPr>
          <w:rFonts w:ascii="Tahoma" w:hAnsi="Tahoma"/>
          <w:b/>
          <w:bCs/>
          <w:u w:val="single"/>
        </w:rPr>
      </w:pPr>
      <w:r>
        <w:rPr>
          <w:rFonts w:ascii="Consolas" w:hAnsi="Consolas" w:cs="Consolas"/>
          <w:sz w:val="19"/>
          <w:szCs w:val="19"/>
        </w:rPr>
        <w:br/>
      </w:r>
      <w:r w:rsidR="001963D9">
        <w:rPr>
          <w:rFonts w:ascii="Tahoma" w:hAnsi="Tahoma"/>
        </w:rPr>
        <w:br/>
      </w:r>
      <w:r w:rsidR="001963D9">
        <w:rPr>
          <w:rFonts w:ascii="Tahoma" w:hAnsi="Tahoma"/>
        </w:rPr>
        <w:br/>
      </w:r>
      <w:r w:rsidR="001963D9">
        <w:rPr>
          <w:rFonts w:ascii="Tahoma" w:hAnsi="Tahoma"/>
          <w:b/>
          <w:bCs/>
          <w:u w:val="single"/>
          <w:rtl/>
        </w:rPr>
        <w:t>טבלאות חיפוש (</w:t>
      </w:r>
      <w:r w:rsidR="001963D9">
        <w:rPr>
          <w:rFonts w:ascii="Tahoma" w:hAnsi="Tahoma"/>
          <w:b/>
          <w:bCs/>
          <w:u w:val="single"/>
        </w:rPr>
        <w:t>Lookup Tables</w:t>
      </w:r>
      <w:r w:rsidR="001963D9">
        <w:rPr>
          <w:rFonts w:ascii="Tahoma" w:hAnsi="Tahoma"/>
          <w:b/>
          <w:bCs/>
          <w:u w:val="single"/>
          <w:rtl/>
        </w:rPr>
        <w:t>):</w:t>
      </w:r>
    </w:p>
    <w:p w14:paraId="6F090EB8" w14:textId="5F31CD06" w:rsidR="001963D9" w:rsidRDefault="001963D9" w:rsidP="001963D9">
      <w:pPr>
        <w:autoSpaceDE w:val="0"/>
        <w:autoSpaceDN w:val="0"/>
        <w:bidi w:val="0"/>
        <w:adjustRightInd w:val="0"/>
        <w:spacing w:after="0"/>
        <w:jc w:val="right"/>
        <w:rPr>
          <w:rFonts w:ascii="Tahoma" w:hAnsi="Tahoma"/>
          <w:rtl/>
        </w:rPr>
      </w:pPr>
      <w:proofErr w:type="gramStart"/>
      <w:r w:rsidRPr="00FC2153">
        <w:rPr>
          <w:rFonts w:ascii="Tahoma" w:hAnsi="Tahoma"/>
          <w:b/>
          <w:bCs/>
        </w:rPr>
        <w:t>:STARS</w:t>
      </w:r>
      <w:proofErr w:type="gramEnd"/>
      <w:r w:rsidRPr="00FC2153">
        <w:rPr>
          <w:rFonts w:ascii="Tahoma" w:hAnsi="Tahoma"/>
          <w:b/>
          <w:bCs/>
        </w:rPr>
        <w:t xml:space="preserve"> </w:t>
      </w:r>
      <w:r w:rsidRPr="00FC2153">
        <w:rPr>
          <w:rFonts w:ascii="Tahoma" w:hAnsi="Tahoma" w:hint="cs"/>
          <w:b/>
          <w:bCs/>
          <w:rtl/>
        </w:rPr>
        <w:t>טבלת חיפוש ל-</w:t>
      </w:r>
      <w:r>
        <w:rPr>
          <w:rFonts w:ascii="Tahoma" w:hAnsi="Tahoma"/>
        </w:rPr>
        <w:br/>
        <w:t xml:space="preserve"> </w:t>
      </w:r>
      <w:r>
        <w:rPr>
          <w:rFonts w:ascii="Tahoma" w:hAnsi="Tahoma" w:hint="cs"/>
          <w:rtl/>
        </w:rPr>
        <w:t xml:space="preserve">הוספנו טבלת חיפוש למספר </w:t>
      </w:r>
      <w:r w:rsidR="006B55F2">
        <w:rPr>
          <w:rFonts w:ascii="Tahoma" w:hAnsi="Tahoma" w:hint="cs"/>
          <w:rtl/>
        </w:rPr>
        <w:t>ה</w:t>
      </w:r>
      <w:r>
        <w:rPr>
          <w:rFonts w:ascii="Tahoma" w:hAnsi="Tahoma" w:hint="cs"/>
          <w:rtl/>
        </w:rPr>
        <w:t>כוכבים שלקוח נותן למוצר מסוים כחלק מהביקורת</w:t>
      </w:r>
      <w:r w:rsidR="006B55F2">
        <w:rPr>
          <w:rFonts w:ascii="Tahoma" w:hAnsi="Tahoma" w:hint="cs"/>
          <w:rtl/>
        </w:rPr>
        <w:t xml:space="preserve"> שלו. יצאנו</w:t>
      </w:r>
      <w:r>
        <w:rPr>
          <w:rFonts w:ascii="Tahoma" w:hAnsi="Tahoma" w:hint="cs"/>
          <w:rtl/>
        </w:rPr>
        <w:t xml:space="preserve"> מתוך </w:t>
      </w:r>
      <w:r w:rsidR="006B55F2">
        <w:rPr>
          <w:rFonts w:ascii="Tahoma" w:hAnsi="Tahoma" w:hint="cs"/>
          <w:rtl/>
        </w:rPr>
        <w:t xml:space="preserve">ההנחה הבאה- </w:t>
      </w:r>
      <w:r>
        <w:rPr>
          <w:rFonts w:ascii="Tahoma" w:hAnsi="Tahoma" w:hint="cs"/>
          <w:rtl/>
        </w:rPr>
        <w:t xml:space="preserve">לקוח יכול להעניק למוצר מ-0 עד 5 כוכבים. </w:t>
      </w:r>
    </w:p>
    <w:p w14:paraId="49868B39" w14:textId="77777777" w:rsidR="001963D9" w:rsidRDefault="001963D9" w:rsidP="001963D9">
      <w:pPr>
        <w:autoSpaceDE w:val="0"/>
        <w:autoSpaceDN w:val="0"/>
        <w:bidi w:val="0"/>
        <w:adjustRightInd w:val="0"/>
        <w:spacing w:after="0"/>
        <w:jc w:val="right"/>
        <w:rPr>
          <w:rFonts w:ascii="Tahoma" w:hAnsi="Tahoma"/>
          <w:rtl/>
        </w:rPr>
      </w:pPr>
    </w:p>
    <w:p w14:paraId="09452053" w14:textId="77777777" w:rsidR="006B28B8" w:rsidRDefault="006B28B8" w:rsidP="006B28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BDD067" w14:textId="6B7321E3" w:rsidR="006B28B8" w:rsidRDefault="006B28B8" w:rsidP="008706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Stars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55F0D968" w14:textId="77777777" w:rsidR="006B28B8" w:rsidRDefault="006B28B8" w:rsidP="006B28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094689" w14:textId="77777777" w:rsidR="006B28B8" w:rsidRDefault="006B28B8" w:rsidP="006B28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1E3DD8D" w14:textId="77777777" w:rsidR="006B28B8" w:rsidRDefault="006B28B8" w:rsidP="006B28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B70D4B" w14:textId="77777777" w:rsidR="006B28B8" w:rsidRDefault="006B28B8" w:rsidP="006B28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03093" w14:textId="77777777" w:rsidR="006B28B8" w:rsidRDefault="006B28B8" w:rsidP="006B28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REVIEWS</w:t>
      </w:r>
    </w:p>
    <w:p w14:paraId="3D448072" w14:textId="77777777" w:rsidR="006B28B8" w:rsidRDefault="006B28B8" w:rsidP="006B28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FK_REVIEWSTARS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Stars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0077CC" w14:textId="3EE5BF7F" w:rsidR="006B28B8" w:rsidRDefault="006B28B8" w:rsidP="006B28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Stars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75DC6C" w14:textId="77777777" w:rsidR="006B55F2" w:rsidRDefault="006B55F2" w:rsidP="006B55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A34E2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7001F" w14:textId="7821629C" w:rsidR="001963D9" w:rsidRPr="006B55F2" w:rsidRDefault="001963D9" w:rsidP="006B55F2">
      <w:pPr>
        <w:autoSpaceDE w:val="0"/>
        <w:autoSpaceDN w:val="0"/>
        <w:bidi w:val="0"/>
        <w:adjustRightInd w:val="0"/>
        <w:spacing w:after="0"/>
        <w:jc w:val="right"/>
        <w:rPr>
          <w:rFonts w:ascii="Tahoma" w:hAnsi="Tahoma"/>
          <w:b/>
          <w:bCs/>
        </w:rPr>
      </w:pPr>
      <w:proofErr w:type="gramStart"/>
      <w:r w:rsidRPr="00FC2153">
        <w:rPr>
          <w:rFonts w:ascii="Tahoma" w:hAnsi="Tahoma"/>
          <w:b/>
          <w:bCs/>
        </w:rPr>
        <w:t>:</w:t>
      </w:r>
      <w:r w:rsidRPr="00FC2153">
        <w:rPr>
          <w:rFonts w:ascii="Tahoma" w:hAnsi="Tahoma" w:hint="cs"/>
          <w:b/>
          <w:bCs/>
        </w:rPr>
        <w:t>STATES</w:t>
      </w:r>
      <w:proofErr w:type="gramEnd"/>
      <w:r w:rsidRPr="00FC2153">
        <w:rPr>
          <w:rFonts w:ascii="Tahoma" w:hAnsi="Tahoma" w:hint="cs"/>
          <w:b/>
          <w:bCs/>
        </w:rPr>
        <w:t xml:space="preserve"> </w:t>
      </w:r>
      <w:r w:rsidRPr="00FC2153">
        <w:rPr>
          <w:rFonts w:ascii="Tahoma" w:hAnsi="Tahoma" w:hint="cs"/>
          <w:b/>
          <w:bCs/>
          <w:rtl/>
        </w:rPr>
        <w:t>טבלת חיפוש ל-</w:t>
      </w:r>
      <w:r>
        <w:rPr>
          <w:rFonts w:ascii="Tahoma" w:hAnsi="Tahoma"/>
        </w:rPr>
        <w:br/>
      </w:r>
      <w:r>
        <w:rPr>
          <w:rFonts w:ascii="Tahoma" w:hAnsi="Tahoma" w:hint="cs"/>
          <w:rtl/>
        </w:rPr>
        <w:t xml:space="preserve">הוספנו טבלת חיפוש למדינות ארה"ב כדי שהלקוח יבחר את </w:t>
      </w:r>
      <w:r w:rsidR="004304E1">
        <w:rPr>
          <w:rFonts w:ascii="Tahoma" w:hAnsi="Tahoma" w:hint="cs"/>
          <w:rtl/>
        </w:rPr>
        <w:t>המדינה</w:t>
      </w:r>
      <w:r>
        <w:rPr>
          <w:rFonts w:ascii="Tahoma" w:hAnsi="Tahoma" w:hint="cs"/>
          <w:rtl/>
        </w:rPr>
        <w:t xml:space="preserve"> בה הוא מתגורר מתוך </w:t>
      </w:r>
      <w:r w:rsidR="004304E1">
        <w:rPr>
          <w:rFonts w:ascii="Tahoma" w:hAnsi="Tahoma" w:hint="cs"/>
          <w:rtl/>
        </w:rPr>
        <w:t>רשימת המדינות</w:t>
      </w:r>
      <w:r>
        <w:rPr>
          <w:rFonts w:ascii="Tahoma" w:hAnsi="Tahoma" w:hint="cs"/>
          <w:rtl/>
        </w:rPr>
        <w:t xml:space="preserve">. </w:t>
      </w:r>
      <w:r w:rsidR="006B55F2">
        <w:rPr>
          <w:rFonts w:ascii="Tahoma" w:hAnsi="Tahoma" w:hint="cs"/>
          <w:rtl/>
        </w:rPr>
        <w:t xml:space="preserve">אנו מודעים לכך שישנן גם הזמנות מחוץ לארצות הברית, אך במקרה כזה אנו מניחים כי </w:t>
      </w:r>
      <w:r w:rsidR="0069019C">
        <w:rPr>
          <w:rFonts w:ascii="Tahoma" w:hAnsi="Tahoma" w:hint="cs"/>
          <w:rtl/>
        </w:rPr>
        <w:t xml:space="preserve">בארצות אחרות אין מדינות (אין </w:t>
      </w:r>
      <w:proofErr w:type="spellStart"/>
      <w:r w:rsidR="0069019C">
        <w:rPr>
          <w:rFonts w:ascii="Tahoma" w:hAnsi="Tahoma" w:hint="cs"/>
          <w:rtl/>
        </w:rPr>
        <w:t>סטייטס</w:t>
      </w:r>
      <w:proofErr w:type="spellEnd"/>
      <w:r w:rsidR="0069019C">
        <w:rPr>
          <w:rFonts w:ascii="Tahoma" w:hAnsi="Tahoma" w:hint="cs"/>
          <w:rtl/>
        </w:rPr>
        <w:t>)</w:t>
      </w:r>
      <w:r w:rsidR="006B55F2">
        <w:rPr>
          <w:rFonts w:ascii="Tahoma" w:hAnsi="Tahoma" w:hint="cs"/>
          <w:rtl/>
        </w:rPr>
        <w:t>.</w:t>
      </w:r>
      <w:r>
        <w:rPr>
          <w:rFonts w:ascii="Tahoma" w:hAnsi="Tahoma"/>
          <w:rtl/>
        </w:rPr>
        <w:br/>
      </w:r>
      <w:r>
        <w:rPr>
          <w:rFonts w:ascii="Tahoma" w:hAnsi="Tahoma"/>
        </w:rPr>
        <w:lastRenderedPageBreak/>
        <w:br/>
      </w:r>
    </w:p>
    <w:p w14:paraId="673DBC29" w14:textId="77777777" w:rsidR="00173AA8" w:rsidRDefault="00173AA8" w:rsidP="00173A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12B16A" w14:textId="43748382" w:rsidR="00173AA8" w:rsidRDefault="00173AA8" w:rsidP="008706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State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8706EA"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1E2CEF20" w14:textId="77777777" w:rsidR="00173AA8" w:rsidRDefault="00173AA8" w:rsidP="00173A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5A97B8" w14:textId="77777777" w:rsidR="00173AA8" w:rsidRDefault="00173AA8" w:rsidP="00173A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STATES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AFF143" w14:textId="67E5DF40" w:rsidR="00173AA8" w:rsidRDefault="00173AA8" w:rsidP="006B55F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'Alabama'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'Alaska'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'Arizona'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'Arkansas'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'California'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'Colorado'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'Connecticut'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'Delaware'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'Florida'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'Georgia'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'Hawaii'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'Idaho'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'Illinois'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'Indiana'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C75503" w14:textId="77777777" w:rsidR="00173AA8" w:rsidRDefault="00173AA8" w:rsidP="006B55F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'Iowa'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'Kansas'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'Kentucky'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'Louisiana'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'Maine'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'Maryland'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'Massachusetts'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34E483" w14:textId="075A94A4" w:rsidR="00173AA8" w:rsidRDefault="00173AA8" w:rsidP="006B55F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'Michigan'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'Minnesota'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'Mississippi'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'Missouri'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'Montana'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'Nebraska'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'Nevada'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'New Hampshire'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'New Jersey'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'New Mexico'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 w:rsidR="002C1F14">
        <w:rPr>
          <w:rFonts w:ascii="Consolas" w:hAnsi="Consolas" w:cs="Consolas"/>
          <w:color w:val="808080"/>
          <w:sz w:val="19"/>
          <w:szCs w:val="19"/>
        </w:rPr>
        <w:t>(</w:t>
      </w:r>
      <w:r w:rsidR="002C1F14">
        <w:rPr>
          <w:rFonts w:ascii="Consolas" w:hAnsi="Consolas" w:cs="Consolas"/>
          <w:color w:val="FF0000"/>
          <w:sz w:val="19"/>
          <w:szCs w:val="19"/>
        </w:rPr>
        <w:t>'Wyoming'</w:t>
      </w:r>
      <w:r w:rsidR="002C1F14"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2C1F14">
        <w:rPr>
          <w:rFonts w:ascii="Consolas" w:hAnsi="Consolas" w:cs="Consolas"/>
          <w:color w:val="808080"/>
          <w:sz w:val="19"/>
          <w:szCs w:val="19"/>
        </w:rPr>
        <w:t>(</w:t>
      </w:r>
      <w:r w:rsidR="002C1F14">
        <w:rPr>
          <w:rFonts w:ascii="Consolas" w:hAnsi="Consolas" w:cs="Consolas"/>
          <w:color w:val="FF0000"/>
          <w:sz w:val="19"/>
          <w:szCs w:val="19"/>
        </w:rPr>
        <w:t>'Wisconsin'</w:t>
      </w:r>
      <w:r w:rsidR="002C1F14"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'North</w:t>
      </w:r>
      <w:r w:rsidR="006B55F2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Carolina'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'North</w:t>
      </w:r>
      <w:r w:rsidR="002C1F14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Dakota'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 w:rsidR="002C1F14">
        <w:rPr>
          <w:rFonts w:ascii="Consolas" w:hAnsi="Consolas" w:cs="Consolas"/>
          <w:color w:val="808080"/>
          <w:sz w:val="19"/>
          <w:szCs w:val="19"/>
        </w:rPr>
        <w:t>(</w:t>
      </w:r>
      <w:r w:rsidR="002C1F14">
        <w:rPr>
          <w:rFonts w:ascii="Consolas" w:hAnsi="Consolas" w:cs="Consolas"/>
          <w:color w:val="FF0000"/>
          <w:sz w:val="19"/>
          <w:szCs w:val="19"/>
        </w:rPr>
        <w:t>'Rhode Island'</w:t>
      </w:r>
      <w:r w:rsidR="002C1F14"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'Ohio'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'Oklahoma'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 w:rsidR="002C1F14">
        <w:rPr>
          <w:rFonts w:ascii="Consolas" w:hAnsi="Consolas" w:cs="Consolas"/>
          <w:color w:val="808080"/>
          <w:sz w:val="19"/>
          <w:szCs w:val="19"/>
        </w:rPr>
        <w:t>(</w:t>
      </w:r>
      <w:r w:rsidR="002C1F14">
        <w:rPr>
          <w:rFonts w:ascii="Consolas" w:hAnsi="Consolas" w:cs="Consolas"/>
          <w:color w:val="FF0000"/>
          <w:sz w:val="19"/>
          <w:szCs w:val="19"/>
        </w:rPr>
        <w:t>'South Carolina'</w:t>
      </w:r>
      <w:r w:rsidR="002C1F14">
        <w:rPr>
          <w:rFonts w:ascii="Consolas" w:hAnsi="Consolas" w:cs="Consolas"/>
          <w:color w:val="80808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'Oregon'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'Pennsylvania'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 w:rsidR="002C1F14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'South</w:t>
      </w:r>
      <w:r w:rsidR="006B55F2">
        <w:rPr>
          <w:rFonts w:ascii="Consolas" w:hAnsi="Consolas" w:cs="Consolas" w:hint="cs"/>
          <w:color w:val="FF0000"/>
          <w:sz w:val="19"/>
          <w:szCs w:val="19"/>
          <w:rtl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Dakota'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2C1F14">
        <w:rPr>
          <w:rFonts w:ascii="Consolas" w:hAnsi="Consolas" w:cs="Consolas"/>
          <w:color w:val="808080"/>
          <w:sz w:val="19"/>
          <w:szCs w:val="19"/>
        </w:rPr>
        <w:t>,(</w:t>
      </w:r>
      <w:r w:rsidR="002C1F14">
        <w:rPr>
          <w:rFonts w:ascii="Consolas" w:hAnsi="Consolas" w:cs="Consolas"/>
          <w:color w:val="FF0000"/>
          <w:sz w:val="19"/>
          <w:szCs w:val="19"/>
        </w:rPr>
        <w:t>'Utah'</w:t>
      </w:r>
      <w:r w:rsidR="002C1F14"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'Tennessee'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 w:rsidR="006B55F2">
        <w:rPr>
          <w:rFonts w:ascii="Consolas" w:hAnsi="Consolas" w:cs="Consolas"/>
          <w:color w:val="808080"/>
          <w:sz w:val="19"/>
          <w:szCs w:val="19"/>
        </w:rPr>
        <w:t>(</w:t>
      </w:r>
      <w:r w:rsidR="006B55F2">
        <w:rPr>
          <w:rFonts w:ascii="Consolas" w:hAnsi="Consolas" w:cs="Consolas"/>
          <w:color w:val="FF0000"/>
          <w:sz w:val="19"/>
          <w:szCs w:val="19"/>
        </w:rPr>
        <w:t>'Texas'</w:t>
      </w:r>
      <w:r w:rsidR="006B55F2">
        <w:rPr>
          <w:rFonts w:ascii="Consolas" w:hAnsi="Consolas" w:cs="Consolas"/>
          <w:color w:val="808080"/>
          <w:sz w:val="19"/>
          <w:szCs w:val="19"/>
        </w:rPr>
        <w:t>)</w:t>
      </w:r>
      <w:r w:rsidR="002C1F14">
        <w:rPr>
          <w:rFonts w:ascii="Consolas" w:hAnsi="Consolas" w:cs="Consolas"/>
          <w:color w:val="808080"/>
          <w:sz w:val="19"/>
          <w:szCs w:val="19"/>
        </w:rPr>
        <w:t>,(</w:t>
      </w:r>
      <w:r w:rsidR="002C1F14">
        <w:rPr>
          <w:rFonts w:ascii="Consolas" w:hAnsi="Consolas" w:cs="Consolas"/>
          <w:color w:val="FF0000"/>
          <w:sz w:val="19"/>
          <w:szCs w:val="19"/>
        </w:rPr>
        <w:t>'West Virginia'</w:t>
      </w:r>
      <w:r w:rsidR="002C1F14"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'Vermont'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 w:rsidR="002C1F14">
        <w:rPr>
          <w:rFonts w:ascii="Consolas" w:hAnsi="Consolas" w:cs="Consolas"/>
          <w:color w:val="808080"/>
          <w:sz w:val="19"/>
          <w:szCs w:val="19"/>
        </w:rPr>
        <w:t>(</w:t>
      </w:r>
      <w:r w:rsidR="002C1F14">
        <w:rPr>
          <w:rFonts w:ascii="Consolas" w:hAnsi="Consolas" w:cs="Consolas"/>
          <w:color w:val="FF0000"/>
          <w:sz w:val="19"/>
          <w:szCs w:val="19"/>
        </w:rPr>
        <w:t>'New York'</w:t>
      </w:r>
      <w:r w:rsidR="002C1F14"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'Virginia'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'Washington'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B9FB34" w14:textId="77777777" w:rsidR="00173AA8" w:rsidRDefault="00173AA8" w:rsidP="00173A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10E6BF6D" w14:textId="6C3AE69C" w:rsidR="00173AA8" w:rsidRDefault="00173AA8" w:rsidP="00173A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FK_CUSTOMERSTATES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[Address-</w:t>
      </w:r>
      <w:r w:rsidR="002C1F14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tate]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E832E9" w14:textId="3DDE9A72" w:rsidR="00173AA8" w:rsidRPr="009B4C61" w:rsidRDefault="00173AA8" w:rsidP="009B4C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STATES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[State]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D94EB2" w14:textId="77777777" w:rsidR="00173AA8" w:rsidRDefault="00173AA8" w:rsidP="00173AA8">
      <w:pPr>
        <w:autoSpaceDE w:val="0"/>
        <w:autoSpaceDN w:val="0"/>
        <w:bidi w:val="0"/>
        <w:adjustRightInd w:val="0"/>
        <w:spacing w:after="0"/>
        <w:jc w:val="left"/>
        <w:rPr>
          <w:rFonts w:ascii="Tahoma" w:hAnsi="Tahoma"/>
        </w:rPr>
      </w:pPr>
    </w:p>
    <w:p w14:paraId="004BF3AE" w14:textId="77777777" w:rsidR="00491A27" w:rsidRDefault="00491A27" w:rsidP="00491A27">
      <w:pPr>
        <w:autoSpaceDE w:val="0"/>
        <w:autoSpaceDN w:val="0"/>
        <w:bidi w:val="0"/>
        <w:adjustRightInd w:val="0"/>
        <w:spacing w:after="0"/>
        <w:jc w:val="left"/>
        <w:rPr>
          <w:rFonts w:ascii="Tahoma" w:hAnsi="Tahoma"/>
        </w:rPr>
      </w:pPr>
    </w:p>
    <w:p w14:paraId="00F394F7" w14:textId="7CD0001F" w:rsidR="00CA01E4" w:rsidRPr="00B372E3" w:rsidRDefault="001963D9" w:rsidP="00CA01E4">
      <w:pPr>
        <w:autoSpaceDE w:val="0"/>
        <w:autoSpaceDN w:val="0"/>
        <w:bidi w:val="0"/>
        <w:adjustRightInd w:val="0"/>
        <w:spacing w:after="0"/>
        <w:jc w:val="right"/>
        <w:rPr>
          <w:rFonts w:ascii="Tahoma" w:hAnsi="Tahoma"/>
          <w:color w:val="0000FF"/>
        </w:rPr>
      </w:pPr>
      <w:r w:rsidRPr="00FC2153">
        <w:rPr>
          <w:rFonts w:ascii="Tahoma" w:hAnsi="Tahoma"/>
          <w:b/>
          <w:bCs/>
        </w:rPr>
        <w:t xml:space="preserve"> </w:t>
      </w:r>
      <w:proofErr w:type="gramStart"/>
      <w:r w:rsidRPr="00FC2153">
        <w:rPr>
          <w:rFonts w:ascii="Tahoma" w:hAnsi="Tahoma"/>
          <w:b/>
          <w:bCs/>
        </w:rPr>
        <w:t>:</w:t>
      </w:r>
      <w:r w:rsidRPr="00FC2153">
        <w:rPr>
          <w:rFonts w:ascii="Tahoma" w:hAnsi="Tahoma" w:hint="cs"/>
          <w:b/>
          <w:bCs/>
        </w:rPr>
        <w:t>CI</w:t>
      </w:r>
      <w:r w:rsidRPr="00FC2153">
        <w:rPr>
          <w:rFonts w:ascii="Tahoma" w:hAnsi="Tahoma"/>
          <w:b/>
          <w:bCs/>
        </w:rPr>
        <w:t>TIES</w:t>
      </w:r>
      <w:proofErr w:type="gramEnd"/>
      <w:r w:rsidRPr="00FC2153">
        <w:rPr>
          <w:rFonts w:ascii="Tahoma" w:hAnsi="Tahoma"/>
          <w:b/>
          <w:bCs/>
        </w:rPr>
        <w:t xml:space="preserve"> </w:t>
      </w:r>
      <w:r w:rsidRPr="00FC2153">
        <w:rPr>
          <w:rFonts w:ascii="Tahoma" w:hAnsi="Tahoma" w:hint="cs"/>
          <w:b/>
          <w:bCs/>
          <w:rtl/>
        </w:rPr>
        <w:t>טבלת חיפוש ל-</w:t>
      </w:r>
      <w:r>
        <w:rPr>
          <w:rFonts w:ascii="Tahoma" w:hAnsi="Tahoma"/>
        </w:rPr>
        <w:br/>
      </w:r>
      <w:r>
        <w:rPr>
          <w:rFonts w:ascii="Tahoma" w:hAnsi="Tahoma" w:hint="cs"/>
          <w:rtl/>
        </w:rPr>
        <w:t>הוספנו טבלת חיפוש לערים כדי שהלקוח יבחר את העיר בה הוא מתגורר מתוך רשימה.</w:t>
      </w:r>
      <w:r>
        <w:rPr>
          <w:rFonts w:ascii="Tahoma" w:hAnsi="Tahoma"/>
          <w:rtl/>
        </w:rPr>
        <w:br/>
      </w:r>
    </w:p>
    <w:p w14:paraId="5F3B9A97" w14:textId="77777777" w:rsidR="00CA01E4" w:rsidRDefault="00CA01E4" w:rsidP="00CA01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621AC7" w14:textId="251EB74A" w:rsidR="00CA01E4" w:rsidRDefault="00CA01E4" w:rsidP="008706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City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8706EA"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421908" w:rsidRPr="00421908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421908">
        <w:rPr>
          <w:rFonts w:ascii="Consolas" w:hAnsi="Consolas" w:cs="Consolas"/>
          <w:color w:val="808080"/>
          <w:sz w:val="19"/>
          <w:szCs w:val="19"/>
        </w:rPr>
        <w:t>NOT</w:t>
      </w:r>
      <w:r w:rsidR="004219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21908"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50AA3BF4" w14:textId="77777777" w:rsidR="00CA01E4" w:rsidRDefault="00CA01E4" w:rsidP="00CA01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9300CD" w14:textId="77777777" w:rsidR="00CA01E4" w:rsidRDefault="00CA01E4" w:rsidP="00CA01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CITIES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E5A405D" w14:textId="2B67404C" w:rsidR="00CA01E4" w:rsidRDefault="00CA01E4" w:rsidP="00EC7BE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'Los Angeles'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'Houston'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'Phoenix'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'Philadelphia'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'San Antonio'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'Dallas'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'San Jose'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'Austin'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 w:rsidR="00EC7BE2">
        <w:rPr>
          <w:rFonts w:ascii="Consolas" w:hAnsi="Consolas" w:cs="Consolas"/>
          <w:color w:val="808080"/>
          <w:sz w:val="19"/>
          <w:szCs w:val="19"/>
        </w:rPr>
        <w:t>(</w:t>
      </w:r>
      <w:r w:rsidR="00EC7BE2">
        <w:rPr>
          <w:rFonts w:ascii="Consolas" w:hAnsi="Consolas" w:cs="Consolas"/>
          <w:color w:val="FF0000"/>
          <w:sz w:val="19"/>
          <w:szCs w:val="19"/>
        </w:rPr>
        <w:t>'San Diego'</w:t>
      </w:r>
      <w:r w:rsidR="00EC7BE2"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'Columbus'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'Indianapolis'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641622" w14:textId="77777777" w:rsidR="00CA01E4" w:rsidRDefault="00CA01E4" w:rsidP="00EC7BE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'Charlotte'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'San Francisco'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'Seattle'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'Denver'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'Nashville'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'Washington'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519D75" w14:textId="4F58212F" w:rsidR="00CA01E4" w:rsidRDefault="00CA01E4" w:rsidP="00EC7BE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'Las Vegas'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'Portland'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'Detroit'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 w:rsidR="00EC7BE2" w:rsidRPr="00EC7BE2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EC7BE2">
        <w:rPr>
          <w:rFonts w:ascii="Consolas" w:hAnsi="Consolas" w:cs="Consolas"/>
          <w:color w:val="808080"/>
          <w:sz w:val="19"/>
          <w:szCs w:val="19"/>
        </w:rPr>
        <w:t>(</w:t>
      </w:r>
      <w:r w:rsidR="00EC7BE2">
        <w:rPr>
          <w:rFonts w:ascii="Consolas" w:hAnsi="Consolas" w:cs="Consolas"/>
          <w:color w:val="FF0000"/>
          <w:sz w:val="19"/>
          <w:szCs w:val="19"/>
        </w:rPr>
        <w:t>'Jerusalem'</w:t>
      </w:r>
      <w:r w:rsidR="00EC7BE2">
        <w:rPr>
          <w:rFonts w:ascii="Consolas" w:hAnsi="Consolas" w:cs="Consolas"/>
          <w:color w:val="808080"/>
          <w:sz w:val="19"/>
          <w:szCs w:val="19"/>
        </w:rPr>
        <w:t>),(</w:t>
      </w:r>
      <w:r w:rsidR="00EC7BE2">
        <w:rPr>
          <w:rFonts w:ascii="Consolas" w:hAnsi="Consolas" w:cs="Consolas"/>
          <w:color w:val="FF0000"/>
          <w:sz w:val="19"/>
          <w:szCs w:val="19"/>
        </w:rPr>
        <w:t>'Tel Aviv'</w:t>
      </w:r>
      <w:r w:rsidR="00EC7BE2">
        <w:rPr>
          <w:rFonts w:ascii="Consolas" w:hAnsi="Consolas" w:cs="Consolas"/>
          <w:color w:val="808080"/>
          <w:sz w:val="19"/>
          <w:szCs w:val="19"/>
        </w:rPr>
        <w:t>), (</w:t>
      </w:r>
      <w:r w:rsidR="00EC7BE2">
        <w:rPr>
          <w:rFonts w:ascii="Consolas" w:hAnsi="Consolas" w:cs="Consolas"/>
          <w:color w:val="FF0000"/>
          <w:sz w:val="19"/>
          <w:szCs w:val="19"/>
        </w:rPr>
        <w:t>'Madrid'</w:t>
      </w:r>
      <w:r w:rsidR="00EC7BE2">
        <w:rPr>
          <w:rFonts w:ascii="Consolas" w:hAnsi="Consolas" w:cs="Consolas"/>
          <w:color w:val="808080"/>
          <w:sz w:val="19"/>
          <w:szCs w:val="19"/>
        </w:rPr>
        <w:t>),(</w:t>
      </w:r>
      <w:r w:rsidR="00EC7BE2">
        <w:rPr>
          <w:rFonts w:ascii="Consolas" w:hAnsi="Consolas" w:cs="Consolas"/>
          <w:color w:val="FF0000"/>
          <w:sz w:val="19"/>
          <w:szCs w:val="19"/>
        </w:rPr>
        <w:t>'Barcelona'</w:t>
      </w:r>
      <w:r w:rsidR="00EC7BE2">
        <w:rPr>
          <w:rFonts w:ascii="Consolas" w:hAnsi="Consolas" w:cs="Consolas"/>
          <w:color w:val="808080"/>
          <w:sz w:val="19"/>
          <w:szCs w:val="19"/>
        </w:rPr>
        <w:t>),(</w:t>
      </w:r>
      <w:r w:rsidR="00EC7BE2">
        <w:rPr>
          <w:rFonts w:ascii="Consolas" w:hAnsi="Consolas" w:cs="Consolas"/>
          <w:color w:val="FF0000"/>
          <w:sz w:val="19"/>
          <w:szCs w:val="19"/>
        </w:rPr>
        <w:t>'Paris'</w:t>
      </w:r>
      <w:r w:rsidR="00EC7BE2">
        <w:rPr>
          <w:rFonts w:ascii="Consolas" w:hAnsi="Consolas" w:cs="Consolas"/>
          <w:color w:val="808080"/>
          <w:sz w:val="19"/>
          <w:szCs w:val="19"/>
        </w:rPr>
        <w:t>),(</w:t>
      </w:r>
      <w:r w:rsidR="00EC7BE2">
        <w:rPr>
          <w:rFonts w:ascii="Consolas" w:hAnsi="Consolas" w:cs="Consolas"/>
          <w:color w:val="FF0000"/>
          <w:sz w:val="19"/>
          <w:szCs w:val="19"/>
        </w:rPr>
        <w:t>'Munich'</w:t>
      </w:r>
      <w:r w:rsidR="00EC7BE2">
        <w:rPr>
          <w:rFonts w:ascii="Consolas" w:hAnsi="Consolas" w:cs="Consolas"/>
          <w:color w:val="808080"/>
          <w:sz w:val="19"/>
          <w:szCs w:val="19"/>
        </w:rPr>
        <w:t>),(</w:t>
      </w:r>
      <w:r w:rsidR="00EC7BE2">
        <w:rPr>
          <w:rFonts w:ascii="Consolas" w:hAnsi="Consolas" w:cs="Consolas"/>
          <w:color w:val="FF0000"/>
          <w:sz w:val="19"/>
          <w:szCs w:val="19"/>
        </w:rPr>
        <w:t>'Milan'</w:t>
      </w:r>
      <w:r w:rsidR="00EC7BE2">
        <w:rPr>
          <w:rFonts w:ascii="Consolas" w:hAnsi="Consolas" w:cs="Consolas"/>
          <w:color w:val="808080"/>
          <w:sz w:val="19"/>
          <w:szCs w:val="19"/>
        </w:rPr>
        <w:t>),(</w:t>
      </w:r>
      <w:r w:rsidR="00EC7BE2">
        <w:rPr>
          <w:rFonts w:ascii="Consolas" w:hAnsi="Consolas" w:cs="Consolas"/>
          <w:color w:val="FF0000"/>
          <w:sz w:val="19"/>
          <w:szCs w:val="19"/>
        </w:rPr>
        <w:t>'Turin'</w:t>
      </w:r>
      <w:r w:rsidR="00EC7BE2">
        <w:rPr>
          <w:rFonts w:ascii="Consolas" w:hAnsi="Consolas" w:cs="Consolas"/>
          <w:color w:val="808080"/>
          <w:sz w:val="19"/>
          <w:szCs w:val="19"/>
        </w:rPr>
        <w:t>),(</w:t>
      </w:r>
      <w:r w:rsidR="00EC7BE2">
        <w:rPr>
          <w:rFonts w:ascii="Consolas" w:hAnsi="Consolas" w:cs="Consolas"/>
          <w:color w:val="FF0000"/>
          <w:sz w:val="19"/>
          <w:szCs w:val="19"/>
        </w:rPr>
        <w:t>'London'</w:t>
      </w:r>
      <w:r w:rsidR="00EC7BE2">
        <w:rPr>
          <w:rFonts w:ascii="Consolas" w:hAnsi="Consolas" w:cs="Consolas"/>
          <w:color w:val="808080"/>
          <w:sz w:val="19"/>
          <w:szCs w:val="19"/>
        </w:rPr>
        <w:t>),(</w:t>
      </w:r>
      <w:r w:rsidR="00EC7BE2">
        <w:rPr>
          <w:rFonts w:ascii="Consolas" w:hAnsi="Consolas" w:cs="Consolas"/>
          <w:color w:val="FF0000"/>
          <w:sz w:val="19"/>
          <w:szCs w:val="19"/>
        </w:rPr>
        <w:t>'Rome'</w:t>
      </w:r>
      <w:r w:rsidR="00EC7BE2">
        <w:rPr>
          <w:rFonts w:ascii="Consolas" w:hAnsi="Consolas" w:cs="Consolas"/>
          <w:color w:val="808080"/>
          <w:sz w:val="19"/>
          <w:szCs w:val="19"/>
        </w:rPr>
        <w:t>), (</w:t>
      </w:r>
      <w:r w:rsidR="00EC7BE2">
        <w:rPr>
          <w:rFonts w:ascii="Consolas" w:hAnsi="Consolas" w:cs="Consolas"/>
          <w:color w:val="FF0000"/>
          <w:sz w:val="19"/>
          <w:szCs w:val="19"/>
        </w:rPr>
        <w:t>'Montreal'</w:t>
      </w:r>
      <w:r w:rsidR="00EC7BE2">
        <w:rPr>
          <w:rFonts w:ascii="Consolas" w:hAnsi="Consolas" w:cs="Consolas"/>
          <w:color w:val="808080"/>
          <w:sz w:val="19"/>
          <w:szCs w:val="19"/>
        </w:rPr>
        <w:t>),(</w:t>
      </w:r>
      <w:r w:rsidR="00EC7BE2">
        <w:rPr>
          <w:rFonts w:ascii="Consolas" w:hAnsi="Consolas" w:cs="Consolas"/>
          <w:color w:val="FF0000"/>
          <w:sz w:val="19"/>
          <w:szCs w:val="19"/>
        </w:rPr>
        <w:t>'Toronto'</w:t>
      </w:r>
      <w:r w:rsidR="00EC7BE2">
        <w:rPr>
          <w:rFonts w:ascii="Consolas" w:hAnsi="Consolas" w:cs="Consolas"/>
          <w:color w:val="808080"/>
          <w:sz w:val="19"/>
          <w:szCs w:val="19"/>
        </w:rPr>
        <w:t>),(</w:t>
      </w:r>
      <w:r w:rsidR="00EC7BE2">
        <w:rPr>
          <w:rFonts w:ascii="Consolas" w:hAnsi="Consolas" w:cs="Consolas"/>
          <w:color w:val="FF0000"/>
          <w:sz w:val="19"/>
          <w:szCs w:val="19"/>
        </w:rPr>
        <w:t>'Moscow'</w:t>
      </w:r>
      <w:r w:rsidR="00EC7BE2">
        <w:rPr>
          <w:rFonts w:ascii="Consolas" w:hAnsi="Consolas" w:cs="Consolas"/>
          <w:color w:val="808080"/>
          <w:sz w:val="19"/>
          <w:szCs w:val="19"/>
        </w:rPr>
        <w:t>), (</w:t>
      </w:r>
      <w:r w:rsidR="00EC7BE2">
        <w:rPr>
          <w:rFonts w:ascii="Consolas" w:hAnsi="Consolas" w:cs="Consolas"/>
          <w:color w:val="FF0000"/>
          <w:sz w:val="19"/>
          <w:szCs w:val="19"/>
        </w:rPr>
        <w:t>'Bucharest'</w:t>
      </w:r>
      <w:r w:rsidR="00EC7BE2">
        <w:rPr>
          <w:rFonts w:ascii="Consolas" w:hAnsi="Consolas" w:cs="Consolas"/>
          <w:color w:val="808080"/>
          <w:sz w:val="19"/>
          <w:szCs w:val="19"/>
        </w:rPr>
        <w:t>),(</w:t>
      </w:r>
      <w:r w:rsidR="00EC7BE2">
        <w:rPr>
          <w:rFonts w:ascii="Consolas" w:hAnsi="Consolas" w:cs="Consolas"/>
          <w:color w:val="FF0000"/>
          <w:sz w:val="19"/>
          <w:szCs w:val="19"/>
        </w:rPr>
        <w:t>'Vienna'</w:t>
      </w:r>
      <w:r w:rsidR="00EC7BE2">
        <w:rPr>
          <w:rFonts w:ascii="Consolas" w:hAnsi="Consolas" w:cs="Consolas"/>
          <w:color w:val="808080"/>
          <w:sz w:val="19"/>
          <w:szCs w:val="19"/>
        </w:rPr>
        <w:t>),(</w:t>
      </w:r>
      <w:r w:rsidR="00EC7BE2">
        <w:rPr>
          <w:rFonts w:ascii="Consolas" w:hAnsi="Consolas" w:cs="Consolas"/>
          <w:color w:val="FF0000"/>
          <w:sz w:val="19"/>
          <w:szCs w:val="19"/>
        </w:rPr>
        <w:t>'Warsaw'</w:t>
      </w:r>
      <w:r w:rsidR="00EC7BE2">
        <w:rPr>
          <w:rFonts w:ascii="Consolas" w:hAnsi="Consolas" w:cs="Consolas"/>
          <w:color w:val="808080"/>
          <w:sz w:val="19"/>
          <w:szCs w:val="19"/>
        </w:rPr>
        <w:t>),(</w:t>
      </w:r>
      <w:r w:rsidR="00EC7BE2">
        <w:rPr>
          <w:rFonts w:ascii="Consolas" w:hAnsi="Consolas" w:cs="Consolas"/>
          <w:color w:val="FF0000"/>
          <w:sz w:val="19"/>
          <w:szCs w:val="19"/>
        </w:rPr>
        <w:t>'Mexico City'</w:t>
      </w:r>
      <w:r w:rsidR="00EC7BE2">
        <w:rPr>
          <w:rFonts w:ascii="Consolas" w:hAnsi="Consolas" w:cs="Consolas"/>
          <w:color w:val="808080"/>
          <w:sz w:val="19"/>
          <w:szCs w:val="19"/>
        </w:rPr>
        <w:t>), (</w:t>
      </w:r>
      <w:r w:rsidR="00EC7BE2">
        <w:rPr>
          <w:rFonts w:ascii="Consolas" w:hAnsi="Consolas" w:cs="Consolas"/>
          <w:color w:val="FF0000"/>
          <w:sz w:val="19"/>
          <w:szCs w:val="19"/>
        </w:rPr>
        <w:t>'Sofia'</w:t>
      </w:r>
      <w:r w:rsidR="00EC7BE2">
        <w:rPr>
          <w:rFonts w:ascii="Consolas" w:hAnsi="Consolas" w:cs="Consolas"/>
          <w:color w:val="808080"/>
          <w:sz w:val="19"/>
          <w:szCs w:val="19"/>
        </w:rPr>
        <w:t>),(</w:t>
      </w:r>
      <w:r w:rsidR="00EC7BE2">
        <w:rPr>
          <w:rFonts w:ascii="Consolas" w:hAnsi="Consolas" w:cs="Consolas"/>
          <w:color w:val="FF0000"/>
          <w:sz w:val="19"/>
          <w:szCs w:val="19"/>
        </w:rPr>
        <w:t>'Prague'</w:t>
      </w:r>
      <w:r w:rsidR="00EC7BE2">
        <w:rPr>
          <w:rFonts w:ascii="Consolas" w:hAnsi="Consolas" w:cs="Consolas"/>
          <w:color w:val="808080"/>
          <w:sz w:val="19"/>
          <w:szCs w:val="19"/>
        </w:rPr>
        <w:t>),(</w:t>
      </w:r>
      <w:r w:rsidR="00EC7BE2">
        <w:rPr>
          <w:rFonts w:ascii="Consolas" w:hAnsi="Consolas" w:cs="Consolas"/>
          <w:color w:val="FF0000"/>
          <w:sz w:val="19"/>
          <w:szCs w:val="19"/>
        </w:rPr>
        <w:t>'Stockholm'</w:t>
      </w:r>
      <w:r w:rsidR="00EC7BE2">
        <w:rPr>
          <w:rFonts w:ascii="Consolas" w:hAnsi="Consolas" w:cs="Consolas"/>
          <w:color w:val="808080"/>
          <w:sz w:val="19"/>
          <w:szCs w:val="19"/>
        </w:rPr>
        <w:t>),(</w:t>
      </w:r>
      <w:r w:rsidR="00EC7BE2">
        <w:rPr>
          <w:rFonts w:ascii="Consolas" w:hAnsi="Consolas" w:cs="Consolas"/>
          <w:color w:val="FF0000"/>
          <w:sz w:val="19"/>
          <w:szCs w:val="19"/>
        </w:rPr>
        <w:t>'Amsterdam'</w:t>
      </w:r>
      <w:r w:rsidR="00EC7BE2">
        <w:rPr>
          <w:rFonts w:ascii="Consolas" w:hAnsi="Consolas" w:cs="Consolas"/>
          <w:color w:val="808080"/>
          <w:sz w:val="19"/>
          <w:szCs w:val="19"/>
        </w:rPr>
        <w:t>),(</w:t>
      </w:r>
      <w:r w:rsidR="00EC7BE2">
        <w:rPr>
          <w:rFonts w:ascii="Consolas" w:hAnsi="Consolas" w:cs="Consolas"/>
          <w:color w:val="FF0000"/>
          <w:sz w:val="19"/>
          <w:szCs w:val="19"/>
        </w:rPr>
        <w:t>'Budapest'</w:t>
      </w:r>
      <w:r w:rsidR="00EC7BE2">
        <w:rPr>
          <w:rFonts w:ascii="Consolas" w:hAnsi="Consolas" w:cs="Consolas"/>
          <w:color w:val="808080"/>
          <w:sz w:val="19"/>
          <w:szCs w:val="19"/>
        </w:rPr>
        <w:t>)</w:t>
      </w:r>
    </w:p>
    <w:p w14:paraId="5F5D7540" w14:textId="77777777" w:rsidR="00CA01E4" w:rsidRDefault="00CA01E4" w:rsidP="00CA01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286DCE0F" w14:textId="7C951ACD" w:rsidR="00CA01E4" w:rsidRDefault="00CA01E4" w:rsidP="00CA01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FK_CUSTOMERCITIES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[Address-</w:t>
      </w:r>
      <w:r w:rsidR="00FE5195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ity]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95A909" w14:textId="78EED791" w:rsidR="001963D9" w:rsidRPr="00CA01E4" w:rsidRDefault="00CA01E4" w:rsidP="00CA01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CITIES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0985B7" w14:textId="4D633753" w:rsidR="001963D9" w:rsidRDefault="001963D9" w:rsidP="001963D9">
      <w:pPr>
        <w:rPr>
          <w:rtl/>
        </w:rPr>
      </w:pPr>
    </w:p>
    <w:p w14:paraId="463D6867" w14:textId="0364914F" w:rsidR="00421908" w:rsidRDefault="007642EB" w:rsidP="00421908">
      <w:pPr>
        <w:jc w:val="left"/>
        <w:rPr>
          <w:rtl/>
        </w:rPr>
      </w:pPr>
      <w:r w:rsidRPr="0028440A">
        <w:rPr>
          <w:rFonts w:ascii="Tahoma" w:hAnsi="Tahoma" w:hint="cs"/>
          <w:b/>
          <w:bCs/>
          <w:rtl/>
        </w:rPr>
        <w:t xml:space="preserve">טבלת חיפוש ל- </w:t>
      </w:r>
      <w:r w:rsidRPr="0028440A">
        <w:rPr>
          <w:rFonts w:ascii="Tahoma" w:hAnsi="Tahoma" w:hint="cs"/>
          <w:b/>
          <w:bCs/>
        </w:rPr>
        <w:t>SIZE</w:t>
      </w:r>
      <w:r w:rsidR="0028440A" w:rsidRPr="0028440A">
        <w:rPr>
          <w:rFonts w:ascii="Tahoma" w:hAnsi="Tahoma"/>
          <w:b/>
          <w:bCs/>
        </w:rPr>
        <w:t>S</w:t>
      </w:r>
      <w:r w:rsidRPr="0028440A">
        <w:rPr>
          <w:rFonts w:ascii="Tahoma" w:hAnsi="Tahoma" w:hint="cs"/>
          <w:b/>
          <w:bCs/>
          <w:rtl/>
        </w:rPr>
        <w:t>:</w:t>
      </w:r>
      <w:r>
        <w:rPr>
          <w:b/>
          <w:bCs/>
          <w:rtl/>
        </w:rPr>
        <w:br/>
      </w:r>
      <w:r>
        <w:rPr>
          <w:rFonts w:hint="cs"/>
          <w:rtl/>
        </w:rPr>
        <w:t xml:space="preserve">הוספנו טבלת חיפוש למידות השונות </w:t>
      </w:r>
      <w:r w:rsidR="00421908">
        <w:rPr>
          <w:rFonts w:hint="cs"/>
          <w:rtl/>
        </w:rPr>
        <w:t>שלקוח יכול לבחור מהן.</w:t>
      </w:r>
    </w:p>
    <w:p w14:paraId="578FB772" w14:textId="65250DDC" w:rsidR="00421908" w:rsidRDefault="00421908" w:rsidP="004219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7D7C89" w14:textId="0BCF222E" w:rsidR="00421908" w:rsidRDefault="00421908" w:rsidP="004219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Size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 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4C1F71BB" w14:textId="77777777" w:rsidR="00421908" w:rsidRDefault="00421908" w:rsidP="004219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5AE43A" w14:textId="46037BE3" w:rsidR="00421908" w:rsidRDefault="00421908" w:rsidP="004219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SIZES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924D459" w14:textId="2E28E661" w:rsidR="00421908" w:rsidRDefault="00421908" w:rsidP="0042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'XXS'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'XS'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'XL'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'XXL'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F35E49" w14:textId="0DED4EF6" w:rsidR="00421908" w:rsidRDefault="00421908" w:rsidP="004219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TYPES</w:t>
      </w:r>
    </w:p>
    <w:p w14:paraId="5774C50D" w14:textId="3B4D87FD" w:rsidR="00421908" w:rsidRDefault="00421908" w:rsidP="004219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FK_COSTUMESIZES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B855D8" w14:textId="054EA402" w:rsidR="00421908" w:rsidRPr="00CA01E4" w:rsidRDefault="00421908" w:rsidP="004219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SIZES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9D1DDE" w14:textId="77777777" w:rsidR="00421908" w:rsidRPr="007642EB" w:rsidRDefault="00421908" w:rsidP="00421908">
      <w:pPr>
        <w:bidi w:val="0"/>
        <w:jc w:val="left"/>
      </w:pPr>
    </w:p>
    <w:p w14:paraId="6228B75A" w14:textId="77777777" w:rsidR="001D1908" w:rsidRPr="007642EB" w:rsidRDefault="001D1908" w:rsidP="001963D9">
      <w:pPr>
        <w:rPr>
          <w:rtl/>
        </w:rPr>
      </w:pPr>
    </w:p>
    <w:p w14:paraId="2DD6213E" w14:textId="77777777" w:rsidR="001963D9" w:rsidRDefault="001963D9" w:rsidP="001963D9">
      <w:pPr>
        <w:pStyle w:val="Heading1"/>
        <w:spacing w:before="0" w:after="120"/>
        <w:rPr>
          <w:rFonts w:ascii="Tahoma" w:hAnsi="Tahoma" w:cs="Tahoma"/>
          <w:color w:val="4F81BD"/>
          <w:sz w:val="26"/>
          <w:szCs w:val="26"/>
          <w:rtl/>
        </w:rPr>
      </w:pPr>
      <w:r w:rsidRPr="00BE2ECF">
        <w:rPr>
          <w:rFonts w:ascii="Tahoma" w:hAnsi="Tahoma" w:cs="Tahoma"/>
          <w:color w:val="4F81BD"/>
          <w:sz w:val="26"/>
          <w:szCs w:val="26"/>
        </w:rPr>
        <w:lastRenderedPageBreak/>
        <w:t>SCRIPT</w:t>
      </w:r>
      <w:r w:rsidRPr="00BE2ECF">
        <w:rPr>
          <w:rFonts w:ascii="Tahoma" w:hAnsi="Tahoma" w:cs="Tahoma" w:hint="cs"/>
          <w:color w:val="4F81BD"/>
          <w:sz w:val="26"/>
          <w:szCs w:val="26"/>
          <w:rtl/>
        </w:rPr>
        <w:t xml:space="preserve"> לבניית הטבלאות</w:t>
      </w:r>
    </w:p>
    <w:p w14:paraId="4AF3CE4E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TABLE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CUSTOMERS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063E6A85" w14:textId="56DBD5E9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Email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Varchar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100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PRIMARY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KEY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23891E2D" w14:textId="5A01A369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Phone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Varchar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20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</w:p>
    <w:p w14:paraId="5E575E1E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[First Name]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Varchar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50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58C28076" w14:textId="154B5742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[Last Name]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Varchar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50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38C7075C" w14:textId="0F0DC792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Country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Varchar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50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46721BC1" w14:textId="1EADF326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[Address-State]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Varchar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50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229F91F5" w14:textId="1255BABF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[Address-City]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Varchar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50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5EAF2B7C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[Address-Street]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Varchar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50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6A18F1D0" w14:textId="77777777" w:rsid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[Address-Zip Code]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Varchar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50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</w:t>
      </w:r>
    </w:p>
    <w:p w14:paraId="60D93C41" w14:textId="0B2A1FF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08E96F25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E59A219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TABLE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CREDIT_CARDS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4FAC9A1C" w14:textId="0F839BF6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[Credit Num]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PRIMARY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KEY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2BA0F5EC" w14:textId="44D6994F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[Exp DT]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Date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</w:p>
    <w:p w14:paraId="590718BA" w14:textId="1017CE4E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[Holders Name]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Varchar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50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004C880B" w14:textId="3766EAF5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[Holder ID]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</w:t>
      </w:r>
    </w:p>
    <w:p w14:paraId="130BB3C3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42FC084C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9D72641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TABLE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ORDERS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2DE36514" w14:textId="46833E8D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 xml:space="preserve">[Order ID]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Varchar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20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PRIMARY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KEY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07A98576" w14:textId="79A54E65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[Order DT]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Datetime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0D71C781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[Customer Email]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proofErr w:type="gramStart"/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100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60FF45DA" w14:textId="62634909" w:rsid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[Credit Num]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110EE00B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C27998E" w14:textId="270E1F62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CONSTRAINT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FK_C</w:t>
      </w:r>
      <w:r w:rsidR="00BE0E25">
        <w:rPr>
          <w:rFonts w:ascii="Consolas" w:hAnsi="Consolas" w:cs="Consolas"/>
          <w:color w:val="000000"/>
          <w:sz w:val="19"/>
          <w:szCs w:val="19"/>
          <w14:ligatures w14:val="standardContextual"/>
        </w:rPr>
        <w:t>USTOMERS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FOREIGN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KEY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[Customer Email]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563AC2DD" w14:textId="0FFB0FBF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REFERENCES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CUSTOMERS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Email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27526FCE" w14:textId="1457C874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CONSTRAINT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FK_</w:t>
      </w:r>
      <w:r w:rsidR="00BE0E25">
        <w:rPr>
          <w:rFonts w:ascii="Consolas" w:hAnsi="Consolas" w:cs="Consolas"/>
          <w:color w:val="000000"/>
          <w:sz w:val="19"/>
          <w:szCs w:val="19"/>
          <w14:ligatures w14:val="standardContextual"/>
        </w:rPr>
        <w:t>CREDITCARDS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FOREIGN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KEY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[Credit Num]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2097EB4F" w14:textId="1614CF71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REFERENCES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CREDIT_CARDS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[Credit Num]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7F2AF562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2E14BFF1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D144675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TABLE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SEARCHES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3DDFE267" w14:textId="61305AD0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 xml:space="preserve">[IP Address]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proofErr w:type="gramStart"/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20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50FD5279" w14:textId="50963E0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[Search DT]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Datetime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2151C99F" w14:textId="1718DAD8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[Words Searched]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Varchar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100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59B08E2F" w14:textId="79E1021A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[Order ID]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Varchar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20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654B8E78" w14:textId="77777777" w:rsid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[Customer Email]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proofErr w:type="gramStart"/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100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4209626E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EA572EE" w14:textId="69C0515F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CONSTRAINT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PK_</w:t>
      </w:r>
      <w:r w:rsidR="00BE0E25">
        <w:rPr>
          <w:rFonts w:ascii="Consolas" w:hAnsi="Consolas" w:cs="Consolas"/>
          <w:color w:val="000000"/>
          <w:sz w:val="19"/>
          <w:szCs w:val="19"/>
          <w14:ligatures w14:val="standardContextual"/>
        </w:rPr>
        <w:t>SEARCHES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4C36C610" w14:textId="7D11E455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PRIMARY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KEY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[IP Address]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[Search DT]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6C593717" w14:textId="3950C968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CONSTRAINT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FK_O</w:t>
      </w:r>
      <w:r w:rsidR="00BE0E25">
        <w:rPr>
          <w:rFonts w:ascii="Consolas" w:hAnsi="Consolas" w:cs="Consolas"/>
          <w:color w:val="000000"/>
          <w:sz w:val="19"/>
          <w:szCs w:val="19"/>
          <w14:ligatures w14:val="standardContextual"/>
        </w:rPr>
        <w:t>RDERS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FOREIGN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KEY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[Order ID]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35A3610C" w14:textId="327190EF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REFERENCES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ORDERS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[Order ID]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57CECE38" w14:textId="42AC3EC5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CONSTRAINT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FK_</w:t>
      </w:r>
      <w:r w:rsidR="00BE0E25">
        <w:rPr>
          <w:rFonts w:ascii="Consolas" w:hAnsi="Consolas" w:cs="Consolas"/>
          <w:color w:val="000000"/>
          <w:sz w:val="19"/>
          <w:szCs w:val="19"/>
          <w14:ligatures w14:val="standardContextual"/>
        </w:rPr>
        <w:t>CUSTOMERS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1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FOREIGN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KEY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[Customer Email]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33CA1169" w14:textId="51DAE6BE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REFERENCES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CUSTOMERS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Email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6A0AC587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3A48CAD3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599C105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TABLE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PRODUCTS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468E916A" w14:textId="4CF105E5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 xml:space="preserve">[Product ID]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proofErr w:type="gramStart"/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20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PRIMARY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KEY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666D7CFA" w14:textId="55D2E129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Rate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</w:t>
      </w:r>
    </w:p>
    <w:p w14:paraId="11606B20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3AFA581B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112E777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TABLE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sz w:val="19"/>
          <w:szCs w:val="19"/>
          <w14:ligatures w14:val="standardContextual"/>
        </w:rPr>
        <w:t xml:space="preserve">TYPES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3D468A09" w14:textId="59CEA6F5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 xml:space="preserve">[Product ID]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proofErr w:type="gramStart"/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20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562A51E3" w14:textId="406CFBF5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Size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proofErr w:type="gramStart"/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20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30944A68" w14:textId="7B63B493" w:rsid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Price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Money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74DFD65C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3F7428F" w14:textId="78B807AA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CONSTRAINT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PK_T</w:t>
      </w:r>
      <w:r w:rsidR="00BE0E25">
        <w:rPr>
          <w:rFonts w:ascii="Consolas" w:hAnsi="Consolas" w:cs="Consolas"/>
          <w:color w:val="000000"/>
          <w:sz w:val="19"/>
          <w:szCs w:val="19"/>
          <w14:ligatures w14:val="standardContextual"/>
        </w:rPr>
        <w:t>TYPES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7FC14C6D" w14:textId="4A2F86F3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PRIMARY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KEY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[Product ID</w:t>
      </w:r>
      <w:proofErr w:type="gramStart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Size</w:t>
      </w:r>
      <w:proofErr w:type="gramEnd"/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359DE1B1" w14:textId="5CEBB735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CONSTRAINT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FK_P</w:t>
      </w:r>
      <w:r w:rsidR="00BE0E25">
        <w:rPr>
          <w:rFonts w:ascii="Consolas" w:hAnsi="Consolas" w:cs="Consolas"/>
          <w:color w:val="000000"/>
          <w:sz w:val="19"/>
          <w:szCs w:val="19"/>
          <w14:ligatures w14:val="standardContextual"/>
        </w:rPr>
        <w:t>RODUCTS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FOREIGN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KEY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[Product ID]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04E812F4" w14:textId="1C33303A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REFERENCES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PRODUCTS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[Product ID]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562BD156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6A0AC102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99B51BA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TABLE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[CONTAINS]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169B2AE8" w14:textId="3BDB0B4B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[Order ID]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Varchar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20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59C9D40E" w14:textId="39BA291E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 xml:space="preserve">[Product ID]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proofErr w:type="gramStart"/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20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2ED90BC2" w14:textId="5F85B10A" w:rsid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Quantity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57E4AB71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7A4CFD1" w14:textId="136FDC6C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CONSTRAINT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PK_</w:t>
      </w:r>
      <w:r w:rsidR="00BE0E25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CONTAINS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68C5638F" w14:textId="7A91E710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PRIMARY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KEY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[Order ID</w:t>
      </w:r>
      <w:proofErr w:type="gramStart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</w:t>
      </w:r>
      <w:proofErr w:type="gramEnd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 ID]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77894E98" w14:textId="6ACEE753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CONSTRAINT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FK_O</w:t>
      </w:r>
      <w:r w:rsidR="00BE0E25">
        <w:rPr>
          <w:rFonts w:ascii="Consolas" w:hAnsi="Consolas" w:cs="Consolas"/>
          <w:color w:val="000000"/>
          <w:sz w:val="19"/>
          <w:szCs w:val="19"/>
          <w14:ligatures w14:val="standardContextual"/>
        </w:rPr>
        <w:t>RDERS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1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FOREIGN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KEY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[Order ID]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699921C4" w14:textId="4A5A48EC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REFERENCES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ORDERS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[Order ID]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32B1427B" w14:textId="546D75F1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CONSTRAINT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FK_P</w:t>
      </w:r>
      <w:r w:rsidR="00BE0E25">
        <w:rPr>
          <w:rFonts w:ascii="Consolas" w:hAnsi="Consolas" w:cs="Consolas"/>
          <w:color w:val="000000"/>
          <w:sz w:val="19"/>
          <w:szCs w:val="19"/>
          <w14:ligatures w14:val="standardContextual"/>
        </w:rPr>
        <w:t>RODUCTS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1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FOREIGN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KEY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[Product ID]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55504033" w14:textId="64D850B1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REFERENCES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PRODUCTS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[Product ID]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02BBC45D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7868E379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AEB81EE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TABLE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SUBMITS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67E48AA9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[Customer Email]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proofErr w:type="gramStart"/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100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PRIMARY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KEY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45A85155" w14:textId="16AC832F" w:rsid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[Credit Num]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48D0DB31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544FED8" w14:textId="480E3618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CONSTRAINT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FK_C</w:t>
      </w:r>
      <w:r w:rsidR="00BE0E25">
        <w:rPr>
          <w:rFonts w:ascii="Consolas" w:hAnsi="Consolas" w:cs="Consolas"/>
          <w:color w:val="000000"/>
          <w:sz w:val="19"/>
          <w:szCs w:val="19"/>
          <w14:ligatures w14:val="standardContextual"/>
        </w:rPr>
        <w:t>USTOMERS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2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FOREIGN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KEY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[Customer Email]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22F1A3ED" w14:textId="0F75D2C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REFERENCES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CUSTOMERS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Email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2B2A6D73" w14:textId="6807F53B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CONSTRAINT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FK_C</w:t>
      </w:r>
      <w:r w:rsidR="00BE0E25">
        <w:rPr>
          <w:rFonts w:ascii="Consolas" w:hAnsi="Consolas" w:cs="Consolas"/>
          <w:color w:val="000000"/>
          <w:sz w:val="19"/>
          <w:szCs w:val="19"/>
          <w14:ligatures w14:val="standardContextual"/>
        </w:rPr>
        <w:t>REDITCARDS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1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FOREIGN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KEY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[Credit Num]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15B5B104" w14:textId="3623C5F4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REFERENCES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CREDIT_CARDS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[Credit Num]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7654B0EE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2A14896E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0E91B3F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TABLE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RECOMMENDED_ACCESSORIES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39C73B5F" w14:textId="79A9BDA3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 xml:space="preserve">[Product ID]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proofErr w:type="gramStart"/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20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2B3D6C2D" w14:textId="3749EFE0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[Recommended Accessories]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proofErr w:type="gramStart"/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100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6E6BCAD1" w14:textId="02AA0ECA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CONSTRAINT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PK_</w:t>
      </w:r>
      <w:r w:rsidR="00BE0E25">
        <w:rPr>
          <w:rFonts w:ascii="Consolas" w:hAnsi="Consolas" w:cs="Consolas"/>
          <w:color w:val="000000"/>
          <w:sz w:val="19"/>
          <w:szCs w:val="19"/>
          <w14:ligatures w14:val="standardContextual"/>
        </w:rPr>
        <w:t>RECOMMENDEDACCESSORIES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3850B747" w14:textId="5E7886CA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PRIMARY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KEY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[Product ID]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[Recommended Accessories]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0B93E24F" w14:textId="421CEE4F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CONSTRAINT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FK_P</w:t>
      </w:r>
      <w:r w:rsidR="00BE0E25">
        <w:rPr>
          <w:rFonts w:ascii="Consolas" w:hAnsi="Consolas" w:cs="Consolas"/>
          <w:color w:val="000000"/>
          <w:sz w:val="19"/>
          <w:szCs w:val="19"/>
          <w14:ligatures w14:val="standardContextual"/>
        </w:rPr>
        <w:t>RODUCTS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2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FOREIGN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KEY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[Product ID]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435D9710" w14:textId="50D7CF9E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REFERENCES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PRODUCTS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[Product ID]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78791AA6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59004A57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B30C524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TABLE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FINDS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1907F89B" w14:textId="3E3DCC34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 xml:space="preserve">[Product ID]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proofErr w:type="gramStart"/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20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61D915F8" w14:textId="134A6431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 xml:space="preserve">[IP Address]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proofErr w:type="gramStart"/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20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602CA5C1" w14:textId="04A62D01" w:rsid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[Search DT]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Datetime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2A62C25C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2BDFD513" w14:textId="49DA0680" w:rsidR="001F46A0" w:rsidRPr="00BE0E25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CONSTRAINT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PK_F</w:t>
      </w:r>
      <w:r w:rsidR="00BE0E25">
        <w:rPr>
          <w:rFonts w:ascii="Consolas" w:hAnsi="Consolas" w:cs="Consolas"/>
          <w:color w:val="000000"/>
          <w:sz w:val="19"/>
          <w:szCs w:val="19"/>
          <w14:ligatures w14:val="standardContextual"/>
        </w:rPr>
        <w:t>INDS</w:t>
      </w:r>
    </w:p>
    <w:p w14:paraId="44FE0C53" w14:textId="761921D4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PRIMARY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KEY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[Product ID</w:t>
      </w:r>
      <w:proofErr w:type="gramStart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</w:t>
      </w:r>
      <w:proofErr w:type="gramEnd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IP Address]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[Search DT]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612B9E7F" w14:textId="046DD7D9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CONSTRAINT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FK_P</w:t>
      </w:r>
      <w:r w:rsidR="00BE0E25">
        <w:rPr>
          <w:rFonts w:ascii="Consolas" w:hAnsi="Consolas" w:cs="Consolas"/>
          <w:color w:val="000000"/>
          <w:sz w:val="19"/>
          <w:szCs w:val="19"/>
          <w14:ligatures w14:val="standardContextual"/>
        </w:rPr>
        <w:t>RODUCTS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3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FOREIGN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KEY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[Product ID]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616C5FE0" w14:textId="3D33B123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REFERENCES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PRODUCTS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[Product ID]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15A70A3D" w14:textId="09BEE3E5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CONSTRAINT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FK_S</w:t>
      </w:r>
      <w:r w:rsidR="00BE0E25">
        <w:rPr>
          <w:rFonts w:ascii="Consolas" w:hAnsi="Consolas" w:cs="Consolas"/>
          <w:color w:val="000000"/>
          <w:sz w:val="19"/>
          <w:szCs w:val="19"/>
          <w14:ligatures w14:val="standardContextual"/>
        </w:rPr>
        <w:t>EARCHES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FOREIGN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KEY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[IP Address</w:t>
      </w:r>
      <w:proofErr w:type="gramStart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</w:t>
      </w:r>
      <w:proofErr w:type="gramEnd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Search DT]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44409549" w14:textId="29C6FD7E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REFERENCES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SEARCHES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[IP Address</w:t>
      </w:r>
      <w:proofErr w:type="gramStart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</w:t>
      </w:r>
      <w:proofErr w:type="gramEnd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Search DT]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7CABE429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695D0682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0CF8EC1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TABLE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REVIEWS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25A460AD" w14:textId="01C14FF1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 xml:space="preserve">[Product ID]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proofErr w:type="gramStart"/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20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2E1D892B" w14:textId="702472F1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 xml:space="preserve">[Review ID]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proofErr w:type="gramStart"/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3E23F290" w14:textId="474C31AC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[Review DT]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Datetime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041D6425" w14:textId="511A7F9B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sz w:val="19"/>
          <w:szCs w:val="19"/>
          <w14:ligatures w14:val="standardContextual"/>
        </w:rPr>
        <w:t>Text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Varchar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1000</w:t>
      </w:r>
      <w:proofErr w:type="gramStart"/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</w:t>
      </w:r>
      <w:proofErr w:type="gramEnd"/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76978D25" w14:textId="7BABADA9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Stars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proofErr w:type="gramStart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</w:t>
      </w:r>
      <w:proofErr w:type="gramEnd"/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2F0EBD01" w14:textId="77777777" w:rsid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lastRenderedPageBreak/>
        <w:tab/>
        <w:t>[Customer Email]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proofErr w:type="gramStart"/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100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39D670E7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3758CE1" w14:textId="0E4EC48D" w:rsidR="001F46A0" w:rsidRPr="00BE0E25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CONSTRAINT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PK_R</w:t>
      </w:r>
      <w:r w:rsidR="00BE0E25">
        <w:rPr>
          <w:rFonts w:ascii="Consolas" w:hAnsi="Consolas" w:cs="Consolas"/>
          <w:color w:val="000000"/>
          <w:sz w:val="19"/>
          <w:szCs w:val="19"/>
          <w14:ligatures w14:val="standardContextual"/>
        </w:rPr>
        <w:t>EVIEWS</w:t>
      </w:r>
    </w:p>
    <w:p w14:paraId="2FAA7273" w14:textId="04322269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PRIMARY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KEY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[Product ID</w:t>
      </w:r>
      <w:proofErr w:type="gramStart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</w:t>
      </w:r>
      <w:proofErr w:type="gramEnd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Review ID]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38F57008" w14:textId="6319849B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CONSTRAINT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FK_P</w:t>
      </w:r>
      <w:r w:rsidR="00BE0E25">
        <w:rPr>
          <w:rFonts w:ascii="Consolas" w:hAnsi="Consolas" w:cs="Consolas"/>
          <w:color w:val="000000"/>
          <w:sz w:val="19"/>
          <w:szCs w:val="19"/>
          <w14:ligatures w14:val="standardContextual"/>
        </w:rPr>
        <w:t>RODUCTS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4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FOREIGN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KEY 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[Product ID]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3AD7BCF8" w14:textId="72B62CA0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0000FF"/>
          <w:sz w:val="19"/>
          <w:szCs w:val="19"/>
          <w14:ligatures w14:val="standardContextual"/>
        </w:rPr>
        <w:t>REFERENCES</w:t>
      </w: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PRODUCTS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[Product ID]</w:t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01795CAD" w14:textId="77777777" w:rsidR="001F46A0" w:rsidRPr="001F46A0" w:rsidRDefault="001F46A0" w:rsidP="001F46A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F46A0"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1F46A0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724E418B" w14:textId="19C6806E" w:rsidR="001963D9" w:rsidRDefault="001963D9" w:rsidP="001963D9">
      <w:pPr>
        <w:rPr>
          <w:rtl/>
        </w:rPr>
      </w:pPr>
    </w:p>
    <w:p w14:paraId="2CB1D932" w14:textId="77777777" w:rsidR="00491A27" w:rsidRDefault="00491A27" w:rsidP="001963D9">
      <w:pPr>
        <w:rPr>
          <w:rtl/>
        </w:rPr>
      </w:pPr>
    </w:p>
    <w:p w14:paraId="1DD16C51" w14:textId="3DE61FF7" w:rsidR="00491A27" w:rsidRPr="00491A27" w:rsidRDefault="00491A27" w:rsidP="00491A27">
      <w:pPr>
        <w:pStyle w:val="Heading1"/>
        <w:spacing w:before="0" w:after="120"/>
        <w:rPr>
          <w:rFonts w:ascii="Tahoma" w:hAnsi="Tahoma" w:cs="Tahoma"/>
          <w:color w:val="4F81BD"/>
          <w:sz w:val="26"/>
          <w:szCs w:val="26"/>
          <w:rtl/>
        </w:rPr>
      </w:pPr>
      <w:r w:rsidRPr="00BE2ECF">
        <w:rPr>
          <w:rFonts w:ascii="Tahoma" w:hAnsi="Tahoma" w:cs="Tahoma"/>
          <w:color w:val="4F81BD"/>
          <w:sz w:val="26"/>
          <w:szCs w:val="26"/>
        </w:rPr>
        <w:t>SCRIPT</w:t>
      </w:r>
      <w:r w:rsidRPr="00BE2ECF">
        <w:rPr>
          <w:rFonts w:ascii="Tahoma" w:hAnsi="Tahoma" w:cs="Tahoma" w:hint="cs"/>
          <w:color w:val="4F81BD"/>
          <w:sz w:val="26"/>
          <w:szCs w:val="26"/>
          <w:rtl/>
        </w:rPr>
        <w:t xml:space="preserve"> </w:t>
      </w:r>
      <w:r>
        <w:rPr>
          <w:rFonts w:ascii="Tahoma" w:hAnsi="Tahoma" w:cs="Tahoma" w:hint="cs"/>
          <w:color w:val="4F81BD"/>
          <w:sz w:val="26"/>
          <w:szCs w:val="26"/>
          <w:rtl/>
        </w:rPr>
        <w:t>להזנת רשומות</w:t>
      </w:r>
    </w:p>
    <w:p w14:paraId="6C26F442" w14:textId="52A1A205" w:rsidR="00382E1F" w:rsidRDefault="00382E1F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D757A78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'messi@gmail.com'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'0549988357'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'Lionel'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'Arkansas'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'Jerusalem'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'GRANADOS 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'473242244'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E8160D" w14:textId="56D6048B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'ronaldo@gmail.com'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'0549988367'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'Cristiano'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'RONALDO'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Arkansas'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'Jerusalem'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</w:t>
      </w:r>
      <w:r w:rsidR="00ED3061">
        <w:rPr>
          <w:rFonts w:ascii="Consolas" w:hAnsi="Consolas" w:cs="Consolas"/>
          <w:color w:val="FF0000"/>
          <w:sz w:val="19"/>
          <w:szCs w:val="19"/>
        </w:rPr>
        <w:t>aim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</w:t>
      </w:r>
      <w:r w:rsidR="00ED3061">
        <w:rPr>
          <w:rFonts w:ascii="Consolas" w:hAnsi="Consolas" w:cs="Consolas"/>
          <w:color w:val="FF0000"/>
          <w:sz w:val="19"/>
          <w:szCs w:val="19"/>
        </w:rPr>
        <w:t>azaz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'473242245'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A2BCFF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'neymar@gmail.com'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'0540000002'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'Neymar'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'Delaware'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'Tel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Aviv'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'VERYFARAWAY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'473242246'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397F65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'mbappe@gmail.com'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'0540000003'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'Kylian'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'Mbappe'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'Tel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Aviv'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'GIVEMESOMEPESOSPLEASE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'473242247'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D909CD" w14:textId="182BAA26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'suarez@gmail.com'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'0540000004'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'Suarez'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'Ohio'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'Jerusalem'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</w:t>
      </w:r>
      <w:r w:rsidR="00ED3061">
        <w:rPr>
          <w:rFonts w:ascii="Consolas" w:hAnsi="Consolas" w:cs="Consolas"/>
          <w:color w:val="FF0000"/>
          <w:sz w:val="19"/>
          <w:szCs w:val="19"/>
        </w:rPr>
        <w:t>ing Solomon</w:t>
      </w:r>
      <w:r>
        <w:rPr>
          <w:rFonts w:ascii="Consolas" w:hAnsi="Consolas" w:cs="Consolas"/>
          <w:color w:val="FF0000"/>
          <w:sz w:val="19"/>
          <w:szCs w:val="19"/>
        </w:rPr>
        <w:t xml:space="preserve">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'473242248'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59DB95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CREDIT_CARDS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549C25C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'2022-12-4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'messi@gmail.com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B23E75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'2022-12-4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'ronaldo@gmail.com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12CBDF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'2022-12-5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'neymar@gmail.com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23FACA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'2022-12-6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'mbappe@gmail.com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58C385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'2022-12-6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'suarez@gmail.com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517844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17FB654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'2022-12-4 16:00:00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'messi@gmail.com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825E07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'2022-12-4 16:30:00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'ronaldo@gmail.com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5DFE25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'2022-12-5 11:00:00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'neymar@gmail.com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EBC158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'2022-12-6 09:00:00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'mbappe@gmail.com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6544C8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'2022-12-6 08:00:00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'suarez@gmail.com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0C7138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SEARCHES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602C8A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'1.1.1.1'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'2022-12-4 15:30:00'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'Harry potter'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'messi@gmail.com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9970A3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'1.1.1.2'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'2022-12-4 16:32:10'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'Iron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'ronaldo@gmail.com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831A7E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'1.1.1.3'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'2022-12-5 11:30:00'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'Flower'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'neymar@gmail.com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9C4895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'1.1.1.4'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'2022-12-6 12:30:00'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'Dracula'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'mbappe@gmail.com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99833A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'1.1.1.5'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'2022-12-6 19:30:00'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'Noa kirel'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'suarez@gmail.com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4C0EBA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DDDA6C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114DCE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E2B93E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E95E75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D98DA9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1C8075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[CONTAINS]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</w:p>
    <w:p w14:paraId="3578F048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A6C395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AA2BA1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58AD1B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F5DB0B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E126F6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4A08FD9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TYPES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BB418F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CF00F6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64BA6E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50D85E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'325'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894FC8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C6B05C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E6860E9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SUBMITS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5A99EC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'messi@gmail.com'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CFC3F5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'ronaldo@gmail.com'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9D63F3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'neymar@gmail.com'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1021DD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'mbappe@gmail.com'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F00B26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'suarez@gmail.com'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E8B846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3F23EDA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RECOMMENDED_ACCESSORIES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6220E9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'Harry potter'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95842D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'Moana'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FCA403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'Moana'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2CF5FD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'Pirat'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E597CB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'Harry potter'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FD1905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0B59939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FINDS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C419B2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'1.1.1.1'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'2022-12-4 15:30:00'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1A6A0D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'1.1.1.2'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'2022-12-4 16:32:10'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634AE5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'1.1.1.3'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'2022-12-5 11:30:00'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3CF953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'1.1.1.4'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'2022-12-6 12:30:00'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35BF98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'1.1.1.5'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'2022-12-6 19:30:00'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03E6EA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EBE576D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REVIEWS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2CE82E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'2022-12-4 19:30:00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'ronaldo@gmail.com'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D42904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'2022-12-6 11:30:00'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'VERY GOOD!'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'suarez@gmail.com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366568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'2022-12-4 16:32:10'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'LOVED 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'messi@gmail.com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DD104A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'2022-12-12 15:30:00'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'CAME IN BAD SHAPE'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'ronaldo@gmail.com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C6A1A1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'2022-12-7 16:32:10'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 BEST PRODUCT'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'suarez@gmail.com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33608D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F0BCA80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4D003E7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ahoma" w:hAnsi="Tahoma"/>
          <w:color w:val="4F81BD"/>
          <w:sz w:val="26"/>
          <w:szCs w:val="26"/>
          <w:rtl/>
        </w:rPr>
      </w:pPr>
    </w:p>
    <w:p w14:paraId="29B04749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ahoma" w:hAnsi="Tahoma"/>
          <w:color w:val="4F81BD"/>
          <w:sz w:val="26"/>
          <w:szCs w:val="26"/>
          <w:rtl/>
        </w:rPr>
      </w:pPr>
    </w:p>
    <w:p w14:paraId="508E3E9F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ahoma" w:hAnsi="Tahoma"/>
          <w:color w:val="4F81BD"/>
          <w:sz w:val="26"/>
          <w:szCs w:val="26"/>
          <w:rtl/>
        </w:rPr>
      </w:pPr>
    </w:p>
    <w:p w14:paraId="72736041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ahoma" w:hAnsi="Tahoma"/>
          <w:color w:val="4F81BD"/>
          <w:sz w:val="26"/>
          <w:szCs w:val="26"/>
          <w:rtl/>
        </w:rPr>
      </w:pPr>
    </w:p>
    <w:p w14:paraId="7DC7E319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ahoma" w:hAnsi="Tahoma"/>
          <w:color w:val="4F81BD"/>
          <w:sz w:val="26"/>
          <w:szCs w:val="26"/>
          <w:rtl/>
        </w:rPr>
      </w:pPr>
    </w:p>
    <w:p w14:paraId="1F543194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ahoma" w:hAnsi="Tahoma"/>
          <w:color w:val="4F81BD"/>
          <w:sz w:val="26"/>
          <w:szCs w:val="26"/>
          <w:rtl/>
        </w:rPr>
      </w:pPr>
    </w:p>
    <w:p w14:paraId="795499CE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ahoma" w:hAnsi="Tahoma"/>
          <w:color w:val="4F81BD"/>
          <w:sz w:val="26"/>
          <w:szCs w:val="26"/>
          <w:rtl/>
        </w:rPr>
      </w:pPr>
    </w:p>
    <w:p w14:paraId="5D5F6B08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ahoma" w:hAnsi="Tahoma"/>
          <w:color w:val="4F81BD"/>
          <w:sz w:val="26"/>
          <w:szCs w:val="26"/>
          <w:rtl/>
        </w:rPr>
      </w:pPr>
    </w:p>
    <w:p w14:paraId="1F45C9E9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ahoma" w:hAnsi="Tahoma"/>
          <w:color w:val="4F81BD"/>
          <w:sz w:val="26"/>
          <w:szCs w:val="26"/>
          <w:rtl/>
        </w:rPr>
      </w:pPr>
    </w:p>
    <w:p w14:paraId="18B97A26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ahoma" w:hAnsi="Tahoma"/>
          <w:color w:val="4F81BD"/>
          <w:sz w:val="26"/>
          <w:szCs w:val="26"/>
          <w:rtl/>
        </w:rPr>
      </w:pPr>
    </w:p>
    <w:p w14:paraId="0DA4923B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ahoma" w:hAnsi="Tahoma"/>
          <w:color w:val="4F81BD"/>
          <w:sz w:val="26"/>
          <w:szCs w:val="26"/>
          <w:rtl/>
        </w:rPr>
      </w:pPr>
    </w:p>
    <w:p w14:paraId="4BE0B964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ahoma" w:hAnsi="Tahoma"/>
          <w:color w:val="4F81BD"/>
          <w:sz w:val="26"/>
          <w:szCs w:val="26"/>
          <w:rtl/>
        </w:rPr>
      </w:pPr>
    </w:p>
    <w:p w14:paraId="1700590F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ahoma" w:hAnsi="Tahoma"/>
          <w:color w:val="4F81BD"/>
          <w:sz w:val="26"/>
          <w:szCs w:val="26"/>
          <w:rtl/>
        </w:rPr>
      </w:pPr>
    </w:p>
    <w:p w14:paraId="5EE9E7C0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ahoma" w:hAnsi="Tahoma"/>
          <w:color w:val="4F81BD"/>
          <w:sz w:val="26"/>
          <w:szCs w:val="26"/>
          <w:rtl/>
        </w:rPr>
      </w:pPr>
    </w:p>
    <w:p w14:paraId="3996E048" w14:textId="77777777" w:rsidR="00382E1F" w:rsidRDefault="00382E1F" w:rsidP="00382E1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ahoma" w:hAnsi="Tahoma"/>
          <w:color w:val="4F81BD"/>
          <w:sz w:val="26"/>
          <w:szCs w:val="26"/>
          <w:rtl/>
        </w:rPr>
      </w:pPr>
    </w:p>
    <w:p w14:paraId="080FBD91" w14:textId="4E6CA8DC" w:rsidR="00E35428" w:rsidRDefault="00E35428" w:rsidP="00382E1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ahoma" w:hAnsi="Tahoma"/>
          <w:color w:val="4F81BD"/>
          <w:sz w:val="26"/>
          <w:szCs w:val="26"/>
          <w:rtl/>
        </w:rPr>
      </w:pPr>
      <w:r>
        <w:rPr>
          <w:rFonts w:ascii="Tahoma" w:hAnsi="Tahoma" w:hint="cs"/>
          <w:color w:val="4F81BD"/>
          <w:sz w:val="26"/>
          <w:szCs w:val="26"/>
          <w:rtl/>
        </w:rPr>
        <w:t xml:space="preserve"> </w:t>
      </w:r>
    </w:p>
    <w:p w14:paraId="09845AE2" w14:textId="22214F9F" w:rsidR="00E00BC1" w:rsidRDefault="00E00BC1" w:rsidP="00E00BC1">
      <w:pPr>
        <w:pStyle w:val="Heading1"/>
        <w:spacing w:before="0" w:after="120"/>
        <w:rPr>
          <w:rFonts w:ascii="Tahoma" w:hAnsi="Tahoma" w:cs="Tahoma"/>
          <w:color w:val="4F81BD"/>
          <w:sz w:val="26"/>
          <w:szCs w:val="26"/>
        </w:rPr>
      </w:pPr>
      <w:r>
        <w:rPr>
          <w:rFonts w:ascii="Tahoma" w:hAnsi="Tahoma" w:cs="Tahoma"/>
          <w:color w:val="4F81BD"/>
          <w:sz w:val="26"/>
          <w:szCs w:val="26"/>
        </w:rPr>
        <w:lastRenderedPageBreak/>
        <w:t>SCRIPT</w:t>
      </w:r>
      <w:r>
        <w:rPr>
          <w:rFonts w:ascii="Tahoma" w:hAnsi="Tahoma" w:cs="Tahoma"/>
          <w:color w:val="4F81BD"/>
          <w:sz w:val="26"/>
          <w:szCs w:val="26"/>
          <w:rtl/>
        </w:rPr>
        <w:t xml:space="preserve"> </w:t>
      </w:r>
      <w:r w:rsidR="00491A27">
        <w:rPr>
          <w:rFonts w:ascii="Tahoma" w:hAnsi="Tahoma" w:cs="Tahoma" w:hint="cs"/>
          <w:color w:val="4F81BD"/>
          <w:sz w:val="26"/>
          <w:szCs w:val="26"/>
          <w:rtl/>
        </w:rPr>
        <w:t>מלא</w:t>
      </w:r>
    </w:p>
    <w:p w14:paraId="490B8B76" w14:textId="77777777" w:rsidR="00E00BC1" w:rsidRDefault="00E00BC1" w:rsidP="00E00BC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rtl/>
        </w:rPr>
      </w:pPr>
    </w:p>
    <w:p w14:paraId="0BBE22F6" w14:textId="77777777" w:rsidR="00E35428" w:rsidRDefault="00E35428" w:rsidP="00E3542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30CD925C" w14:textId="184FE4DA" w:rsidR="001D1908" w:rsidRDefault="001D1908" w:rsidP="00E3542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9749266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Email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21335F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Phone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CBCC3A3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[First Name]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AA3548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[Last Name]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CCAE8AB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4CB5F8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[Address-State]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EDE0BB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[Address-City]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D346AB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[Address-Street]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4AD4B5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[Address-Zip Code]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CEDB46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CK_Email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'%@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%.%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BEFD20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016F4B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31772B5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CREDIT_CARDS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9830CB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[Credit Num]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94A794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[Exp DT]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3ED9C5A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[Holders Name]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93FC63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[Holder ID]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465E0B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CK_Credit_Number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[Credit Num]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92C467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859FA7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4A8349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9B7B82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[Order ID]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DE0AF6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[Order DT]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5745F3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[Customer Email]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235929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[Credit Num]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206A97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EA5DD87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FK_CUSTOMERS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[Customer Email]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304023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194C1D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FK_CREDITCARDS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[Credit Num]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89E6BA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CREDIT_CARDS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[Credit Num]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654084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68E4B7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61B1560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SEARCHES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0FD5FF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[IP Address]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91747A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[Search DT]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2E21D2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[Words Searched]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D4434B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[Order ID]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7264B17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[Customer Email]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31BB00F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83E0F36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PK_SEARCHES </w:t>
      </w:r>
    </w:p>
    <w:p w14:paraId="1FDA4357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[IP 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[Search DT]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562757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FK_ORDERS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2FFA10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992044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FK_CUSTOMERS1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[Customer Email]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778C45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4D1C6B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CK_Order_ID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[Order ID]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47F730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CK_IPADDRESS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[IP Address]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'%.%.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%.%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E29666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B0961B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47B60F3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432DA2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[Product ID]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3A7425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586968C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4A29F1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337B50E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FF00"/>
          <w:sz w:val="19"/>
          <w:szCs w:val="19"/>
        </w:rPr>
        <w:t>TYPES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B299DE5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[Product ID]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9B42CA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5E2F19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Price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41CB9D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2D37D9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PK_TTYPES </w:t>
      </w:r>
    </w:p>
    <w:p w14:paraId="35C47CAA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[Product 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EF50C3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FK_PRODUCTS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[Product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FA1BDC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[Product 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0BAAA7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CK_PRICE_INCLUDES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9E9984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74366C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0587C11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[CONTAINS]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9C5FCF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[Order ID]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14548D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[Product ID]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FC8296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Quantity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2A7467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6C0914D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PK_CONTAINS </w:t>
      </w:r>
    </w:p>
    <w:p w14:paraId="4492F071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 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1F051A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FK_ORDERS1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139F6B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D7B812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FK_PRODUCTS1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[Product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BD491B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[Product 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AA5DFC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CK_QUANTITY_INCLUDES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E469D6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BCEFAF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0440E94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SUBMITS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EFFCDD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[Customer Email]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C46D80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[Credit Num]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A9785A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C7AFF06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FK_CUSTOMERS2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[Customer Email]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963310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31DB42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FK_CREDITCARDS1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[Credit Num]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B542C6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CREDIT_CARDS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[Credit Num]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CF90ED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F7BC9F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D0C0882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RECOMMENDED_ACCESSORIES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AF60E3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[Product ID]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24891B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[Recommended Accessories]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ACA3D5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PK_RECOMMENDEDACCESSORIES </w:t>
      </w:r>
    </w:p>
    <w:p w14:paraId="7E15F6BF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[Product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[Recommended Accessories]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A7EB75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FK_PRODUCTS2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[Product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00BAE6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[Product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0EE9C4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2AC05F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122D0E2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FINDS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B435CE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[Product ID]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811984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[IP Address]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BCDC8E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[Search DT]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661A50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60C4A07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PK_FINDS</w:t>
      </w:r>
    </w:p>
    <w:p w14:paraId="4080B5A6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[Product 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IP 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[Search DT]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C5899B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FK_PRODUCTS3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[Product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3CD327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[Product 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7D62D3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FK_SEARCHES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[IP Address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Search DT]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450276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SEARCHES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[IP Address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Search DT]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7C1920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DC9334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07FCAA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REVIEWS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5751099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[Product ID]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0AADC0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[Review ID]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B8755E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[Review DT]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7B7016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87ED23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Stars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A115FA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[Customer Email]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D515D9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B413C1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PK_REVIEWS</w:t>
      </w:r>
    </w:p>
    <w:p w14:paraId="2B669880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[Product 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Review 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F5219F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FK_PRODUCTS4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[Product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17904C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[Product 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07B502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CK_REVIEW_NUMBER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[Review ID]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71BC8A" w14:textId="2C49418A" w:rsidR="001D1908" w:rsidRDefault="001D1908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591F41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rtl/>
        </w:rPr>
      </w:pPr>
    </w:p>
    <w:p w14:paraId="03AAA6B0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rtl/>
        </w:rPr>
      </w:pPr>
    </w:p>
    <w:p w14:paraId="7CA8114E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F5AC0B7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A00A5E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Stars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11BA827B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2C635A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0EC5627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B1E391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47423DE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REVIEWS</w:t>
      </w:r>
    </w:p>
    <w:p w14:paraId="3690CE98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FK_REVIEWSTARS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Stars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5279FA" w14:textId="6D6FEF59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Stars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1E6714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6CD5EAC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rtl/>
        </w:rPr>
      </w:pPr>
    </w:p>
    <w:p w14:paraId="4148A278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FB5C439" w14:textId="1BA0EB72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B35B371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5631F641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C0ED5C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STATES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5EC2C7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'Alabama'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'Alaska'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'Arizona'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'Arkansas'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'California'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'Colorado'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'Connecticut'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'Delaware'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'Florida'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'Georgia'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'Hawaii'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'Idaho'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'Illinois'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'Indiana'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633CC2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'Iowa'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'Kansas'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'Kentucky'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'Louisiana'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'Maine'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'Maryland'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'Massachusetts'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1ED0F8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'Michigan'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'Minnesota'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'Mississippi'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'Missouri'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'Montana'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'Nebraska'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'Nevada'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'New Hampshire'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'New Jersey'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'New Mexico'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'Wyoming'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'Wisconsin'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'North Carolina'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'North Dakota'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'Rhode Island'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'Ohio'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'Oklahoma'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'South Carolina'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'Oregon'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'Pennsylvania'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'South Dakota'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'Utah'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'Tennessee'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'Texas'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'West Virginia'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'Vermont'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'Virginia'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'Washington'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43828D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32F42780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FK_CUSTOMERSTATES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[Address-State]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9C2FE4" w14:textId="55CB25A4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STATES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[State]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E6283B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5A21036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C6D5AED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A461481" w14:textId="0B7C08F6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8D93F9" w14:textId="3070844F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City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5B727BA4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FE27A8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CITIES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E443325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'Los Angeles'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'Houston'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'Phoenix'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'Philadelphia'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'San Antonio'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'Dallas'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'San Jose'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'Austin'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'San Diego'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'Columbus'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'Indianapolis'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6AE77C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'Charlotte'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'San Francisco'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'Seattle'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'Denver'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'Nashville'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'Washington'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3F601B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'Las Vegas'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'Portland'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'Detroit'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'Jerusalem'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'Tel Aviv'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'Madrid'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'Barcelona'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'Paris'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'Munich'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'Milan'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'Turin'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'Rome'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'Montreal'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'Toronto'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'Moscow'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'Bucharest'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'Vienna'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'Warsaw'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'Mexico City'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'Sofia'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'Prague'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'Stockholm'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'Amsterdam'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'Budapest'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56C066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4A200C07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FK_CUSTOMERCITIES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[Address-City]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7A55DD" w14:textId="7673DBFB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CITIES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3CD9A6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3769165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6B48C3B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774AAA6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DB32BD8" w14:textId="596C46D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DA5E758" w14:textId="29E69680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20A8E7B3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CD7182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SIZES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688338A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'XXS'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'XS'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'XL'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'XXL'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2DE829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TYPES</w:t>
      </w:r>
    </w:p>
    <w:p w14:paraId="26303B1F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FK_COSTUMESIZES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58E004" w14:textId="6410E025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SIZES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96C56F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A20EDD7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rtl/>
        </w:rPr>
      </w:pPr>
    </w:p>
    <w:p w14:paraId="3CDDA92D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rtl/>
        </w:rPr>
      </w:pPr>
    </w:p>
    <w:p w14:paraId="058AECD0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DABA3CE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'messi@gmail.com'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'0549988357'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'Lionel'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'Arkansas'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'Jerusalem'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'GRANADOS 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'473242244'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B7F12C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'ronaldo@gmail.com'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'0549988367'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'Cristiano'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'RONALDO'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Arkansas'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'Jerusalem'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'HAIM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HAZAZ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'473242245'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AC0EEF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'neymar@gmail.com'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'0540000002'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'Neymar'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'Delaware'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'Tel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Aviv'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'VERYFARAWAY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'473242246'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C5BAAB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'mbappe@gmail.com'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'0540000003'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'Kylian'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'Mbappe'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'Tel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Aviv'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'GIVEMESOMEPESOSPLEASE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'473242247'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9715C6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'suarez@gmail.com'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'0540000004'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'Suarez'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'Ohio'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'Jerusalem'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'KINGSOLOMON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'473242248'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2B3D19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CREDIT_CARDS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AD3BEB2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'2022-12-4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'messi@gmail.com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47B1F7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'2022-12-4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'ronaldo@gmail.com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8341F2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'2022-12-5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'neymar@gmail.com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85CC5D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'2022-12-6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'mbappe@gmail.com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FDD165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'2022-12-6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'suarez@gmail.com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56DFB7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1D14905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'2022-12-4 16:00:00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'messi@gmail.com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EB20FA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'2022-12-4 16:30:00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'ronaldo@gmail.com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5D00B2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'2022-12-5 11:00:00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'neymar@gmail.com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F07964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'2022-12-6 09:00:00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'mbappe@gmail.com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6DCB2C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'2022-12-6 08:00:00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'suarez@gmail.com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18024B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SEARCHES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1CD0A3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'1.1.1.1'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'2022-12-4 15:30:00'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'Harry potter'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'messi@gmail.com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7CCB71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'1.1.1.2'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'2022-12-4 16:32:10'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'Iron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'ronaldo@gmail.com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9579CF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'1.1.1.3'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'2022-12-5 11:30:00'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'Flower'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'neymar@gmail.com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6E9FD0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'1.1.1.4'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'2022-12-6 12:30:00'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'Dracula'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'mbappe@gmail.com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F5CF73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'1.1.1.5'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'2022-12-6 19:30:00'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'Noa kirel'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'suarez@gmail.com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2433EF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E94AC3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E60D41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975E77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0FCBA1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03B582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5703C9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[CONTAINS]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</w:p>
    <w:p w14:paraId="5238FB67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117FE6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648076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A0E38A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461993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4FDA38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C736A90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TYPES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CBF672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BA4EF9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74A550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F6B579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'325'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9C9A68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DC4B25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3B893C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SUBMITS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0C7E85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'messi@gmail.com'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5E5EE1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'ronaldo@gmail.com'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6A97D0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'neymar@gmail.com'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4EB147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'mbappe@gmail.com'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F3926F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'suarez@gmail.com'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459B84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86C0612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RECOMMENDED_ACCESSORIES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31C8B0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'Harry potter'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ECF435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'Moana'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61813A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'Moana'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A75E19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'Pirat'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D19843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'Harry potter'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CAF823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E9E4097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FINDS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20AD95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'1.1.1.1'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'2022-12-4 15:30:00'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B006F9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'1.1.1.2'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'2022-12-4 16:32:10'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0829C4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'1.1.1.3'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'2022-12-5 11:30:00'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371D98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'1.1.1.4'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'2022-12-6 12:30:00'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771E71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'1.1.1.5'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'2022-12-6 19:30:00'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D7C72B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2008899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REVIEWS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853677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'2022-12-4 19:30:00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'ronaldo@gmail.com'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8747C1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'2022-12-6 11:30:00'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'VERY GOOD!'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'suarez@gmail.com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D86664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'2022-12-4 16:32:10'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'LOVED 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'messi@gmail.com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DCFBC5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'2022-12-12 15:30:00'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'CAME IN BAD SHAPE'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'ronaldo@gmail.com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B38E8E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'2022-12-7 16:32:10'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 BEST PRODUCT'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'suarez@gmail.com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06F251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rtl/>
        </w:rPr>
      </w:pPr>
    </w:p>
    <w:p w14:paraId="577578D4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rtl/>
        </w:rPr>
      </w:pPr>
    </w:p>
    <w:p w14:paraId="0ACC11A4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C514BFE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09D2CF9" w14:textId="77777777" w:rsidR="00491A27" w:rsidRDefault="00491A27" w:rsidP="00491A2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DA4458" w14:textId="766ECAE1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[CONTAINS] </w:t>
      </w:r>
    </w:p>
    <w:p w14:paraId="5D7CD376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FK_ORDERS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_PRODUCTS1</w:t>
      </w:r>
    </w:p>
    <w:p w14:paraId="18C9460A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C909DE2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</w:p>
    <w:p w14:paraId="5305E667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CUSTOMERCITIES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_CUSTOMERSTATES</w:t>
      </w:r>
    </w:p>
    <w:p w14:paraId="2464EEA3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F23A84C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FINDS </w:t>
      </w:r>
    </w:p>
    <w:p w14:paraId="25FC5795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FK_PRODUCTS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_SEARCHES</w:t>
      </w:r>
    </w:p>
    <w:p w14:paraId="5CB8BF27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68A14B5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</w:p>
    <w:p w14:paraId="6A493FEA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CREDITCARDS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_CUSTOMERS</w:t>
      </w:r>
    </w:p>
    <w:p w14:paraId="1725DDE2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BDF3D5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RECOMMENDED_ACCESSORIES </w:t>
      </w:r>
    </w:p>
    <w:p w14:paraId="6C3FE5DA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FK_PRODUCTS2</w:t>
      </w:r>
    </w:p>
    <w:p w14:paraId="6A61D43A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617B4F9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REVIEWS</w:t>
      </w:r>
    </w:p>
    <w:p w14:paraId="1686909F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FK_PRODUCTS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_REVIEWSTARS</w:t>
      </w:r>
    </w:p>
    <w:p w14:paraId="4366E746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DC33528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SEARCHES</w:t>
      </w:r>
    </w:p>
    <w:p w14:paraId="24DB195F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FK_CUSTOMERS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_ORDERS</w:t>
      </w:r>
    </w:p>
    <w:p w14:paraId="04692330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779B77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SUBMITS</w:t>
      </w:r>
    </w:p>
    <w:p w14:paraId="1793F275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FK_CREDITCARDS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_CUSTOMERS2</w:t>
      </w:r>
    </w:p>
    <w:p w14:paraId="21C93E42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06635F4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TYPES</w:t>
      </w:r>
    </w:p>
    <w:p w14:paraId="2C30B286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COSTUMESIZES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_PRODUCTS</w:t>
      </w:r>
    </w:p>
    <w:p w14:paraId="633D9332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C44E12C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97F2011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6CFDDFCD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CREDIT_CARDS</w:t>
      </w:r>
    </w:p>
    <w:p w14:paraId="627F9B14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546D45C6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SEARCHES</w:t>
      </w:r>
    </w:p>
    <w:p w14:paraId="7F1AB244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3E35C5C7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TYPES</w:t>
      </w:r>
    </w:p>
    <w:p w14:paraId="2FF12C80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[CONTAINS]</w:t>
      </w:r>
    </w:p>
    <w:p w14:paraId="5244EFBC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SUBMITS</w:t>
      </w:r>
    </w:p>
    <w:p w14:paraId="39ADD2D8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RECOMMENDED_ACCESSORIES</w:t>
      </w:r>
    </w:p>
    <w:p w14:paraId="5C7E7040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FINDS</w:t>
      </w:r>
    </w:p>
    <w:p w14:paraId="79A52189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REVIEWS</w:t>
      </w:r>
    </w:p>
    <w:p w14:paraId="4F048040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AB8FE46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CITIES</w:t>
      </w:r>
    </w:p>
    <w:p w14:paraId="25FFBA45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SIZES</w:t>
      </w:r>
    </w:p>
    <w:p w14:paraId="5E999FD6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STARS</w:t>
      </w:r>
    </w:p>
    <w:p w14:paraId="4695CC7A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STATES</w:t>
      </w:r>
    </w:p>
    <w:p w14:paraId="7BD24832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D28AB3C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3E0D6A" w14:textId="77777777" w:rsidR="001D1908" w:rsidRDefault="001D1908" w:rsidP="001D190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0B1CFA1" w14:textId="63957592" w:rsidR="00100F5E" w:rsidRPr="00100F5E" w:rsidRDefault="00100F5E" w:rsidP="001D1908">
      <w:pPr>
        <w:pStyle w:val="Heading1"/>
        <w:spacing w:before="0" w:after="120"/>
        <w:rPr>
          <w:rFonts w:asciiTheme="minorBidi" w:hAnsiTheme="minorBidi" w:cstheme="minorBidi"/>
          <w:b w:val="0"/>
          <w:bCs w:val="0"/>
          <w:color w:val="4F81BD"/>
          <w:rtl/>
        </w:rPr>
      </w:pPr>
    </w:p>
    <w:sectPr w:rsidR="00100F5E" w:rsidRPr="00100F5E" w:rsidSect="009F1A9D">
      <w:headerReference w:type="default" r:id="rId11"/>
      <w:footerReference w:type="default" r:id="rId12"/>
      <w:pgSz w:w="12240" w:h="15840"/>
      <w:pgMar w:top="1440" w:right="1467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322FA" w14:textId="77777777" w:rsidR="00CB6310" w:rsidRDefault="00CB6310" w:rsidP="00B75740">
      <w:pPr>
        <w:spacing w:after="0" w:line="240" w:lineRule="auto"/>
      </w:pPr>
      <w:r>
        <w:separator/>
      </w:r>
    </w:p>
  </w:endnote>
  <w:endnote w:type="continuationSeparator" w:id="0">
    <w:p w14:paraId="6539FCCB" w14:textId="77777777" w:rsidR="00CB6310" w:rsidRDefault="00CB6310" w:rsidP="00B75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ttman Adii">
    <w:altName w:val="Segoe UI Semilight"/>
    <w:charset w:val="B1"/>
    <w:family w:val="auto"/>
    <w:pitch w:val="variable"/>
    <w:sig w:usb0="00000801" w:usb1="4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80741" w14:textId="77777777" w:rsidR="009F04DC" w:rsidRDefault="009F04DC" w:rsidP="006D46E5">
    <w:pPr>
      <w:pStyle w:val="Footer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B667C0">
      <w:rPr>
        <w:noProof/>
      </w:rPr>
      <w:t>- 4 -</w:t>
    </w:r>
    <w:r>
      <w:rPr>
        <w:noProof/>
      </w:rPr>
      <w:fldChar w:fldCharType="end"/>
    </w:r>
  </w:p>
  <w:p w14:paraId="57FB0E5F" w14:textId="77777777" w:rsidR="009F04DC" w:rsidRDefault="009F04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EB4C9" w14:textId="77777777" w:rsidR="00CB6310" w:rsidRDefault="00CB6310" w:rsidP="00B75740">
      <w:pPr>
        <w:spacing w:after="0" w:line="240" w:lineRule="auto"/>
      </w:pPr>
      <w:r>
        <w:separator/>
      </w:r>
    </w:p>
  </w:footnote>
  <w:footnote w:type="continuationSeparator" w:id="0">
    <w:p w14:paraId="083ABB4A" w14:textId="77777777" w:rsidR="00CB6310" w:rsidRDefault="00CB6310" w:rsidP="00B75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Borders>
        <w:bottom w:val="single" w:sz="4" w:space="0" w:color="1F497D"/>
      </w:tblBorders>
      <w:tblLayout w:type="fixed"/>
      <w:tblLook w:val="04A0" w:firstRow="1" w:lastRow="0" w:firstColumn="1" w:lastColumn="0" w:noHBand="0" w:noVBand="1"/>
    </w:tblPr>
    <w:tblGrid>
      <w:gridCol w:w="526"/>
      <w:gridCol w:w="3402"/>
      <w:gridCol w:w="5535"/>
    </w:tblGrid>
    <w:tr w:rsidR="009F04DC" w:rsidRPr="00164EC2" w14:paraId="2700F5F3" w14:textId="77777777" w:rsidTr="003017DE">
      <w:tc>
        <w:tcPr>
          <w:tcW w:w="526" w:type="dxa"/>
          <w:vMerge w:val="restart"/>
          <w:vAlign w:val="center"/>
        </w:tcPr>
        <w:p w14:paraId="36F91ADD" w14:textId="1ECFE0DF" w:rsidR="009F04DC" w:rsidRPr="00164EC2" w:rsidRDefault="00164EC2" w:rsidP="00164EC2">
          <w:pPr>
            <w:pStyle w:val="Header"/>
            <w:jc w:val="center"/>
            <w:rPr>
              <w:rFonts w:asciiTheme="minorBidi" w:hAnsiTheme="minorBidi" w:cstheme="minorBidi"/>
              <w:rtl/>
            </w:rPr>
          </w:pPr>
          <w:r w:rsidRPr="00164EC2">
            <w:rPr>
              <w:rFonts w:asciiTheme="minorBidi" w:hAnsiTheme="minorBidi" w:cstheme="minorBidi"/>
              <w:noProof/>
            </w:rPr>
            <w:drawing>
              <wp:inline distT="0" distB="0" distL="0" distR="0" wp14:anchorId="27F28B74" wp14:editId="1EDC9CB6">
                <wp:extent cx="196850" cy="270510"/>
                <wp:effectExtent l="0" t="0" r="0" b="0"/>
                <wp:docPr id="1028" name="Pictur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988A89-3E7B-40F2-A2BF-2AA6FBA870E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" name="Picture 4">
                          <a:extLst>
                            <a:ext uri="{FF2B5EF4-FFF2-40B4-BE49-F238E27FC236}">
                              <a16:creationId xmlns:a16="http://schemas.microsoft.com/office/drawing/2014/main" id="{7C988A89-3E7B-40F2-A2BF-2AA6FBA870EB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850" cy="2705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0D8872E5" w14:textId="77777777" w:rsidR="009F04DC" w:rsidRPr="00164EC2" w:rsidRDefault="009F04DC" w:rsidP="00B75740">
          <w:pPr>
            <w:pStyle w:val="Header"/>
            <w:rPr>
              <w:rFonts w:asciiTheme="minorBidi" w:hAnsiTheme="minorBidi" w:cstheme="minorBidi"/>
              <w:b/>
              <w:bCs/>
              <w:w w:val="110"/>
              <w:rtl/>
            </w:rPr>
          </w:pPr>
          <w:r w:rsidRPr="00164EC2">
            <w:rPr>
              <w:rFonts w:asciiTheme="minorBidi" w:hAnsiTheme="minorBidi" w:cstheme="minorBidi"/>
              <w:b/>
              <w:bCs/>
              <w:w w:val="110"/>
              <w:rtl/>
            </w:rPr>
            <w:t>אוניברסיטת בן גוריון בנגב</w:t>
          </w:r>
        </w:p>
      </w:tc>
      <w:tc>
        <w:tcPr>
          <w:tcW w:w="5535" w:type="dxa"/>
          <w:vMerge w:val="restart"/>
        </w:tcPr>
        <w:p w14:paraId="46AC702A" w14:textId="77777777" w:rsidR="009F04DC" w:rsidRPr="00164EC2" w:rsidRDefault="009F04DC" w:rsidP="002B3D8C">
          <w:pPr>
            <w:pStyle w:val="Header"/>
            <w:jc w:val="right"/>
            <w:rPr>
              <w:rFonts w:asciiTheme="minorBidi" w:hAnsiTheme="minorBidi" w:cstheme="minorBidi"/>
              <w:b/>
              <w:bCs/>
              <w:rtl/>
            </w:rPr>
          </w:pPr>
          <w:r w:rsidRPr="00164EC2">
            <w:rPr>
              <w:rFonts w:asciiTheme="minorBidi" w:hAnsiTheme="minorBidi" w:cstheme="minorBidi"/>
              <w:b/>
              <w:bCs/>
              <w:rtl/>
            </w:rPr>
            <w:t>פרויקט בסיסי נתונים</w:t>
          </w:r>
        </w:p>
        <w:p w14:paraId="6057E534" w14:textId="77777777" w:rsidR="009F04DC" w:rsidRPr="00164EC2" w:rsidRDefault="009F04DC" w:rsidP="000A40D8">
          <w:pPr>
            <w:pStyle w:val="Header"/>
            <w:jc w:val="right"/>
            <w:rPr>
              <w:rFonts w:asciiTheme="minorBidi" w:hAnsiTheme="minorBidi" w:cstheme="minorBidi"/>
              <w:rtl/>
            </w:rPr>
          </w:pPr>
          <w:r w:rsidRPr="00164EC2">
            <w:rPr>
              <w:rFonts w:asciiTheme="minorBidi" w:hAnsiTheme="minorBidi" w:cstheme="minorBidi"/>
              <w:rtl/>
            </w:rPr>
            <w:t>חלק ב'</w:t>
          </w:r>
        </w:p>
      </w:tc>
    </w:tr>
    <w:tr w:rsidR="009F04DC" w:rsidRPr="00164EC2" w14:paraId="0D0DA9FC" w14:textId="77777777" w:rsidTr="003017DE">
      <w:tc>
        <w:tcPr>
          <w:tcW w:w="526" w:type="dxa"/>
          <w:vMerge/>
        </w:tcPr>
        <w:p w14:paraId="6AE840FE" w14:textId="77777777" w:rsidR="009F04DC" w:rsidRPr="00164EC2" w:rsidRDefault="009F04DC" w:rsidP="00B75740">
          <w:pPr>
            <w:pStyle w:val="Header"/>
            <w:rPr>
              <w:rFonts w:asciiTheme="minorBidi" w:hAnsiTheme="minorBidi" w:cstheme="minorBidi"/>
              <w:rtl/>
            </w:rPr>
          </w:pPr>
        </w:p>
      </w:tc>
      <w:tc>
        <w:tcPr>
          <w:tcW w:w="3402" w:type="dxa"/>
        </w:tcPr>
        <w:p w14:paraId="6B1248AE" w14:textId="77777777" w:rsidR="009F04DC" w:rsidRPr="00164EC2" w:rsidRDefault="009F04DC" w:rsidP="00B75740">
          <w:pPr>
            <w:pStyle w:val="Header"/>
            <w:rPr>
              <w:rFonts w:asciiTheme="minorBidi" w:hAnsiTheme="minorBidi" w:cstheme="minorBidi"/>
              <w:rtl/>
            </w:rPr>
          </w:pPr>
          <w:r w:rsidRPr="00164EC2">
            <w:rPr>
              <w:rFonts w:asciiTheme="minorBidi" w:hAnsiTheme="minorBidi" w:cstheme="minorBidi"/>
              <w:rtl/>
            </w:rPr>
            <w:t>המחלקה להנדסת תעשיה וניהול</w:t>
          </w:r>
        </w:p>
      </w:tc>
      <w:tc>
        <w:tcPr>
          <w:tcW w:w="5535" w:type="dxa"/>
          <w:vMerge/>
        </w:tcPr>
        <w:p w14:paraId="377B3785" w14:textId="77777777" w:rsidR="009F04DC" w:rsidRPr="00164EC2" w:rsidRDefault="009F04DC" w:rsidP="002B3D8C">
          <w:pPr>
            <w:pStyle w:val="Header"/>
            <w:jc w:val="right"/>
            <w:rPr>
              <w:rFonts w:asciiTheme="minorBidi" w:hAnsiTheme="minorBidi" w:cstheme="minorBidi"/>
              <w:rtl/>
            </w:rPr>
          </w:pPr>
        </w:p>
      </w:tc>
    </w:tr>
  </w:tbl>
  <w:p w14:paraId="603ED2A8" w14:textId="77777777" w:rsidR="009F04DC" w:rsidRDefault="009F04DC" w:rsidP="00B757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16.15pt;height:22.35pt" o:bullet="t">
        <v:imagedata r:id="rId1" o:title="BGU-Logo-Orange-s"/>
      </v:shape>
    </w:pict>
  </w:numPicBullet>
  <w:numPicBullet w:numPicBulletId="1">
    <w:pict>
      <v:shape id="_x0000_i1151" type="#_x0000_t75" style="width:16.15pt;height:22.35pt" o:bullet="t">
        <v:imagedata r:id="rId2" o:title="BGU-Logo-Orange-t"/>
      </v:shape>
    </w:pict>
  </w:numPicBullet>
  <w:abstractNum w:abstractNumId="0" w15:restartNumberingAfterBreak="0">
    <w:nsid w:val="020527CF"/>
    <w:multiLevelType w:val="hybridMultilevel"/>
    <w:tmpl w:val="DB6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84A07"/>
    <w:multiLevelType w:val="multilevel"/>
    <w:tmpl w:val="0409001D"/>
    <w:numStyleLink w:val="BGUList"/>
  </w:abstractNum>
  <w:abstractNum w:abstractNumId="2" w15:restartNumberingAfterBreak="0">
    <w:nsid w:val="041B3CA8"/>
    <w:multiLevelType w:val="hybridMultilevel"/>
    <w:tmpl w:val="51827DF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FD0752"/>
    <w:multiLevelType w:val="multilevel"/>
    <w:tmpl w:val="0409001D"/>
    <w:styleLink w:val="BGUList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Tahoma" w:hAnsi="Tahoma" w:cs="Times New Roman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Tahoma" w:hAnsi="Tahoma" w:cs="Times New Roman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EB72DC1"/>
    <w:multiLevelType w:val="hybridMultilevel"/>
    <w:tmpl w:val="20DAB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E75568"/>
    <w:multiLevelType w:val="hybridMultilevel"/>
    <w:tmpl w:val="4E08DA2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1260F2"/>
    <w:multiLevelType w:val="hybridMultilevel"/>
    <w:tmpl w:val="C4A0D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880E79"/>
    <w:multiLevelType w:val="hybridMultilevel"/>
    <w:tmpl w:val="D0921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013FA6"/>
    <w:multiLevelType w:val="hybridMultilevel"/>
    <w:tmpl w:val="11F2B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F656A1"/>
    <w:multiLevelType w:val="hybridMultilevel"/>
    <w:tmpl w:val="4C561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E60AF7"/>
    <w:multiLevelType w:val="hybridMultilevel"/>
    <w:tmpl w:val="8E32B5B6"/>
    <w:lvl w:ilvl="0" w:tplc="4E70AE24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92D3E"/>
    <w:multiLevelType w:val="hybridMultilevel"/>
    <w:tmpl w:val="AEC2D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650072"/>
    <w:multiLevelType w:val="hybridMultilevel"/>
    <w:tmpl w:val="70BA2B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24C62"/>
    <w:multiLevelType w:val="hybridMultilevel"/>
    <w:tmpl w:val="3BF20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A659E3"/>
    <w:multiLevelType w:val="hybridMultilevel"/>
    <w:tmpl w:val="6864604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E2488F"/>
    <w:multiLevelType w:val="hybridMultilevel"/>
    <w:tmpl w:val="680C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3764C4"/>
    <w:multiLevelType w:val="hybridMultilevel"/>
    <w:tmpl w:val="A07C2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041EC"/>
    <w:multiLevelType w:val="hybridMultilevel"/>
    <w:tmpl w:val="6C628140"/>
    <w:lvl w:ilvl="0" w:tplc="0896DA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he-IL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F6458DE"/>
    <w:multiLevelType w:val="hybridMultilevel"/>
    <w:tmpl w:val="2CAE7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0F1E75"/>
    <w:multiLevelType w:val="hybridMultilevel"/>
    <w:tmpl w:val="2E32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612763"/>
    <w:multiLevelType w:val="hybridMultilevel"/>
    <w:tmpl w:val="889A2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6157DBC"/>
    <w:multiLevelType w:val="hybridMultilevel"/>
    <w:tmpl w:val="CA5247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D734AB"/>
    <w:multiLevelType w:val="hybridMultilevel"/>
    <w:tmpl w:val="A870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DA2C68"/>
    <w:multiLevelType w:val="hybridMultilevel"/>
    <w:tmpl w:val="56CA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511E9"/>
    <w:multiLevelType w:val="hybridMultilevel"/>
    <w:tmpl w:val="8C147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1E3ECB"/>
    <w:multiLevelType w:val="hybridMultilevel"/>
    <w:tmpl w:val="8A2412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5211D"/>
    <w:multiLevelType w:val="hybridMultilevel"/>
    <w:tmpl w:val="1C9862C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33A391B"/>
    <w:multiLevelType w:val="hybridMultilevel"/>
    <w:tmpl w:val="FD42517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4640546"/>
    <w:multiLevelType w:val="hybridMultilevel"/>
    <w:tmpl w:val="E75C6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E1083E"/>
    <w:multiLevelType w:val="hybridMultilevel"/>
    <w:tmpl w:val="A9D278D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E8A45FE"/>
    <w:multiLevelType w:val="hybridMultilevel"/>
    <w:tmpl w:val="AD0ACBC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741CC2"/>
    <w:multiLevelType w:val="hybridMultilevel"/>
    <w:tmpl w:val="DF7AC9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8B5872"/>
    <w:multiLevelType w:val="hybridMultilevel"/>
    <w:tmpl w:val="987E94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D00A7C"/>
    <w:multiLevelType w:val="hybridMultilevel"/>
    <w:tmpl w:val="AE1E50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9F1433"/>
    <w:multiLevelType w:val="hybridMultilevel"/>
    <w:tmpl w:val="2E32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3E6C0D"/>
    <w:multiLevelType w:val="hybridMultilevel"/>
    <w:tmpl w:val="FA3C5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774EB0"/>
    <w:multiLevelType w:val="hybridMultilevel"/>
    <w:tmpl w:val="0798C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7CF38DA"/>
    <w:multiLevelType w:val="hybridMultilevel"/>
    <w:tmpl w:val="A7563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8375D0B"/>
    <w:multiLevelType w:val="hybridMultilevel"/>
    <w:tmpl w:val="77F6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6D459F"/>
    <w:multiLevelType w:val="hybridMultilevel"/>
    <w:tmpl w:val="CB4A5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AD240C6"/>
    <w:multiLevelType w:val="hybridMultilevel"/>
    <w:tmpl w:val="6CEAA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080121"/>
    <w:multiLevelType w:val="hybridMultilevel"/>
    <w:tmpl w:val="12968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61F4A64"/>
    <w:multiLevelType w:val="hybridMultilevel"/>
    <w:tmpl w:val="33EEA25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377643"/>
    <w:multiLevelType w:val="hybridMultilevel"/>
    <w:tmpl w:val="0ECE790A"/>
    <w:lvl w:ilvl="0" w:tplc="4E70AE24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6451A"/>
    <w:multiLevelType w:val="hybridMultilevel"/>
    <w:tmpl w:val="764A8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B45208"/>
    <w:multiLevelType w:val="hybridMultilevel"/>
    <w:tmpl w:val="93665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8F17BA8"/>
    <w:multiLevelType w:val="hybridMultilevel"/>
    <w:tmpl w:val="6DCC8D0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6A6701"/>
    <w:multiLevelType w:val="hybridMultilevel"/>
    <w:tmpl w:val="26DACBE8"/>
    <w:lvl w:ilvl="0" w:tplc="0896D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608858">
    <w:abstractNumId w:val="3"/>
  </w:num>
  <w:num w:numId="2" w16cid:durableId="1838223358">
    <w:abstractNumId w:val="1"/>
  </w:num>
  <w:num w:numId="3" w16cid:durableId="1549027270">
    <w:abstractNumId w:val="37"/>
  </w:num>
  <w:num w:numId="4" w16cid:durableId="1307128057">
    <w:abstractNumId w:val="0"/>
  </w:num>
  <w:num w:numId="5" w16cid:durableId="370761833">
    <w:abstractNumId w:val="36"/>
  </w:num>
  <w:num w:numId="6" w16cid:durableId="23487500">
    <w:abstractNumId w:val="19"/>
  </w:num>
  <w:num w:numId="7" w16cid:durableId="1184905029">
    <w:abstractNumId w:val="38"/>
  </w:num>
  <w:num w:numId="8" w16cid:durableId="826937685">
    <w:abstractNumId w:val="47"/>
  </w:num>
  <w:num w:numId="9" w16cid:durableId="918487435">
    <w:abstractNumId w:val="34"/>
  </w:num>
  <w:num w:numId="10" w16cid:durableId="1517575867">
    <w:abstractNumId w:val="41"/>
  </w:num>
  <w:num w:numId="11" w16cid:durableId="659579551">
    <w:abstractNumId w:val="31"/>
  </w:num>
  <w:num w:numId="12" w16cid:durableId="1612740133">
    <w:abstractNumId w:val="23"/>
  </w:num>
  <w:num w:numId="13" w16cid:durableId="729033077">
    <w:abstractNumId w:val="6"/>
  </w:num>
  <w:num w:numId="14" w16cid:durableId="1755862018">
    <w:abstractNumId w:val="39"/>
  </w:num>
  <w:num w:numId="15" w16cid:durableId="790250596">
    <w:abstractNumId w:val="32"/>
  </w:num>
  <w:num w:numId="16" w16cid:durableId="1518496547">
    <w:abstractNumId w:val="22"/>
  </w:num>
  <w:num w:numId="17" w16cid:durableId="72164830">
    <w:abstractNumId w:val="45"/>
  </w:num>
  <w:num w:numId="18" w16cid:durableId="562066940">
    <w:abstractNumId w:val="15"/>
  </w:num>
  <w:num w:numId="19" w16cid:durableId="1777141722">
    <w:abstractNumId w:val="35"/>
  </w:num>
  <w:num w:numId="20" w16cid:durableId="1803648087">
    <w:abstractNumId w:val="13"/>
  </w:num>
  <w:num w:numId="21" w16cid:durableId="387726361">
    <w:abstractNumId w:val="40"/>
  </w:num>
  <w:num w:numId="22" w16cid:durableId="1247686450">
    <w:abstractNumId w:val="44"/>
  </w:num>
  <w:num w:numId="23" w16cid:durableId="1145511101">
    <w:abstractNumId w:val="9"/>
  </w:num>
  <w:num w:numId="24" w16cid:durableId="481197369">
    <w:abstractNumId w:val="28"/>
  </w:num>
  <w:num w:numId="25" w16cid:durableId="979264434">
    <w:abstractNumId w:val="7"/>
  </w:num>
  <w:num w:numId="26" w16cid:durableId="296495436">
    <w:abstractNumId w:val="2"/>
  </w:num>
  <w:num w:numId="27" w16cid:durableId="318577728">
    <w:abstractNumId w:val="29"/>
  </w:num>
  <w:num w:numId="28" w16cid:durableId="1918901539">
    <w:abstractNumId w:val="26"/>
  </w:num>
  <w:num w:numId="29" w16cid:durableId="1516263883">
    <w:abstractNumId w:val="42"/>
  </w:num>
  <w:num w:numId="30" w16cid:durableId="22755820">
    <w:abstractNumId w:val="14"/>
  </w:num>
  <w:num w:numId="31" w16cid:durableId="377751007">
    <w:abstractNumId w:val="30"/>
  </w:num>
  <w:num w:numId="32" w16cid:durableId="1941986622">
    <w:abstractNumId w:val="27"/>
  </w:num>
  <w:num w:numId="33" w16cid:durableId="1874271646">
    <w:abstractNumId w:val="20"/>
  </w:num>
  <w:num w:numId="34" w16cid:durableId="1247881157">
    <w:abstractNumId w:val="24"/>
  </w:num>
  <w:num w:numId="35" w16cid:durableId="957033037">
    <w:abstractNumId w:val="8"/>
  </w:num>
  <w:num w:numId="36" w16cid:durableId="687175999">
    <w:abstractNumId w:val="18"/>
  </w:num>
  <w:num w:numId="37" w16cid:durableId="974986130">
    <w:abstractNumId w:val="4"/>
  </w:num>
  <w:num w:numId="38" w16cid:durableId="1411735334">
    <w:abstractNumId w:val="11"/>
  </w:num>
  <w:num w:numId="39" w16cid:durableId="21635413">
    <w:abstractNumId w:val="17"/>
  </w:num>
  <w:num w:numId="40" w16cid:durableId="269364996">
    <w:abstractNumId w:val="5"/>
  </w:num>
  <w:num w:numId="41" w16cid:durableId="1712731557">
    <w:abstractNumId w:val="25"/>
  </w:num>
  <w:num w:numId="42" w16cid:durableId="1269965426">
    <w:abstractNumId w:val="21"/>
  </w:num>
  <w:num w:numId="43" w16cid:durableId="460539170">
    <w:abstractNumId w:val="46"/>
  </w:num>
  <w:num w:numId="44" w16cid:durableId="1275870249">
    <w:abstractNumId w:val="12"/>
  </w:num>
  <w:num w:numId="45" w16cid:durableId="1287275147">
    <w:abstractNumId w:val="16"/>
  </w:num>
  <w:num w:numId="46" w16cid:durableId="1274287349">
    <w:abstractNumId w:val="5"/>
  </w:num>
  <w:num w:numId="47" w16cid:durableId="1626084103">
    <w:abstractNumId w:val="43"/>
  </w:num>
  <w:num w:numId="48" w16cid:durableId="500043733">
    <w:abstractNumId w:val="10"/>
  </w:num>
  <w:num w:numId="49" w16cid:durableId="178599985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8E"/>
    <w:rsid w:val="000056EB"/>
    <w:rsid w:val="0000678E"/>
    <w:rsid w:val="0001599D"/>
    <w:rsid w:val="00016EF9"/>
    <w:rsid w:val="00022690"/>
    <w:rsid w:val="0003105F"/>
    <w:rsid w:val="00032B54"/>
    <w:rsid w:val="0003655B"/>
    <w:rsid w:val="0004016F"/>
    <w:rsid w:val="00044107"/>
    <w:rsid w:val="000503B9"/>
    <w:rsid w:val="00057D79"/>
    <w:rsid w:val="00061D87"/>
    <w:rsid w:val="00062667"/>
    <w:rsid w:val="00063E16"/>
    <w:rsid w:val="00064A18"/>
    <w:rsid w:val="00064E30"/>
    <w:rsid w:val="00067ED6"/>
    <w:rsid w:val="0007612B"/>
    <w:rsid w:val="00081727"/>
    <w:rsid w:val="0008546F"/>
    <w:rsid w:val="00085DFA"/>
    <w:rsid w:val="00086126"/>
    <w:rsid w:val="00096354"/>
    <w:rsid w:val="000A40D8"/>
    <w:rsid w:val="000A5CBC"/>
    <w:rsid w:val="000A6CC4"/>
    <w:rsid w:val="000B01DB"/>
    <w:rsid w:val="000B49B5"/>
    <w:rsid w:val="000B4C0C"/>
    <w:rsid w:val="000B65CB"/>
    <w:rsid w:val="000C2C15"/>
    <w:rsid w:val="000C3635"/>
    <w:rsid w:val="000C54A7"/>
    <w:rsid w:val="000D33F0"/>
    <w:rsid w:val="000E6409"/>
    <w:rsid w:val="000F0F4D"/>
    <w:rsid w:val="000F3A7B"/>
    <w:rsid w:val="000F5C20"/>
    <w:rsid w:val="00100F5E"/>
    <w:rsid w:val="00102200"/>
    <w:rsid w:val="00102B5F"/>
    <w:rsid w:val="00105A0D"/>
    <w:rsid w:val="001066A9"/>
    <w:rsid w:val="00111349"/>
    <w:rsid w:val="00112E23"/>
    <w:rsid w:val="00115BBA"/>
    <w:rsid w:val="0012148C"/>
    <w:rsid w:val="00122FC2"/>
    <w:rsid w:val="00126B6F"/>
    <w:rsid w:val="00127D9B"/>
    <w:rsid w:val="00131C95"/>
    <w:rsid w:val="00132C4A"/>
    <w:rsid w:val="00151A8E"/>
    <w:rsid w:val="00152C68"/>
    <w:rsid w:val="00157F47"/>
    <w:rsid w:val="00161AD5"/>
    <w:rsid w:val="00164EC2"/>
    <w:rsid w:val="00171A32"/>
    <w:rsid w:val="00173AA8"/>
    <w:rsid w:val="00175DC4"/>
    <w:rsid w:val="001834B0"/>
    <w:rsid w:val="001837AA"/>
    <w:rsid w:val="00186E61"/>
    <w:rsid w:val="0019025A"/>
    <w:rsid w:val="001927A6"/>
    <w:rsid w:val="00192E3C"/>
    <w:rsid w:val="00193BD5"/>
    <w:rsid w:val="001963D9"/>
    <w:rsid w:val="001A0298"/>
    <w:rsid w:val="001A52D7"/>
    <w:rsid w:val="001B0EF6"/>
    <w:rsid w:val="001B1AB6"/>
    <w:rsid w:val="001B4618"/>
    <w:rsid w:val="001B6F6B"/>
    <w:rsid w:val="001C6B1C"/>
    <w:rsid w:val="001D1908"/>
    <w:rsid w:val="001D2149"/>
    <w:rsid w:val="001D39CD"/>
    <w:rsid w:val="001D6424"/>
    <w:rsid w:val="001D77AE"/>
    <w:rsid w:val="001E5049"/>
    <w:rsid w:val="001F113B"/>
    <w:rsid w:val="001F2404"/>
    <w:rsid w:val="001F46A0"/>
    <w:rsid w:val="001F5E77"/>
    <w:rsid w:val="001F6DCE"/>
    <w:rsid w:val="001F7245"/>
    <w:rsid w:val="0020523D"/>
    <w:rsid w:val="00206AA9"/>
    <w:rsid w:val="00207116"/>
    <w:rsid w:val="002148AC"/>
    <w:rsid w:val="00214A36"/>
    <w:rsid w:val="00215BD9"/>
    <w:rsid w:val="0021678C"/>
    <w:rsid w:val="0022081B"/>
    <w:rsid w:val="002211C6"/>
    <w:rsid w:val="00222D55"/>
    <w:rsid w:val="002317A1"/>
    <w:rsid w:val="00235A16"/>
    <w:rsid w:val="00236327"/>
    <w:rsid w:val="002450F9"/>
    <w:rsid w:val="00251E5A"/>
    <w:rsid w:val="00261556"/>
    <w:rsid w:val="00262D1E"/>
    <w:rsid w:val="002636F1"/>
    <w:rsid w:val="00267A1A"/>
    <w:rsid w:val="00270077"/>
    <w:rsid w:val="0028067D"/>
    <w:rsid w:val="00282ADA"/>
    <w:rsid w:val="0028440A"/>
    <w:rsid w:val="002845B3"/>
    <w:rsid w:val="002864F8"/>
    <w:rsid w:val="002933B6"/>
    <w:rsid w:val="002B2323"/>
    <w:rsid w:val="002B3D66"/>
    <w:rsid w:val="002B3D8C"/>
    <w:rsid w:val="002C1F14"/>
    <w:rsid w:val="002C24F1"/>
    <w:rsid w:val="002C5196"/>
    <w:rsid w:val="002D0960"/>
    <w:rsid w:val="002D516D"/>
    <w:rsid w:val="002E3136"/>
    <w:rsid w:val="002E4825"/>
    <w:rsid w:val="002E5712"/>
    <w:rsid w:val="002F3255"/>
    <w:rsid w:val="002F5309"/>
    <w:rsid w:val="003007DF"/>
    <w:rsid w:val="003017DE"/>
    <w:rsid w:val="00303E4A"/>
    <w:rsid w:val="003041BB"/>
    <w:rsid w:val="00314EDD"/>
    <w:rsid w:val="00321522"/>
    <w:rsid w:val="003230B8"/>
    <w:rsid w:val="00323A91"/>
    <w:rsid w:val="00327D23"/>
    <w:rsid w:val="0033191B"/>
    <w:rsid w:val="00336BF9"/>
    <w:rsid w:val="00340139"/>
    <w:rsid w:val="003422E3"/>
    <w:rsid w:val="00342C40"/>
    <w:rsid w:val="003465C6"/>
    <w:rsid w:val="00347BE1"/>
    <w:rsid w:val="003533A7"/>
    <w:rsid w:val="00356C09"/>
    <w:rsid w:val="00357A46"/>
    <w:rsid w:val="0036408E"/>
    <w:rsid w:val="00367D43"/>
    <w:rsid w:val="00370D8A"/>
    <w:rsid w:val="00380010"/>
    <w:rsid w:val="00382E1F"/>
    <w:rsid w:val="00385AF5"/>
    <w:rsid w:val="00387833"/>
    <w:rsid w:val="0039756C"/>
    <w:rsid w:val="003A2C49"/>
    <w:rsid w:val="003C1C41"/>
    <w:rsid w:val="003C526A"/>
    <w:rsid w:val="003D065C"/>
    <w:rsid w:val="003E0248"/>
    <w:rsid w:val="003E0CFE"/>
    <w:rsid w:val="003E37C3"/>
    <w:rsid w:val="003E6E85"/>
    <w:rsid w:val="004035CA"/>
    <w:rsid w:val="00412BBF"/>
    <w:rsid w:val="00421908"/>
    <w:rsid w:val="00424A96"/>
    <w:rsid w:val="0042513B"/>
    <w:rsid w:val="004254E1"/>
    <w:rsid w:val="004304E1"/>
    <w:rsid w:val="00450523"/>
    <w:rsid w:val="0045520A"/>
    <w:rsid w:val="004602E9"/>
    <w:rsid w:val="00471D9A"/>
    <w:rsid w:val="00477EB6"/>
    <w:rsid w:val="00482F30"/>
    <w:rsid w:val="00491A27"/>
    <w:rsid w:val="004A28A9"/>
    <w:rsid w:val="004A6719"/>
    <w:rsid w:val="004B0858"/>
    <w:rsid w:val="004B1CC0"/>
    <w:rsid w:val="004B1DF9"/>
    <w:rsid w:val="004C1B3E"/>
    <w:rsid w:val="004C2B85"/>
    <w:rsid w:val="004C4172"/>
    <w:rsid w:val="004C6D39"/>
    <w:rsid w:val="004C762C"/>
    <w:rsid w:val="004D1095"/>
    <w:rsid w:val="004D5DF2"/>
    <w:rsid w:val="004E08A6"/>
    <w:rsid w:val="004E0A78"/>
    <w:rsid w:val="004E5542"/>
    <w:rsid w:val="004E66E7"/>
    <w:rsid w:val="004F22F8"/>
    <w:rsid w:val="004F38B4"/>
    <w:rsid w:val="004F70F9"/>
    <w:rsid w:val="00507F4F"/>
    <w:rsid w:val="00511525"/>
    <w:rsid w:val="00512EAD"/>
    <w:rsid w:val="00515F7F"/>
    <w:rsid w:val="00521CE7"/>
    <w:rsid w:val="00522611"/>
    <w:rsid w:val="00533228"/>
    <w:rsid w:val="00544237"/>
    <w:rsid w:val="005517A0"/>
    <w:rsid w:val="005524B9"/>
    <w:rsid w:val="00572870"/>
    <w:rsid w:val="00573898"/>
    <w:rsid w:val="005865A5"/>
    <w:rsid w:val="005902DB"/>
    <w:rsid w:val="0059551A"/>
    <w:rsid w:val="0059588F"/>
    <w:rsid w:val="005A2236"/>
    <w:rsid w:val="005A6118"/>
    <w:rsid w:val="005A6C9A"/>
    <w:rsid w:val="005B6388"/>
    <w:rsid w:val="005B68D5"/>
    <w:rsid w:val="005C5FDA"/>
    <w:rsid w:val="005E7952"/>
    <w:rsid w:val="005F3101"/>
    <w:rsid w:val="005F33F1"/>
    <w:rsid w:val="00617D2C"/>
    <w:rsid w:val="00617E3C"/>
    <w:rsid w:val="00625B7F"/>
    <w:rsid w:val="00626207"/>
    <w:rsid w:val="006268C8"/>
    <w:rsid w:val="0063341E"/>
    <w:rsid w:val="006415C9"/>
    <w:rsid w:val="00642D7C"/>
    <w:rsid w:val="006459E8"/>
    <w:rsid w:val="0064684E"/>
    <w:rsid w:val="006514B0"/>
    <w:rsid w:val="0065538E"/>
    <w:rsid w:val="006672D2"/>
    <w:rsid w:val="006674FE"/>
    <w:rsid w:val="006713CF"/>
    <w:rsid w:val="006858EE"/>
    <w:rsid w:val="0069019C"/>
    <w:rsid w:val="006A4301"/>
    <w:rsid w:val="006A618F"/>
    <w:rsid w:val="006B28B8"/>
    <w:rsid w:val="006B55F2"/>
    <w:rsid w:val="006B667B"/>
    <w:rsid w:val="006C1FEC"/>
    <w:rsid w:val="006C49C6"/>
    <w:rsid w:val="006C7A9E"/>
    <w:rsid w:val="006D46E5"/>
    <w:rsid w:val="006E1492"/>
    <w:rsid w:val="006E1BCB"/>
    <w:rsid w:val="006F312C"/>
    <w:rsid w:val="006F4905"/>
    <w:rsid w:val="007005E2"/>
    <w:rsid w:val="007079E2"/>
    <w:rsid w:val="007158A5"/>
    <w:rsid w:val="00724FCC"/>
    <w:rsid w:val="00725484"/>
    <w:rsid w:val="00727241"/>
    <w:rsid w:val="00734AA8"/>
    <w:rsid w:val="00740679"/>
    <w:rsid w:val="007460CC"/>
    <w:rsid w:val="00751617"/>
    <w:rsid w:val="00754ADE"/>
    <w:rsid w:val="00755C9E"/>
    <w:rsid w:val="007564FE"/>
    <w:rsid w:val="007600F2"/>
    <w:rsid w:val="00763521"/>
    <w:rsid w:val="007642EB"/>
    <w:rsid w:val="00764794"/>
    <w:rsid w:val="007725E6"/>
    <w:rsid w:val="00780ED5"/>
    <w:rsid w:val="0078698F"/>
    <w:rsid w:val="00786ED7"/>
    <w:rsid w:val="00787673"/>
    <w:rsid w:val="00794572"/>
    <w:rsid w:val="00797C6F"/>
    <w:rsid w:val="007A0DA7"/>
    <w:rsid w:val="007B579E"/>
    <w:rsid w:val="007C1935"/>
    <w:rsid w:val="007C2783"/>
    <w:rsid w:val="007C42D7"/>
    <w:rsid w:val="007C5893"/>
    <w:rsid w:val="007D40BD"/>
    <w:rsid w:val="007E1553"/>
    <w:rsid w:val="007E7DBD"/>
    <w:rsid w:val="007F267A"/>
    <w:rsid w:val="00811450"/>
    <w:rsid w:val="00811B0C"/>
    <w:rsid w:val="00812AAE"/>
    <w:rsid w:val="00815768"/>
    <w:rsid w:val="00830D50"/>
    <w:rsid w:val="00836FEE"/>
    <w:rsid w:val="0084187D"/>
    <w:rsid w:val="00845AE8"/>
    <w:rsid w:val="00846A3A"/>
    <w:rsid w:val="00847970"/>
    <w:rsid w:val="00853EDC"/>
    <w:rsid w:val="008558B1"/>
    <w:rsid w:val="0086252A"/>
    <w:rsid w:val="00867E73"/>
    <w:rsid w:val="008706EA"/>
    <w:rsid w:val="00872450"/>
    <w:rsid w:val="0088055E"/>
    <w:rsid w:val="008838BA"/>
    <w:rsid w:val="00883C6A"/>
    <w:rsid w:val="00887D3E"/>
    <w:rsid w:val="00890B14"/>
    <w:rsid w:val="00894A7B"/>
    <w:rsid w:val="008952ED"/>
    <w:rsid w:val="008962D9"/>
    <w:rsid w:val="008972B4"/>
    <w:rsid w:val="008A364D"/>
    <w:rsid w:val="008B3585"/>
    <w:rsid w:val="008C0C3E"/>
    <w:rsid w:val="008C226D"/>
    <w:rsid w:val="008D0B25"/>
    <w:rsid w:val="008D0BBE"/>
    <w:rsid w:val="008D7470"/>
    <w:rsid w:val="008D749E"/>
    <w:rsid w:val="008E16AC"/>
    <w:rsid w:val="008E7636"/>
    <w:rsid w:val="008F059F"/>
    <w:rsid w:val="0090327A"/>
    <w:rsid w:val="00915CB4"/>
    <w:rsid w:val="00916002"/>
    <w:rsid w:val="009169B8"/>
    <w:rsid w:val="00920070"/>
    <w:rsid w:val="009215DA"/>
    <w:rsid w:val="009255EA"/>
    <w:rsid w:val="00930690"/>
    <w:rsid w:val="00931CFA"/>
    <w:rsid w:val="009335AD"/>
    <w:rsid w:val="00933A29"/>
    <w:rsid w:val="00936989"/>
    <w:rsid w:val="009511AA"/>
    <w:rsid w:val="00951B8F"/>
    <w:rsid w:val="0095215E"/>
    <w:rsid w:val="00957DB4"/>
    <w:rsid w:val="00975847"/>
    <w:rsid w:val="00990034"/>
    <w:rsid w:val="00991BA8"/>
    <w:rsid w:val="0099333E"/>
    <w:rsid w:val="00994FC5"/>
    <w:rsid w:val="009A0971"/>
    <w:rsid w:val="009A1682"/>
    <w:rsid w:val="009B0055"/>
    <w:rsid w:val="009B026D"/>
    <w:rsid w:val="009B1007"/>
    <w:rsid w:val="009B249A"/>
    <w:rsid w:val="009B4C61"/>
    <w:rsid w:val="009C6D13"/>
    <w:rsid w:val="009E1443"/>
    <w:rsid w:val="009E6EE4"/>
    <w:rsid w:val="009F04DC"/>
    <w:rsid w:val="009F1A9D"/>
    <w:rsid w:val="009F203A"/>
    <w:rsid w:val="009F7389"/>
    <w:rsid w:val="00A0317F"/>
    <w:rsid w:val="00A04323"/>
    <w:rsid w:val="00A06432"/>
    <w:rsid w:val="00A114B2"/>
    <w:rsid w:val="00A11889"/>
    <w:rsid w:val="00A13F38"/>
    <w:rsid w:val="00A15EAF"/>
    <w:rsid w:val="00A16712"/>
    <w:rsid w:val="00A20B4C"/>
    <w:rsid w:val="00A23849"/>
    <w:rsid w:val="00A25E94"/>
    <w:rsid w:val="00A27FA7"/>
    <w:rsid w:val="00A50494"/>
    <w:rsid w:val="00A5433B"/>
    <w:rsid w:val="00A618DD"/>
    <w:rsid w:val="00A73284"/>
    <w:rsid w:val="00A805C6"/>
    <w:rsid w:val="00A832C5"/>
    <w:rsid w:val="00A83E60"/>
    <w:rsid w:val="00A85029"/>
    <w:rsid w:val="00A86E27"/>
    <w:rsid w:val="00A906A6"/>
    <w:rsid w:val="00A94476"/>
    <w:rsid w:val="00A95793"/>
    <w:rsid w:val="00A96205"/>
    <w:rsid w:val="00A976AA"/>
    <w:rsid w:val="00AA2F57"/>
    <w:rsid w:val="00AA33E7"/>
    <w:rsid w:val="00AA430B"/>
    <w:rsid w:val="00AB2C2A"/>
    <w:rsid w:val="00AB2D23"/>
    <w:rsid w:val="00AB65D3"/>
    <w:rsid w:val="00AD269A"/>
    <w:rsid w:val="00AE36BA"/>
    <w:rsid w:val="00AE6C7B"/>
    <w:rsid w:val="00AE728E"/>
    <w:rsid w:val="00AF5142"/>
    <w:rsid w:val="00AF7DAB"/>
    <w:rsid w:val="00B064AC"/>
    <w:rsid w:val="00B0734B"/>
    <w:rsid w:val="00B1532E"/>
    <w:rsid w:val="00B1689A"/>
    <w:rsid w:val="00B201DD"/>
    <w:rsid w:val="00B22226"/>
    <w:rsid w:val="00B223BF"/>
    <w:rsid w:val="00B2317C"/>
    <w:rsid w:val="00B314A4"/>
    <w:rsid w:val="00B3450B"/>
    <w:rsid w:val="00B373ED"/>
    <w:rsid w:val="00B3799F"/>
    <w:rsid w:val="00B4183F"/>
    <w:rsid w:val="00B444E9"/>
    <w:rsid w:val="00B4657E"/>
    <w:rsid w:val="00B4751E"/>
    <w:rsid w:val="00B5005F"/>
    <w:rsid w:val="00B532F9"/>
    <w:rsid w:val="00B61732"/>
    <w:rsid w:val="00B627A4"/>
    <w:rsid w:val="00B62C28"/>
    <w:rsid w:val="00B63987"/>
    <w:rsid w:val="00B663E5"/>
    <w:rsid w:val="00B667C0"/>
    <w:rsid w:val="00B73130"/>
    <w:rsid w:val="00B75740"/>
    <w:rsid w:val="00B75D2B"/>
    <w:rsid w:val="00BA0187"/>
    <w:rsid w:val="00BA0EDF"/>
    <w:rsid w:val="00BA732E"/>
    <w:rsid w:val="00BB5BA5"/>
    <w:rsid w:val="00BC31CA"/>
    <w:rsid w:val="00BC708E"/>
    <w:rsid w:val="00BD0428"/>
    <w:rsid w:val="00BE0E25"/>
    <w:rsid w:val="00BE375D"/>
    <w:rsid w:val="00BF0141"/>
    <w:rsid w:val="00BF1E05"/>
    <w:rsid w:val="00BF5F64"/>
    <w:rsid w:val="00BF6A09"/>
    <w:rsid w:val="00C10F0F"/>
    <w:rsid w:val="00C13F47"/>
    <w:rsid w:val="00C16E60"/>
    <w:rsid w:val="00C20545"/>
    <w:rsid w:val="00C23CCE"/>
    <w:rsid w:val="00C34EED"/>
    <w:rsid w:val="00C47E64"/>
    <w:rsid w:val="00C50A3C"/>
    <w:rsid w:val="00C5660B"/>
    <w:rsid w:val="00C65686"/>
    <w:rsid w:val="00C82286"/>
    <w:rsid w:val="00C83362"/>
    <w:rsid w:val="00C85B67"/>
    <w:rsid w:val="00C85E02"/>
    <w:rsid w:val="00C87894"/>
    <w:rsid w:val="00C909D0"/>
    <w:rsid w:val="00C93096"/>
    <w:rsid w:val="00CA01E4"/>
    <w:rsid w:val="00CA3D24"/>
    <w:rsid w:val="00CA52EC"/>
    <w:rsid w:val="00CA6E52"/>
    <w:rsid w:val="00CB1EE7"/>
    <w:rsid w:val="00CB31CD"/>
    <w:rsid w:val="00CB477B"/>
    <w:rsid w:val="00CB6310"/>
    <w:rsid w:val="00CC5907"/>
    <w:rsid w:val="00CD3542"/>
    <w:rsid w:val="00CE35C9"/>
    <w:rsid w:val="00CE3D8A"/>
    <w:rsid w:val="00CE41E6"/>
    <w:rsid w:val="00CE44DB"/>
    <w:rsid w:val="00CE6495"/>
    <w:rsid w:val="00CE733D"/>
    <w:rsid w:val="00CF4129"/>
    <w:rsid w:val="00D01695"/>
    <w:rsid w:val="00D01BDB"/>
    <w:rsid w:val="00D04DF8"/>
    <w:rsid w:val="00D305B4"/>
    <w:rsid w:val="00D36574"/>
    <w:rsid w:val="00D449AA"/>
    <w:rsid w:val="00D4560B"/>
    <w:rsid w:val="00D50D46"/>
    <w:rsid w:val="00D67DD1"/>
    <w:rsid w:val="00D707E4"/>
    <w:rsid w:val="00D716D6"/>
    <w:rsid w:val="00D825B2"/>
    <w:rsid w:val="00D8532F"/>
    <w:rsid w:val="00D93E47"/>
    <w:rsid w:val="00DA0A4E"/>
    <w:rsid w:val="00DA3292"/>
    <w:rsid w:val="00DA614B"/>
    <w:rsid w:val="00DB1C83"/>
    <w:rsid w:val="00DC0D48"/>
    <w:rsid w:val="00DC7848"/>
    <w:rsid w:val="00DD0BFE"/>
    <w:rsid w:val="00DD332C"/>
    <w:rsid w:val="00DD4AC2"/>
    <w:rsid w:val="00DE0042"/>
    <w:rsid w:val="00DE2864"/>
    <w:rsid w:val="00DE319D"/>
    <w:rsid w:val="00DF4F2F"/>
    <w:rsid w:val="00E00BC1"/>
    <w:rsid w:val="00E04933"/>
    <w:rsid w:val="00E10BFD"/>
    <w:rsid w:val="00E12D10"/>
    <w:rsid w:val="00E15CC9"/>
    <w:rsid w:val="00E16911"/>
    <w:rsid w:val="00E1793F"/>
    <w:rsid w:val="00E21A26"/>
    <w:rsid w:val="00E22B36"/>
    <w:rsid w:val="00E23527"/>
    <w:rsid w:val="00E251AB"/>
    <w:rsid w:val="00E265EA"/>
    <w:rsid w:val="00E3178D"/>
    <w:rsid w:val="00E31D62"/>
    <w:rsid w:val="00E3264C"/>
    <w:rsid w:val="00E35428"/>
    <w:rsid w:val="00E41F5A"/>
    <w:rsid w:val="00E46B8F"/>
    <w:rsid w:val="00E51500"/>
    <w:rsid w:val="00E53ECA"/>
    <w:rsid w:val="00E546C7"/>
    <w:rsid w:val="00E5501B"/>
    <w:rsid w:val="00E555AB"/>
    <w:rsid w:val="00E63CC6"/>
    <w:rsid w:val="00E7317C"/>
    <w:rsid w:val="00E808CE"/>
    <w:rsid w:val="00E954DC"/>
    <w:rsid w:val="00E9706E"/>
    <w:rsid w:val="00EA00BB"/>
    <w:rsid w:val="00EB579A"/>
    <w:rsid w:val="00EC344C"/>
    <w:rsid w:val="00EC5594"/>
    <w:rsid w:val="00EC55EC"/>
    <w:rsid w:val="00EC7552"/>
    <w:rsid w:val="00EC7A80"/>
    <w:rsid w:val="00EC7BE2"/>
    <w:rsid w:val="00ED238F"/>
    <w:rsid w:val="00ED3061"/>
    <w:rsid w:val="00ED40C1"/>
    <w:rsid w:val="00ED6E57"/>
    <w:rsid w:val="00ED7896"/>
    <w:rsid w:val="00EE2DD7"/>
    <w:rsid w:val="00EE6114"/>
    <w:rsid w:val="00EE621B"/>
    <w:rsid w:val="00EE6B41"/>
    <w:rsid w:val="00EE71FC"/>
    <w:rsid w:val="00EE7800"/>
    <w:rsid w:val="00EF6D23"/>
    <w:rsid w:val="00F032C4"/>
    <w:rsid w:val="00F033A1"/>
    <w:rsid w:val="00F03A5D"/>
    <w:rsid w:val="00F10CE1"/>
    <w:rsid w:val="00F117AE"/>
    <w:rsid w:val="00F146D0"/>
    <w:rsid w:val="00F23C5C"/>
    <w:rsid w:val="00F308B1"/>
    <w:rsid w:val="00F337B0"/>
    <w:rsid w:val="00F337F2"/>
    <w:rsid w:val="00F4302D"/>
    <w:rsid w:val="00F463D8"/>
    <w:rsid w:val="00F62ED6"/>
    <w:rsid w:val="00F63054"/>
    <w:rsid w:val="00F6512A"/>
    <w:rsid w:val="00F7412A"/>
    <w:rsid w:val="00F779D8"/>
    <w:rsid w:val="00F844ED"/>
    <w:rsid w:val="00F850E0"/>
    <w:rsid w:val="00F873E1"/>
    <w:rsid w:val="00F9581D"/>
    <w:rsid w:val="00FA16E5"/>
    <w:rsid w:val="00FA3B08"/>
    <w:rsid w:val="00FA48E3"/>
    <w:rsid w:val="00FB5D17"/>
    <w:rsid w:val="00FB67B6"/>
    <w:rsid w:val="00FC519D"/>
    <w:rsid w:val="00FC6390"/>
    <w:rsid w:val="00FC6B18"/>
    <w:rsid w:val="00FD37DF"/>
    <w:rsid w:val="00FE1662"/>
    <w:rsid w:val="00FE1CE9"/>
    <w:rsid w:val="00FE5195"/>
    <w:rsid w:val="00FE727F"/>
    <w:rsid w:val="00FE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E21D5"/>
  <w15:docId w15:val="{3BACF390-9106-454B-8D91-473A8E42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908"/>
    <w:pPr>
      <w:bidi/>
      <w:spacing w:after="200" w:line="276" w:lineRule="auto"/>
      <w:jc w:val="both"/>
    </w:pPr>
    <w:rPr>
      <w:rFonts w:cs="Tahom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32C"/>
    <w:pPr>
      <w:keepNext/>
      <w:keepLines/>
      <w:spacing w:before="480" w:after="0"/>
      <w:outlineLvl w:val="0"/>
    </w:pPr>
    <w:rPr>
      <w:rFonts w:ascii="Cambria" w:eastAsia="Times New Roman" w:hAnsi="Cambria" w:cs="Guttman Adi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DD332C"/>
    <w:pPr>
      <w:keepNext/>
      <w:keepLines/>
      <w:spacing w:before="200" w:after="0"/>
      <w:outlineLvl w:val="1"/>
    </w:pPr>
    <w:rPr>
      <w:rFonts w:ascii="Cambria" w:eastAsia="Times New Roman" w:hAnsi="Cambria" w:cs="Guttman Adi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1AA"/>
    <w:pPr>
      <w:keepNext/>
      <w:spacing w:before="240" w:after="60"/>
      <w:outlineLvl w:val="2"/>
    </w:pPr>
    <w:rPr>
      <w:rFonts w:ascii="Cambria" w:eastAsia="Times New Roman" w:hAnsi="Cambria" w:cs="Guttman Adii"/>
      <w:b/>
      <w:bCs/>
      <w:color w:val="548DD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52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Guttman Adii"/>
      <w:color w:val="17365D"/>
      <w:spacing w:val="5"/>
      <w:kern w:val="28"/>
      <w:sz w:val="52"/>
      <w:szCs w:val="56"/>
    </w:rPr>
  </w:style>
  <w:style w:type="character" w:customStyle="1" w:styleId="TitleChar">
    <w:name w:val="Title Char"/>
    <w:link w:val="Title"/>
    <w:uiPriority w:val="10"/>
    <w:rsid w:val="00511525"/>
    <w:rPr>
      <w:rFonts w:ascii="Cambria" w:eastAsia="Times New Roman" w:hAnsi="Cambria" w:cs="Guttman Adii"/>
      <w:color w:val="17365D"/>
      <w:spacing w:val="5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525"/>
    <w:pPr>
      <w:numPr>
        <w:ilvl w:val="1"/>
      </w:numPr>
    </w:pPr>
    <w:rPr>
      <w:rFonts w:ascii="Cambria" w:eastAsia="Times New Roman" w:hAnsi="Cambria" w:cs="Guttman Adii"/>
      <w:i/>
      <w:color w:val="4F81BD"/>
      <w:spacing w:val="15"/>
      <w:sz w:val="24"/>
      <w:szCs w:val="28"/>
    </w:rPr>
  </w:style>
  <w:style w:type="character" w:customStyle="1" w:styleId="SubtitleChar">
    <w:name w:val="Subtitle Char"/>
    <w:link w:val="Subtitle"/>
    <w:uiPriority w:val="11"/>
    <w:rsid w:val="00511525"/>
    <w:rPr>
      <w:rFonts w:ascii="Cambria" w:eastAsia="Times New Roman" w:hAnsi="Cambria" w:cs="Guttman Adii"/>
      <w:i/>
      <w:color w:val="4F81BD"/>
      <w:spacing w:val="15"/>
      <w:sz w:val="24"/>
      <w:szCs w:val="28"/>
    </w:rPr>
  </w:style>
  <w:style w:type="character" w:customStyle="1" w:styleId="Heading1Char">
    <w:name w:val="Heading 1 Char"/>
    <w:link w:val="Heading1"/>
    <w:uiPriority w:val="9"/>
    <w:rsid w:val="00DD332C"/>
    <w:rPr>
      <w:rFonts w:ascii="Cambria" w:eastAsia="Times New Roman" w:hAnsi="Cambria" w:cs="Guttman Adii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DD332C"/>
    <w:rPr>
      <w:rFonts w:ascii="Cambria" w:eastAsia="Times New Roman" w:hAnsi="Cambria" w:cs="Guttman Adii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757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B75740"/>
    <w:rPr>
      <w:rFonts w:cs="Tahoma"/>
    </w:rPr>
  </w:style>
  <w:style w:type="paragraph" w:styleId="Footer">
    <w:name w:val="footer"/>
    <w:basedOn w:val="Normal"/>
    <w:link w:val="FooterChar"/>
    <w:uiPriority w:val="99"/>
    <w:unhideWhenUsed/>
    <w:rsid w:val="00B757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B75740"/>
    <w:rPr>
      <w:rFonts w:cs="Tahoma"/>
    </w:rPr>
  </w:style>
  <w:style w:type="table" w:styleId="TableGrid">
    <w:name w:val="Table Grid"/>
    <w:basedOn w:val="TableNormal"/>
    <w:uiPriority w:val="59"/>
    <w:rsid w:val="00B757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74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75740"/>
    <w:rPr>
      <w:rFonts w:ascii="Tahoma" w:hAnsi="Tahoma" w:cs="Tahoma"/>
      <w:sz w:val="16"/>
      <w:szCs w:val="16"/>
    </w:rPr>
  </w:style>
  <w:style w:type="numbering" w:customStyle="1" w:styleId="BGUList">
    <w:name w:val="BGU List"/>
    <w:uiPriority w:val="99"/>
    <w:rsid w:val="00B7574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75740"/>
    <w:pPr>
      <w:ind w:left="720"/>
      <w:contextualSpacing/>
    </w:pPr>
  </w:style>
  <w:style w:type="character" w:styleId="Hyperlink">
    <w:name w:val="Hyperlink"/>
    <w:uiPriority w:val="99"/>
    <w:unhideWhenUsed/>
    <w:rsid w:val="00C5660B"/>
    <w:rPr>
      <w:color w:val="0000FF"/>
      <w:u w:val="single"/>
    </w:rPr>
  </w:style>
  <w:style w:type="table" w:styleId="LightGrid-Accent2">
    <w:name w:val="Light Grid Accent 2"/>
    <w:basedOn w:val="TableNormal"/>
    <w:uiPriority w:val="62"/>
    <w:rsid w:val="009C6D13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character" w:styleId="SubtleEmphasis">
    <w:name w:val="Subtle Emphasis"/>
    <w:uiPriority w:val="19"/>
    <w:qFormat/>
    <w:rsid w:val="0090327A"/>
    <w:rPr>
      <w:i/>
      <w:iCs/>
      <w:color w:val="808080"/>
    </w:rPr>
  </w:style>
  <w:style w:type="paragraph" w:styleId="NoSpacing">
    <w:name w:val="No Spacing"/>
    <w:uiPriority w:val="1"/>
    <w:qFormat/>
    <w:rsid w:val="000D33F0"/>
    <w:pPr>
      <w:bidi/>
      <w:jc w:val="both"/>
    </w:pPr>
    <w:rPr>
      <w:rFonts w:cs="Tahoma"/>
      <w:sz w:val="22"/>
      <w:szCs w:val="22"/>
    </w:rPr>
  </w:style>
  <w:style w:type="character" w:styleId="FollowedHyperlink">
    <w:name w:val="FollowedHyperlink"/>
    <w:uiPriority w:val="99"/>
    <w:semiHidden/>
    <w:unhideWhenUsed/>
    <w:rsid w:val="009215DA"/>
    <w:rPr>
      <w:color w:val="800080"/>
      <w:u w:val="single"/>
    </w:rPr>
  </w:style>
  <w:style w:type="character" w:customStyle="1" w:styleId="Heading3Char">
    <w:name w:val="Heading 3 Char"/>
    <w:link w:val="Heading3"/>
    <w:uiPriority w:val="9"/>
    <w:rsid w:val="009511AA"/>
    <w:rPr>
      <w:rFonts w:ascii="Cambria" w:eastAsia="Times New Roman" w:hAnsi="Cambria" w:cs="Guttman Adii"/>
      <w:b/>
      <w:bCs/>
      <w:color w:val="548DD4"/>
      <w:sz w:val="26"/>
      <w:szCs w:val="26"/>
    </w:rPr>
  </w:style>
  <w:style w:type="character" w:styleId="CommentReference">
    <w:name w:val="annotation reference"/>
    <w:uiPriority w:val="99"/>
    <w:semiHidden/>
    <w:unhideWhenUsed/>
    <w:rsid w:val="005A61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611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A6118"/>
    <w:rPr>
      <w:rFonts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61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A6118"/>
    <w:rPr>
      <w:rFonts w:cs="Tahoma"/>
      <w:b/>
      <w:bCs/>
    </w:rPr>
  </w:style>
  <w:style w:type="character" w:styleId="PlaceholderText">
    <w:name w:val="Placeholder Text"/>
    <w:basedOn w:val="DefaultParagraphFont"/>
    <w:uiPriority w:val="99"/>
    <w:semiHidden/>
    <w:rsid w:val="009F04DC"/>
    <w:rPr>
      <w:color w:val="808080"/>
    </w:rPr>
  </w:style>
  <w:style w:type="character" w:customStyle="1" w:styleId="SubtleEmphasis1">
    <w:name w:val="Subtle Emphasis1"/>
    <w:uiPriority w:val="19"/>
    <w:qFormat/>
    <w:rsid w:val="003017DE"/>
    <w:rPr>
      <w:i/>
      <w:iCs/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122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lloweencostumes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oam%20Nelke\Application%20Data\Microsoft\Templates\BGU%20No-Tit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A9081-1D9B-4A02-BF55-308939AD9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BGU No-Title</Template>
  <TotalTime>1</TotalTime>
  <Pages>18</Pages>
  <Words>4132</Words>
  <Characters>20661</Characters>
  <Application>Microsoft Office Word</Application>
  <DocSecurity>0</DocSecurity>
  <Lines>172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24744</CharactersWithSpaces>
  <SharedDoc>false</SharedDoc>
  <HLinks>
    <vt:vector size="12" baseType="variant">
      <vt:variant>
        <vt:i4>5767244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http://msdn.microsoft.com/en-us/library/aa258271.aspx</vt:lpwstr>
      </vt:variant>
      <vt:variant>
        <vt:lpwstr/>
      </vt:variant>
      <vt:variant>
        <vt:i4>3932275</vt:i4>
      </vt:variant>
      <vt:variant>
        <vt:i4>0</vt:i4>
      </vt:variant>
      <vt:variant>
        <vt:i4>0</vt:i4>
      </vt:variant>
      <vt:variant>
        <vt:i4>5</vt:i4>
      </vt:variant>
      <vt:variant>
        <vt:lpwstr>http://www.website.com/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Noam Nelke</dc:creator>
  <cp:lastModifiedBy>ido  spitzer</cp:lastModifiedBy>
  <cp:revision>2</cp:revision>
  <dcterms:created xsi:type="dcterms:W3CDTF">2023-05-15T14:58:00Z</dcterms:created>
  <dcterms:modified xsi:type="dcterms:W3CDTF">2023-05-15T14:58:00Z</dcterms:modified>
</cp:coreProperties>
</file>